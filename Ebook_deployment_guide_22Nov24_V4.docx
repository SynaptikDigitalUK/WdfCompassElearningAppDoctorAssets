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68551282"/>
        <w:docPartObj>
          <w:docPartGallery w:val="Cover Pages"/>
          <w:docPartUnique/>
        </w:docPartObj>
      </w:sdtPr>
      <w:sdtEndPr/>
      <w:sdtContent>
        <w:p w14:paraId="4A734618" w14:textId="665F84BB" w:rsidR="001746DA" w:rsidRPr="002703B7" w:rsidRDefault="004E16CD" w:rsidP="004A4F02">
          <w:r w:rsidRPr="0026782E">
            <w:rPr>
              <w:rFonts w:ascii="Lato Black" w:hAnsi="Lato Black"/>
              <w:noProof/>
              <w:sz w:val="48"/>
              <w:szCs w:val="48"/>
            </w:rPr>
            <mc:AlternateContent>
              <mc:Choice Requires="wps">
                <w:drawing>
                  <wp:anchor distT="0" distB="0" distL="114300" distR="114300" simplePos="0" relativeHeight="251658241" behindDoc="0" locked="0" layoutInCell="1" allowOverlap="1" wp14:anchorId="6D4D8FD5" wp14:editId="1C35DA52">
                    <wp:simplePos x="0" y="0"/>
                    <wp:positionH relativeFrom="page">
                      <wp:posOffset>6068060</wp:posOffset>
                    </wp:positionH>
                    <wp:positionV relativeFrom="paragraph">
                      <wp:posOffset>-59690</wp:posOffset>
                    </wp:positionV>
                    <wp:extent cx="1492250" cy="9785350"/>
                    <wp:effectExtent l="0" t="0" r="0" b="6350"/>
                    <wp:wrapNone/>
                    <wp:docPr id="9" name="Right Triangle 9"/>
                    <wp:cNvGraphicFramePr/>
                    <a:graphic xmlns:a="http://schemas.openxmlformats.org/drawingml/2006/main">
                      <a:graphicData uri="http://schemas.microsoft.com/office/word/2010/wordprocessingShape">
                        <wps:wsp>
                          <wps:cNvSpPr/>
                          <wps:spPr>
                            <a:xfrm rot="10800000">
                              <a:off x="0" y="0"/>
                              <a:ext cx="1492250" cy="9785350"/>
                            </a:xfrm>
                            <a:prstGeom prst="rtTriangle">
                              <a:avLst/>
                            </a:prstGeom>
                            <a:solidFill>
                              <a:srgbClr val="F0F2F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7AC15"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77.8pt;margin-top:-4.7pt;width:117.5pt;height:770.5pt;rotation:180;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" fillcolor="#f0f2f4" stroked="f" strokeweight="1pt">
                    <w10:wrap anchorx="page"/>
                  </v:shape>
                </w:pict>
              </mc:Fallback>
            </mc:AlternateContent>
          </w:r>
          <w:r w:rsidRPr="0026782E">
            <w:rPr>
              <w:rFonts w:ascii="Lato Black" w:hAnsi="Lato Black"/>
              <w:noProof/>
              <w:sz w:val="48"/>
              <w:szCs w:val="48"/>
            </w:rPr>
            <mc:AlternateContent>
              <mc:Choice Requires="wps">
                <w:drawing>
                  <wp:anchor distT="0" distB="0" distL="114300" distR="114300" simplePos="0" relativeHeight="251658240" behindDoc="0" locked="0" layoutInCell="1" allowOverlap="1" wp14:anchorId="681A0B1E" wp14:editId="465A95E9">
                    <wp:simplePos x="0" y="0"/>
                    <wp:positionH relativeFrom="page">
                      <wp:posOffset>0</wp:posOffset>
                    </wp:positionH>
                    <wp:positionV relativeFrom="paragraph">
                      <wp:posOffset>-59043</wp:posOffset>
                    </wp:positionV>
                    <wp:extent cx="1466850" cy="9785350"/>
                    <wp:effectExtent l="0" t="0" r="0" b="6350"/>
                    <wp:wrapNone/>
                    <wp:docPr id="14" name="Right Triangle 14"/>
                    <wp:cNvGraphicFramePr/>
                    <a:graphic xmlns:a="http://schemas.openxmlformats.org/drawingml/2006/main">
                      <a:graphicData uri="http://schemas.microsoft.com/office/word/2010/wordprocessingShape">
                        <wps:wsp>
                          <wps:cNvSpPr/>
                          <wps:spPr>
                            <a:xfrm>
                              <a:off x="0" y="0"/>
                              <a:ext cx="1466850" cy="9785350"/>
                            </a:xfrm>
                            <a:prstGeom prst="rtTriangle">
                              <a:avLst/>
                            </a:prstGeom>
                            <a:solidFill>
                              <a:srgbClr val="EDECE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C67A" id="Right Triangle 14" o:spid="_x0000_s1026" type="#_x0000_t6" style="position:absolute;margin-left:0;margin-top:-4.65pt;width:115.5pt;height:77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" fillcolor="#edece5" stroked="f" strokeweight="1pt">
                    <w10:wrap anchorx="page"/>
                  </v:shape>
                </w:pict>
              </mc:Fallback>
            </mc:AlternateContent>
          </w:r>
        </w:p>
        <w:p w14:paraId="4354EC2C" w14:textId="42E022BA" w:rsidR="001746DA" w:rsidRPr="002703B7" w:rsidRDefault="001746DA" w:rsidP="004A4F02"/>
        <w:p w14:paraId="2BF52B94" w14:textId="0101C2B4" w:rsidR="001746DA" w:rsidRPr="002703B7" w:rsidRDefault="001746DA" w:rsidP="004A4F02"/>
        <w:p w14:paraId="77958D33" w14:textId="3C65D68F" w:rsidR="001746DA" w:rsidRPr="002703B7" w:rsidRDefault="001746DA" w:rsidP="004A4F02"/>
        <w:p w14:paraId="3F56E5D3" w14:textId="6B14105E" w:rsidR="001746DA" w:rsidRPr="002703B7" w:rsidRDefault="001746DA" w:rsidP="004A4F02"/>
        <w:p w14:paraId="03BB92B8" w14:textId="2F28905F" w:rsidR="001746DA" w:rsidRPr="002703B7" w:rsidRDefault="001746DA" w:rsidP="004A4F02"/>
        <w:p w14:paraId="4DF83FC3" w14:textId="3384003E" w:rsidR="001746DA" w:rsidRPr="002703B7" w:rsidRDefault="001746DA" w:rsidP="004A4F02"/>
        <w:p w14:paraId="47B2E80B" w14:textId="3714F9D2" w:rsidR="001746DA" w:rsidRPr="002703B7" w:rsidRDefault="001746DA" w:rsidP="004A4F02"/>
        <w:p w14:paraId="357CBD6C" w14:textId="26077320" w:rsidR="001746DA" w:rsidRPr="002703B7" w:rsidRDefault="001746DA" w:rsidP="004A4F02"/>
        <w:p w14:paraId="0D7BA065" w14:textId="721C50D3" w:rsidR="001746DA" w:rsidRPr="002703B7" w:rsidRDefault="001746DA" w:rsidP="004A4F02"/>
        <w:p w14:paraId="2650952D" w14:textId="1F2B59EC" w:rsidR="004E16CD" w:rsidRPr="0026782E" w:rsidRDefault="004E16CD" w:rsidP="004E16CD">
          <w:pPr>
            <w:ind w:left="1304"/>
            <w:rPr>
              <w:rFonts w:ascii="Lato" w:hAnsi="Lato"/>
              <w:sz w:val="20"/>
            </w:rPr>
          </w:pPr>
        </w:p>
        <w:p w14:paraId="5AC4F318" w14:textId="5D257CFD" w:rsidR="001746DA" w:rsidRPr="002703B7" w:rsidRDefault="004E16CD" w:rsidP="004A4F02">
          <w:r w:rsidRPr="0026782E">
            <w:rPr>
              <w:rFonts w:ascii="Lato" w:hAnsi="Lato"/>
              <w:noProof/>
              <w:sz w:val="20"/>
            </w:rPr>
            <mc:AlternateContent>
              <mc:Choice Requires="wps">
                <w:drawing>
                  <wp:anchor distT="45720" distB="45720" distL="114300" distR="114300" simplePos="0" relativeHeight="251658242" behindDoc="0" locked="0" layoutInCell="1" allowOverlap="1" wp14:anchorId="7C77A88D" wp14:editId="59054AFD">
                    <wp:simplePos x="0" y="0"/>
                    <wp:positionH relativeFrom="margin">
                      <wp:posOffset>398780</wp:posOffset>
                    </wp:positionH>
                    <wp:positionV relativeFrom="paragraph">
                      <wp:posOffset>220980</wp:posOffset>
                    </wp:positionV>
                    <wp:extent cx="4933950" cy="1404620"/>
                    <wp:effectExtent l="0" t="0" r="0" b="444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404620"/>
                            </a:xfrm>
                            <a:prstGeom prst="rect">
                              <a:avLst/>
                            </a:prstGeom>
                            <a:solidFill>
                              <a:srgbClr val="FFFFFF"/>
                            </a:solidFill>
                            <a:ln w="9525">
                              <a:noFill/>
                              <a:miter lim="800000"/>
                              <a:headEnd/>
                              <a:tailEnd/>
                            </a:ln>
                          </wps:spPr>
                          <wps:txbx>
                            <w:txbxContent>
                              <w:p w14:paraId="1595E8A6" w14:textId="3F3866E9" w:rsidR="004E16CD" w:rsidRPr="002802DD" w:rsidRDefault="00784011" w:rsidP="004E16CD">
                                <w:pPr>
                                  <w:rPr>
                                    <w:rFonts w:ascii="Lato Black" w:hAnsi="Lato Black"/>
                                    <w:color w:val="D14120"/>
                                    <w:sz w:val="72"/>
                                    <w:szCs w:val="72"/>
                                  </w:rPr>
                                </w:pPr>
                                <w:r>
                                  <w:rPr>
                                    <w:rFonts w:ascii="Lato Black" w:hAnsi="Lato Black"/>
                                    <w:color w:val="D14120"/>
                                    <w:sz w:val="72"/>
                                    <w:szCs w:val="72"/>
                                  </w:rPr>
                                  <w:t>Compass Learning App</w:t>
                                </w:r>
                              </w:p>
                              <w:p w14:paraId="330AE273" w14:textId="257972E6" w:rsidR="004E16CD" w:rsidRDefault="00784011" w:rsidP="004E16CD">
                                <w:pPr>
                                  <w:rPr>
                                    <w:rFonts w:ascii="Lato Black" w:hAnsi="Lato Black"/>
                                    <w:sz w:val="40"/>
                                    <w:szCs w:val="40"/>
                                  </w:rPr>
                                </w:pPr>
                                <w:r>
                                  <w:rPr>
                                    <w:rFonts w:ascii="Lato Black" w:hAnsi="Lato Black"/>
                                    <w:sz w:val="40"/>
                                    <w:szCs w:val="40"/>
                                  </w:rPr>
                                  <w:t>Locali</w:t>
                                </w:r>
                                <w:r w:rsidR="00207049">
                                  <w:rPr>
                                    <w:rFonts w:ascii="Lato Black" w:hAnsi="Lato Black"/>
                                    <w:sz w:val="40"/>
                                    <w:szCs w:val="40"/>
                                  </w:rPr>
                                  <w:t xml:space="preserve">zation </w:t>
                                </w:r>
                                <w:r w:rsidR="00E13F4A">
                                  <w:rPr>
                                    <w:rFonts w:ascii="Lato Black" w:hAnsi="Lato Black"/>
                                    <w:sz w:val="40"/>
                                    <w:szCs w:val="40"/>
                                  </w:rPr>
                                  <w:t>G</w:t>
                                </w:r>
                                <w:r w:rsidR="00207049">
                                  <w:rPr>
                                    <w:rFonts w:ascii="Lato Black" w:hAnsi="Lato Black"/>
                                    <w:sz w:val="40"/>
                                    <w:szCs w:val="40"/>
                                  </w:rPr>
                                  <w:t>uide</w:t>
                                </w:r>
                                <w:r w:rsidR="004E16CD" w:rsidRPr="0026782E">
                                  <w:rPr>
                                    <w:rFonts w:ascii="Lato Black" w:hAnsi="Lato Black"/>
                                    <w:sz w:val="40"/>
                                    <w:szCs w:val="40"/>
                                  </w:rPr>
                                  <w:t xml:space="preserve"> </w:t>
                                </w:r>
                              </w:p>
                              <w:p w14:paraId="439E2DD1" w14:textId="2C2D3528" w:rsidR="004E16CD" w:rsidRPr="0026782E" w:rsidRDefault="00207049" w:rsidP="004E16CD">
                                <w:pPr>
                                  <w:rPr>
                                    <w:rFonts w:ascii="Lato" w:hAnsi="Lato"/>
                                    <w:sz w:val="28"/>
                                    <w:szCs w:val="28"/>
                                  </w:rPr>
                                </w:pPr>
                                <w:r>
                                  <w:rPr>
                                    <w:rFonts w:ascii="Lato" w:hAnsi="Lato"/>
                                    <w:sz w:val="28"/>
                                    <w:szCs w:val="28"/>
                                  </w:rPr>
                                  <w:t>November</w:t>
                                </w:r>
                                <w:r w:rsidR="004E16CD" w:rsidRPr="0026782E">
                                  <w:rPr>
                                    <w:rFonts w:ascii="Lato" w:hAnsi="Lato"/>
                                    <w:sz w:val="28"/>
                                    <w:szCs w:val="28"/>
                                  </w:rPr>
                                  <w:t xml:space="preserve"> 202</w:t>
                                </w:r>
                                <w:r>
                                  <w:rPr>
                                    <w:rFonts w:ascii="Lato" w:hAnsi="Lato"/>
                                    <w:sz w:val="28"/>
                                    <w:szCs w:val="28"/>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77A88D" id="_x0000_t202" coordsize="21600,21600" o:spt="202" path="m,l,21600r21600,l21600,xe">
                    <v:stroke joinstyle="miter"/>
                    <v:path gradientshapeok="t" o:connecttype="rect"/>
                  </v:shapetype>
                  <v:shape id="Text Box 217" o:spid="_x0000_s1026" type="#_x0000_t202" style="position:absolute;margin-left:31.4pt;margin-top:17.4pt;width:388.5pt;height:110.6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" stroked="f">
                    <v:textbox style="mso-fit-shape-to-text:t">
                      <w:txbxContent>
                        <w:p w14:paraId="1595E8A6" w14:textId="3F3866E9" w:rsidR="004E16CD" w:rsidRPr="002802DD" w:rsidRDefault="00784011" w:rsidP="004E16CD">
                          <w:pPr>
                            <w:rPr>
                              <w:rFonts w:ascii="Lato Black" w:hAnsi="Lato Black"/>
                              <w:color w:val="D14120"/>
                              <w:sz w:val="72"/>
                              <w:szCs w:val="72"/>
                            </w:rPr>
                          </w:pPr>
                          <w:r>
                            <w:rPr>
                              <w:rFonts w:ascii="Lato Black" w:hAnsi="Lato Black"/>
                              <w:color w:val="D14120"/>
                              <w:sz w:val="72"/>
                              <w:szCs w:val="72"/>
                            </w:rPr>
                            <w:t>Compass Learning App</w:t>
                          </w:r>
                        </w:p>
                        <w:p w14:paraId="330AE273" w14:textId="257972E6" w:rsidR="004E16CD" w:rsidRDefault="00784011" w:rsidP="004E16CD">
                          <w:pPr>
                            <w:rPr>
                              <w:rFonts w:ascii="Lato Black" w:hAnsi="Lato Black"/>
                              <w:sz w:val="40"/>
                              <w:szCs w:val="40"/>
                            </w:rPr>
                          </w:pPr>
                          <w:r>
                            <w:rPr>
                              <w:rFonts w:ascii="Lato Black" w:hAnsi="Lato Black"/>
                              <w:sz w:val="40"/>
                              <w:szCs w:val="40"/>
                            </w:rPr>
                            <w:t>Locali</w:t>
                          </w:r>
                          <w:r w:rsidR="00207049">
                            <w:rPr>
                              <w:rFonts w:ascii="Lato Black" w:hAnsi="Lato Black"/>
                              <w:sz w:val="40"/>
                              <w:szCs w:val="40"/>
                            </w:rPr>
                            <w:t xml:space="preserve">zation </w:t>
                          </w:r>
                          <w:r w:rsidR="00E13F4A">
                            <w:rPr>
                              <w:rFonts w:ascii="Lato Black" w:hAnsi="Lato Black"/>
                              <w:sz w:val="40"/>
                              <w:szCs w:val="40"/>
                            </w:rPr>
                            <w:t>G</w:t>
                          </w:r>
                          <w:r w:rsidR="00207049">
                            <w:rPr>
                              <w:rFonts w:ascii="Lato Black" w:hAnsi="Lato Black"/>
                              <w:sz w:val="40"/>
                              <w:szCs w:val="40"/>
                            </w:rPr>
                            <w:t>uide</w:t>
                          </w:r>
                          <w:r w:rsidR="004E16CD" w:rsidRPr="0026782E">
                            <w:rPr>
                              <w:rFonts w:ascii="Lato Black" w:hAnsi="Lato Black"/>
                              <w:sz w:val="40"/>
                              <w:szCs w:val="40"/>
                            </w:rPr>
                            <w:t xml:space="preserve"> </w:t>
                          </w:r>
                        </w:p>
                        <w:p w14:paraId="439E2DD1" w14:textId="2C2D3528" w:rsidR="004E16CD" w:rsidRPr="0026782E" w:rsidRDefault="00207049" w:rsidP="004E16CD">
                          <w:pPr>
                            <w:rPr>
                              <w:rFonts w:ascii="Lato" w:hAnsi="Lato"/>
                              <w:sz w:val="28"/>
                              <w:szCs w:val="28"/>
                            </w:rPr>
                          </w:pPr>
                          <w:r>
                            <w:rPr>
                              <w:rFonts w:ascii="Lato" w:hAnsi="Lato"/>
                              <w:sz w:val="28"/>
                              <w:szCs w:val="28"/>
                            </w:rPr>
                            <w:t>November</w:t>
                          </w:r>
                          <w:r w:rsidR="004E16CD" w:rsidRPr="0026782E">
                            <w:rPr>
                              <w:rFonts w:ascii="Lato" w:hAnsi="Lato"/>
                              <w:sz w:val="28"/>
                              <w:szCs w:val="28"/>
                            </w:rPr>
                            <w:t xml:space="preserve"> 202</w:t>
                          </w:r>
                          <w:r>
                            <w:rPr>
                              <w:rFonts w:ascii="Lato" w:hAnsi="Lato"/>
                              <w:sz w:val="28"/>
                              <w:szCs w:val="28"/>
                            </w:rPr>
                            <w:t>4</w:t>
                          </w:r>
                        </w:p>
                      </w:txbxContent>
                    </v:textbox>
                    <w10:wrap type="square" anchorx="margin"/>
                  </v:shape>
                </w:pict>
              </mc:Fallback>
            </mc:AlternateContent>
          </w:r>
        </w:p>
        <w:p w14:paraId="50AEC698" w14:textId="32E6AF9E" w:rsidR="001746DA" w:rsidRPr="002703B7" w:rsidRDefault="001746DA" w:rsidP="004A4F02"/>
        <w:p w14:paraId="5C059E1E" w14:textId="29C10CFE" w:rsidR="001746DA" w:rsidRPr="002703B7" w:rsidRDefault="001746DA" w:rsidP="004A4F02"/>
        <w:p w14:paraId="5E8FCA20" w14:textId="00FA8871" w:rsidR="001746DA" w:rsidRPr="002703B7" w:rsidRDefault="001746DA" w:rsidP="004A4F02"/>
        <w:p w14:paraId="4D4A16AD" w14:textId="07561ADC" w:rsidR="001746DA" w:rsidRPr="002703B7" w:rsidRDefault="001746DA" w:rsidP="004A4F02"/>
        <w:p w14:paraId="2E54B7A7" w14:textId="4943936C" w:rsidR="001746DA" w:rsidRPr="002703B7" w:rsidRDefault="001746DA" w:rsidP="004A4F02"/>
        <w:p w14:paraId="03163C1E" w14:textId="006F8B33" w:rsidR="001746DA" w:rsidRPr="002703B7" w:rsidRDefault="001746DA" w:rsidP="004A4F02"/>
        <w:p w14:paraId="070CF217" w14:textId="250272B4" w:rsidR="001746DA" w:rsidRPr="002703B7" w:rsidRDefault="001746DA" w:rsidP="004A4F02"/>
        <w:p w14:paraId="16B00FC3" w14:textId="711EBBF0" w:rsidR="001746DA" w:rsidRPr="002703B7" w:rsidRDefault="001746DA" w:rsidP="004A4F02"/>
        <w:p w14:paraId="7B59672C" w14:textId="028676FD" w:rsidR="001746DA" w:rsidRPr="002703B7" w:rsidRDefault="001746DA" w:rsidP="004A4F02"/>
        <w:p w14:paraId="2FD7EE8C" w14:textId="77777777" w:rsidR="001746DA" w:rsidRPr="002703B7" w:rsidRDefault="001746DA" w:rsidP="004A4F02"/>
        <w:p w14:paraId="09E72DC8" w14:textId="77777777" w:rsidR="001746DA" w:rsidRDefault="001746DA" w:rsidP="004A4F02"/>
        <w:p w14:paraId="04D3F89F" w14:textId="77777777" w:rsidR="001746DA" w:rsidRDefault="001746DA" w:rsidP="004A4F02"/>
        <w:p w14:paraId="52F5B09F" w14:textId="77777777" w:rsidR="001746DA" w:rsidRDefault="001746DA" w:rsidP="004A4F02"/>
        <w:p w14:paraId="36859AD4" w14:textId="77777777" w:rsidR="001746DA" w:rsidRDefault="001746DA" w:rsidP="004A4F02"/>
        <w:p w14:paraId="3E919367" w14:textId="77777777" w:rsidR="001746DA" w:rsidRDefault="001746DA" w:rsidP="004A4F02"/>
        <w:p w14:paraId="71D0AED5" w14:textId="77777777" w:rsidR="001746DA" w:rsidRDefault="001746DA" w:rsidP="004A4F02"/>
        <w:p w14:paraId="6DD0081A" w14:textId="77777777" w:rsidR="001746DA" w:rsidRDefault="001746DA" w:rsidP="004A4F02"/>
        <w:p w14:paraId="60D3CED8" w14:textId="77777777" w:rsidR="001746DA" w:rsidRDefault="001746DA" w:rsidP="004A4F02"/>
        <w:p w14:paraId="38B328FC" w14:textId="77777777" w:rsidR="001746DA" w:rsidRDefault="001746DA" w:rsidP="004A4F02"/>
        <w:sdt>
          <w:sdtPr>
            <w:rPr>
              <w:rFonts w:ascii="Lato Light" w:eastAsia="Times New Roman" w:hAnsi="Lato Light" w:cstheme="minorBidi"/>
              <w:color w:val="222222"/>
              <w:sz w:val="22"/>
              <w:szCs w:val="22"/>
              <w:lang w:val="en-GB"/>
            </w:rPr>
            <w:id w:val="958466057"/>
            <w:docPartObj>
              <w:docPartGallery w:val="Table of Contents"/>
              <w:docPartUnique/>
            </w:docPartObj>
          </w:sdtPr>
          <w:sdtEndPr>
            <w:rPr>
              <w:noProof/>
            </w:rPr>
          </w:sdtEndPr>
          <w:sdtContent>
            <w:p w14:paraId="4C381055" w14:textId="77777777" w:rsidR="001746DA" w:rsidRPr="00E64BEB" w:rsidRDefault="001746DA" w:rsidP="00E64BEB">
              <w:pPr>
                <w:pStyle w:val="TOCHeading"/>
                <w:rPr>
                  <w:color w:val="567483" w:themeColor="text2"/>
                </w:rPr>
              </w:pPr>
              <w:r w:rsidRPr="00E64BEB">
                <w:rPr>
                  <w:color w:val="567483" w:themeColor="text2"/>
                </w:rPr>
                <w:t>Contents</w:t>
              </w:r>
            </w:p>
            <w:p w14:paraId="1DD75CFB" w14:textId="2A0F6BC6" w:rsidR="009E3E57" w:rsidRPr="009E3E57" w:rsidRDefault="009E3E57" w:rsidP="009E3E57">
              <w:pPr>
                <w:rPr>
                  <w:lang w:val="en-US"/>
                </w:rPr>
              </w:pPr>
            </w:p>
            <w:p w14:paraId="28757332" w14:textId="4805323E" w:rsidR="00D850EB" w:rsidRDefault="00523832">
              <w:pPr>
                <w:pStyle w:val="TOC1"/>
                <w:rPr>
                  <w:rFonts w:asciiTheme="minorHAnsi" w:eastAsiaTheme="minorEastAsia" w:hAnsiTheme="minorHAnsi"/>
                  <w:noProof/>
                  <w:color w:val="auto"/>
                  <w:kern w:val="2"/>
                  <w:sz w:val="24"/>
                  <w:szCs w:val="24"/>
                  <w:shd w:val="clear" w:color="auto" w:fill="auto"/>
                  <w:lang w:eastAsia="en-GB"/>
                  <w14:ligatures w14:val="standardContextual"/>
                </w:rPr>
              </w:pPr>
              <w:r>
                <w:fldChar w:fldCharType="begin"/>
              </w:r>
              <w:r>
                <w:instrText xml:space="preserve"> TOC \o "1-3" \h \z \u </w:instrText>
              </w:r>
              <w:r>
                <w:fldChar w:fldCharType="separate"/>
              </w:r>
              <w:hyperlink w:anchor="_Toc183437915" w:history="1">
                <w:r w:rsidR="00D850EB" w:rsidRPr="00E170B7">
                  <w:rPr>
                    <w:rStyle w:val="Hyperlink"/>
                    <w:noProof/>
                  </w:rPr>
                  <w:t>1.</w:t>
                </w:r>
                <w:r w:rsidR="00D850EB">
                  <w:rPr>
                    <w:rFonts w:asciiTheme="minorHAnsi" w:eastAsiaTheme="minorEastAsia" w:hAnsiTheme="minorHAnsi"/>
                    <w:noProof/>
                    <w:color w:val="auto"/>
                    <w:kern w:val="2"/>
                    <w:sz w:val="24"/>
                    <w:szCs w:val="24"/>
                    <w:shd w:val="clear" w:color="auto" w:fill="auto"/>
                    <w:lang w:eastAsia="en-GB"/>
                    <w14:ligatures w14:val="standardContextual"/>
                  </w:rPr>
                  <w:tab/>
                </w:r>
                <w:r w:rsidR="00D850EB" w:rsidRPr="00E170B7">
                  <w:rPr>
                    <w:rStyle w:val="Hyperlink"/>
                    <w:noProof/>
                  </w:rPr>
                  <w:t>Introduction</w:t>
                </w:r>
                <w:r w:rsidR="00D850EB">
                  <w:rPr>
                    <w:noProof/>
                    <w:webHidden/>
                  </w:rPr>
                  <w:tab/>
                </w:r>
                <w:r w:rsidR="00D850EB">
                  <w:rPr>
                    <w:noProof/>
                    <w:webHidden/>
                  </w:rPr>
                  <w:fldChar w:fldCharType="begin"/>
                </w:r>
                <w:r w:rsidR="00D850EB">
                  <w:rPr>
                    <w:noProof/>
                    <w:webHidden/>
                  </w:rPr>
                  <w:instrText xml:space="preserve"> PAGEREF _Toc183437915 \h </w:instrText>
                </w:r>
                <w:r w:rsidR="00D850EB">
                  <w:rPr>
                    <w:noProof/>
                    <w:webHidden/>
                  </w:rPr>
                </w:r>
                <w:r w:rsidR="00D850EB">
                  <w:rPr>
                    <w:noProof/>
                    <w:webHidden/>
                  </w:rPr>
                  <w:fldChar w:fldCharType="separate"/>
                </w:r>
                <w:r w:rsidR="00D850EB">
                  <w:rPr>
                    <w:noProof/>
                    <w:webHidden/>
                  </w:rPr>
                  <w:t>8</w:t>
                </w:r>
                <w:r w:rsidR="00D850EB">
                  <w:rPr>
                    <w:noProof/>
                    <w:webHidden/>
                  </w:rPr>
                  <w:fldChar w:fldCharType="end"/>
                </w:r>
              </w:hyperlink>
            </w:p>
            <w:p w14:paraId="3CD11BB5" w14:textId="19FA12F0"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16" w:history="1">
                <w:r w:rsidRPr="00E170B7">
                  <w:rPr>
                    <w:rStyle w:val="Hyperlink"/>
                    <w:noProof/>
                  </w:rPr>
                  <w:t>2.</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Before You Start</w:t>
                </w:r>
                <w:r>
                  <w:rPr>
                    <w:noProof/>
                    <w:webHidden/>
                  </w:rPr>
                  <w:tab/>
                </w:r>
                <w:r>
                  <w:rPr>
                    <w:noProof/>
                    <w:webHidden/>
                  </w:rPr>
                  <w:fldChar w:fldCharType="begin"/>
                </w:r>
                <w:r>
                  <w:rPr>
                    <w:noProof/>
                    <w:webHidden/>
                  </w:rPr>
                  <w:instrText xml:space="preserve"> PAGEREF _Toc183437916 \h </w:instrText>
                </w:r>
                <w:r>
                  <w:rPr>
                    <w:noProof/>
                    <w:webHidden/>
                  </w:rPr>
                </w:r>
                <w:r>
                  <w:rPr>
                    <w:noProof/>
                    <w:webHidden/>
                  </w:rPr>
                  <w:fldChar w:fldCharType="separate"/>
                </w:r>
                <w:r>
                  <w:rPr>
                    <w:noProof/>
                    <w:webHidden/>
                  </w:rPr>
                  <w:t>8</w:t>
                </w:r>
                <w:r>
                  <w:rPr>
                    <w:noProof/>
                    <w:webHidden/>
                  </w:rPr>
                  <w:fldChar w:fldCharType="end"/>
                </w:r>
              </w:hyperlink>
            </w:p>
            <w:p w14:paraId="3D20C0BA" w14:textId="2EA1D35C"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17" w:history="1">
                <w:r w:rsidRPr="00E170B7">
                  <w:rPr>
                    <w:rStyle w:val="Hyperlink"/>
                    <w:noProof/>
                  </w:rPr>
                  <w:t>3.</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Overall Localization Process</w:t>
                </w:r>
                <w:r>
                  <w:rPr>
                    <w:noProof/>
                    <w:webHidden/>
                  </w:rPr>
                  <w:tab/>
                </w:r>
                <w:r>
                  <w:rPr>
                    <w:noProof/>
                    <w:webHidden/>
                  </w:rPr>
                  <w:fldChar w:fldCharType="begin"/>
                </w:r>
                <w:r>
                  <w:rPr>
                    <w:noProof/>
                    <w:webHidden/>
                  </w:rPr>
                  <w:instrText xml:space="preserve"> PAGEREF _Toc183437917 \h </w:instrText>
                </w:r>
                <w:r>
                  <w:rPr>
                    <w:noProof/>
                    <w:webHidden/>
                  </w:rPr>
                </w:r>
                <w:r>
                  <w:rPr>
                    <w:noProof/>
                    <w:webHidden/>
                  </w:rPr>
                  <w:fldChar w:fldCharType="separate"/>
                </w:r>
                <w:r>
                  <w:rPr>
                    <w:noProof/>
                    <w:webHidden/>
                  </w:rPr>
                  <w:t>9</w:t>
                </w:r>
                <w:r>
                  <w:rPr>
                    <w:noProof/>
                    <w:webHidden/>
                  </w:rPr>
                  <w:fldChar w:fldCharType="end"/>
                </w:r>
              </w:hyperlink>
            </w:p>
            <w:p w14:paraId="2C8E6E79" w14:textId="4F08BC6C"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18" w:history="1">
                <w:r w:rsidRPr="00E170B7">
                  <w:rPr>
                    <w:rStyle w:val="Hyperlink"/>
                    <w:noProof/>
                  </w:rPr>
                  <w:t>4.</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Downloading the Assets</w:t>
                </w:r>
                <w:r>
                  <w:rPr>
                    <w:noProof/>
                    <w:webHidden/>
                  </w:rPr>
                  <w:tab/>
                </w:r>
                <w:r>
                  <w:rPr>
                    <w:noProof/>
                    <w:webHidden/>
                  </w:rPr>
                  <w:fldChar w:fldCharType="begin"/>
                </w:r>
                <w:r>
                  <w:rPr>
                    <w:noProof/>
                    <w:webHidden/>
                  </w:rPr>
                  <w:instrText xml:space="preserve"> PAGEREF _Toc183437918 \h </w:instrText>
                </w:r>
                <w:r>
                  <w:rPr>
                    <w:noProof/>
                    <w:webHidden/>
                  </w:rPr>
                </w:r>
                <w:r>
                  <w:rPr>
                    <w:noProof/>
                    <w:webHidden/>
                  </w:rPr>
                  <w:fldChar w:fldCharType="separate"/>
                </w:r>
                <w:r>
                  <w:rPr>
                    <w:noProof/>
                    <w:webHidden/>
                  </w:rPr>
                  <w:t>9</w:t>
                </w:r>
                <w:r>
                  <w:rPr>
                    <w:noProof/>
                    <w:webHidden/>
                  </w:rPr>
                  <w:fldChar w:fldCharType="end"/>
                </w:r>
              </w:hyperlink>
            </w:p>
            <w:p w14:paraId="6F30D5B2" w14:textId="3836AC86"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19" w:history="1">
                <w:r w:rsidRPr="00E170B7">
                  <w:rPr>
                    <w:rStyle w:val="Hyperlink"/>
                    <w:noProof/>
                  </w:rPr>
                  <w:t>4.1.</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GitHub Repositories</w:t>
                </w:r>
                <w:r>
                  <w:rPr>
                    <w:noProof/>
                    <w:webHidden/>
                  </w:rPr>
                  <w:tab/>
                </w:r>
                <w:r>
                  <w:rPr>
                    <w:noProof/>
                    <w:webHidden/>
                  </w:rPr>
                  <w:fldChar w:fldCharType="begin"/>
                </w:r>
                <w:r>
                  <w:rPr>
                    <w:noProof/>
                    <w:webHidden/>
                  </w:rPr>
                  <w:instrText xml:space="preserve"> PAGEREF _Toc183437919 \h </w:instrText>
                </w:r>
                <w:r>
                  <w:rPr>
                    <w:noProof/>
                    <w:webHidden/>
                  </w:rPr>
                </w:r>
                <w:r>
                  <w:rPr>
                    <w:noProof/>
                    <w:webHidden/>
                  </w:rPr>
                  <w:fldChar w:fldCharType="separate"/>
                </w:r>
                <w:r>
                  <w:rPr>
                    <w:noProof/>
                    <w:webHidden/>
                  </w:rPr>
                  <w:t>9</w:t>
                </w:r>
                <w:r>
                  <w:rPr>
                    <w:noProof/>
                    <w:webHidden/>
                  </w:rPr>
                  <w:fldChar w:fldCharType="end"/>
                </w:r>
              </w:hyperlink>
            </w:p>
            <w:p w14:paraId="3F830147" w14:textId="26AA6AD7"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20" w:history="1">
                <w:r w:rsidRPr="00E170B7">
                  <w:rPr>
                    <w:rStyle w:val="Hyperlink"/>
                  </w:rPr>
                  <w:t>4.1.1.</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Main Repository</w:t>
                </w:r>
                <w:r>
                  <w:rPr>
                    <w:webHidden/>
                  </w:rPr>
                  <w:tab/>
                </w:r>
                <w:r>
                  <w:rPr>
                    <w:webHidden/>
                  </w:rPr>
                  <w:fldChar w:fldCharType="begin"/>
                </w:r>
                <w:r>
                  <w:rPr>
                    <w:webHidden/>
                  </w:rPr>
                  <w:instrText xml:space="preserve"> PAGEREF _Toc183437920 \h </w:instrText>
                </w:r>
                <w:r>
                  <w:rPr>
                    <w:webHidden/>
                  </w:rPr>
                </w:r>
                <w:r>
                  <w:rPr>
                    <w:webHidden/>
                  </w:rPr>
                  <w:fldChar w:fldCharType="separate"/>
                </w:r>
                <w:r>
                  <w:rPr>
                    <w:webHidden/>
                  </w:rPr>
                  <w:t>9</w:t>
                </w:r>
                <w:r>
                  <w:rPr>
                    <w:webHidden/>
                  </w:rPr>
                  <w:fldChar w:fldCharType="end"/>
                </w:r>
              </w:hyperlink>
            </w:p>
            <w:p w14:paraId="1FD4E520" w14:textId="023D07B5"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21" w:history="1">
                <w:r w:rsidRPr="00E170B7">
                  <w:rPr>
                    <w:rStyle w:val="Hyperlink"/>
                  </w:rPr>
                  <w:t>4.1.2.</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Offline Localization Repositories</w:t>
                </w:r>
                <w:r>
                  <w:rPr>
                    <w:webHidden/>
                  </w:rPr>
                  <w:tab/>
                </w:r>
                <w:r>
                  <w:rPr>
                    <w:webHidden/>
                  </w:rPr>
                  <w:fldChar w:fldCharType="begin"/>
                </w:r>
                <w:r>
                  <w:rPr>
                    <w:webHidden/>
                  </w:rPr>
                  <w:instrText xml:space="preserve"> PAGEREF _Toc183437921 \h </w:instrText>
                </w:r>
                <w:r>
                  <w:rPr>
                    <w:webHidden/>
                  </w:rPr>
                </w:r>
                <w:r>
                  <w:rPr>
                    <w:webHidden/>
                  </w:rPr>
                  <w:fldChar w:fldCharType="separate"/>
                </w:r>
                <w:r>
                  <w:rPr>
                    <w:webHidden/>
                  </w:rPr>
                  <w:t>9</w:t>
                </w:r>
                <w:r>
                  <w:rPr>
                    <w:webHidden/>
                  </w:rPr>
                  <w:fldChar w:fldCharType="end"/>
                </w:r>
              </w:hyperlink>
            </w:p>
            <w:p w14:paraId="4566B86B" w14:textId="4AF2683E"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22" w:history="1">
                <w:r w:rsidRPr="00E170B7">
                  <w:rPr>
                    <w:rStyle w:val="Hyperlink"/>
                  </w:rPr>
                  <w:t>4.1.3.</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Asset Repositories</w:t>
                </w:r>
                <w:r>
                  <w:rPr>
                    <w:webHidden/>
                  </w:rPr>
                  <w:tab/>
                </w:r>
                <w:r>
                  <w:rPr>
                    <w:webHidden/>
                  </w:rPr>
                  <w:fldChar w:fldCharType="begin"/>
                </w:r>
                <w:r>
                  <w:rPr>
                    <w:webHidden/>
                  </w:rPr>
                  <w:instrText xml:space="preserve"> PAGEREF _Toc183437922 \h </w:instrText>
                </w:r>
                <w:r>
                  <w:rPr>
                    <w:webHidden/>
                  </w:rPr>
                </w:r>
                <w:r>
                  <w:rPr>
                    <w:webHidden/>
                  </w:rPr>
                  <w:fldChar w:fldCharType="separate"/>
                </w:r>
                <w:r>
                  <w:rPr>
                    <w:webHidden/>
                  </w:rPr>
                  <w:t>9</w:t>
                </w:r>
                <w:r>
                  <w:rPr>
                    <w:webHidden/>
                  </w:rPr>
                  <w:fldChar w:fldCharType="end"/>
                </w:r>
              </w:hyperlink>
            </w:p>
            <w:p w14:paraId="10BDB8C4" w14:textId="22454E54"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23" w:history="1">
                <w:r w:rsidRPr="00E170B7">
                  <w:rPr>
                    <w:rStyle w:val="Hyperlink"/>
                  </w:rPr>
                  <w:t>4.1.4.</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Source Code Repositories</w:t>
                </w:r>
                <w:r>
                  <w:rPr>
                    <w:webHidden/>
                  </w:rPr>
                  <w:tab/>
                </w:r>
                <w:r>
                  <w:rPr>
                    <w:webHidden/>
                  </w:rPr>
                  <w:fldChar w:fldCharType="begin"/>
                </w:r>
                <w:r>
                  <w:rPr>
                    <w:webHidden/>
                  </w:rPr>
                  <w:instrText xml:space="preserve"> PAGEREF _Toc183437923 \h </w:instrText>
                </w:r>
                <w:r>
                  <w:rPr>
                    <w:webHidden/>
                  </w:rPr>
                </w:r>
                <w:r>
                  <w:rPr>
                    <w:webHidden/>
                  </w:rPr>
                  <w:fldChar w:fldCharType="separate"/>
                </w:r>
                <w:r>
                  <w:rPr>
                    <w:webHidden/>
                  </w:rPr>
                  <w:t>10</w:t>
                </w:r>
                <w:r>
                  <w:rPr>
                    <w:webHidden/>
                  </w:rPr>
                  <w:fldChar w:fldCharType="end"/>
                </w:r>
              </w:hyperlink>
            </w:p>
            <w:p w14:paraId="5965ED26" w14:textId="0F03955F"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4" w:history="1">
                <w:r w:rsidRPr="00E170B7">
                  <w:rPr>
                    <w:rStyle w:val="Hyperlink"/>
                    <w:noProof/>
                  </w:rPr>
                  <w:t>5.</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Localizing and Translating the Assets Offline</w:t>
                </w:r>
                <w:r>
                  <w:rPr>
                    <w:noProof/>
                    <w:webHidden/>
                  </w:rPr>
                  <w:tab/>
                </w:r>
                <w:r>
                  <w:rPr>
                    <w:noProof/>
                    <w:webHidden/>
                  </w:rPr>
                  <w:fldChar w:fldCharType="begin"/>
                </w:r>
                <w:r>
                  <w:rPr>
                    <w:noProof/>
                    <w:webHidden/>
                  </w:rPr>
                  <w:instrText xml:space="preserve"> PAGEREF _Toc183437924 \h </w:instrText>
                </w:r>
                <w:r>
                  <w:rPr>
                    <w:noProof/>
                    <w:webHidden/>
                  </w:rPr>
                </w:r>
                <w:r>
                  <w:rPr>
                    <w:noProof/>
                    <w:webHidden/>
                  </w:rPr>
                  <w:fldChar w:fldCharType="separate"/>
                </w:r>
                <w:r>
                  <w:rPr>
                    <w:noProof/>
                    <w:webHidden/>
                  </w:rPr>
                  <w:t>10</w:t>
                </w:r>
                <w:r>
                  <w:rPr>
                    <w:noProof/>
                    <w:webHidden/>
                  </w:rPr>
                  <w:fldChar w:fldCharType="end"/>
                </w:r>
              </w:hyperlink>
            </w:p>
            <w:p w14:paraId="3647C29E" w14:textId="198C6DAE"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5" w:history="1">
                <w:r w:rsidRPr="00E170B7">
                  <w:rPr>
                    <w:rStyle w:val="Hyperlink"/>
                    <w:noProof/>
                  </w:rPr>
                  <w:t>6.</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Updating the App</w:t>
                </w:r>
                <w:r>
                  <w:rPr>
                    <w:noProof/>
                    <w:webHidden/>
                  </w:rPr>
                  <w:tab/>
                </w:r>
                <w:r>
                  <w:rPr>
                    <w:noProof/>
                    <w:webHidden/>
                  </w:rPr>
                  <w:fldChar w:fldCharType="begin"/>
                </w:r>
                <w:r>
                  <w:rPr>
                    <w:noProof/>
                    <w:webHidden/>
                  </w:rPr>
                  <w:instrText xml:space="preserve"> PAGEREF _Toc183437925 \h </w:instrText>
                </w:r>
                <w:r>
                  <w:rPr>
                    <w:noProof/>
                    <w:webHidden/>
                  </w:rPr>
                </w:r>
                <w:r>
                  <w:rPr>
                    <w:noProof/>
                    <w:webHidden/>
                  </w:rPr>
                  <w:fldChar w:fldCharType="separate"/>
                </w:r>
                <w:r>
                  <w:rPr>
                    <w:noProof/>
                    <w:webHidden/>
                  </w:rPr>
                  <w:t>12</w:t>
                </w:r>
                <w:r>
                  <w:rPr>
                    <w:noProof/>
                    <w:webHidden/>
                  </w:rPr>
                  <w:fldChar w:fldCharType="end"/>
                </w:r>
              </w:hyperlink>
            </w:p>
            <w:p w14:paraId="7A01EBE1" w14:textId="3C4C46CC"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6" w:history="1">
                <w:r w:rsidRPr="00E170B7">
                  <w:rPr>
                    <w:rStyle w:val="Hyperlink"/>
                    <w:noProof/>
                  </w:rPr>
                  <w:t>6.1.</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Download the Files from GitHub</w:t>
                </w:r>
                <w:r>
                  <w:rPr>
                    <w:noProof/>
                    <w:webHidden/>
                  </w:rPr>
                  <w:tab/>
                </w:r>
                <w:r>
                  <w:rPr>
                    <w:noProof/>
                    <w:webHidden/>
                  </w:rPr>
                  <w:fldChar w:fldCharType="begin"/>
                </w:r>
                <w:r>
                  <w:rPr>
                    <w:noProof/>
                    <w:webHidden/>
                  </w:rPr>
                  <w:instrText xml:space="preserve"> PAGEREF _Toc183437926 \h </w:instrText>
                </w:r>
                <w:r>
                  <w:rPr>
                    <w:noProof/>
                    <w:webHidden/>
                  </w:rPr>
                </w:r>
                <w:r>
                  <w:rPr>
                    <w:noProof/>
                    <w:webHidden/>
                  </w:rPr>
                  <w:fldChar w:fldCharType="separate"/>
                </w:r>
                <w:r>
                  <w:rPr>
                    <w:noProof/>
                    <w:webHidden/>
                  </w:rPr>
                  <w:t>12</w:t>
                </w:r>
                <w:r>
                  <w:rPr>
                    <w:noProof/>
                    <w:webHidden/>
                  </w:rPr>
                  <w:fldChar w:fldCharType="end"/>
                </w:r>
              </w:hyperlink>
            </w:p>
            <w:p w14:paraId="36C317B1" w14:textId="5C154248"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7" w:history="1">
                <w:r w:rsidRPr="00E170B7">
                  <w:rPr>
                    <w:rStyle w:val="Hyperlink"/>
                    <w:noProof/>
                  </w:rPr>
                  <w:t>6.2.</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Running the App Locally</w:t>
                </w:r>
                <w:r>
                  <w:rPr>
                    <w:noProof/>
                    <w:webHidden/>
                  </w:rPr>
                  <w:tab/>
                </w:r>
                <w:r>
                  <w:rPr>
                    <w:noProof/>
                    <w:webHidden/>
                  </w:rPr>
                  <w:fldChar w:fldCharType="begin"/>
                </w:r>
                <w:r>
                  <w:rPr>
                    <w:noProof/>
                    <w:webHidden/>
                  </w:rPr>
                  <w:instrText xml:space="preserve"> PAGEREF _Toc183437927 \h </w:instrText>
                </w:r>
                <w:r>
                  <w:rPr>
                    <w:noProof/>
                    <w:webHidden/>
                  </w:rPr>
                </w:r>
                <w:r>
                  <w:rPr>
                    <w:noProof/>
                    <w:webHidden/>
                  </w:rPr>
                  <w:fldChar w:fldCharType="separate"/>
                </w:r>
                <w:r>
                  <w:rPr>
                    <w:noProof/>
                    <w:webHidden/>
                  </w:rPr>
                  <w:t>12</w:t>
                </w:r>
                <w:r>
                  <w:rPr>
                    <w:noProof/>
                    <w:webHidden/>
                  </w:rPr>
                  <w:fldChar w:fldCharType="end"/>
                </w:r>
              </w:hyperlink>
            </w:p>
            <w:p w14:paraId="7570AC00" w14:textId="0479012C"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8" w:history="1">
                <w:r w:rsidRPr="00E170B7">
                  <w:rPr>
                    <w:rStyle w:val="Hyperlink"/>
                    <w:noProof/>
                  </w:rPr>
                  <w:t>6.3.</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Software Setup</w:t>
                </w:r>
                <w:r>
                  <w:rPr>
                    <w:noProof/>
                    <w:webHidden/>
                  </w:rPr>
                  <w:tab/>
                </w:r>
                <w:r>
                  <w:rPr>
                    <w:noProof/>
                    <w:webHidden/>
                  </w:rPr>
                  <w:fldChar w:fldCharType="begin"/>
                </w:r>
                <w:r>
                  <w:rPr>
                    <w:noProof/>
                    <w:webHidden/>
                  </w:rPr>
                  <w:instrText xml:space="preserve"> PAGEREF _Toc183437928 \h </w:instrText>
                </w:r>
                <w:r>
                  <w:rPr>
                    <w:noProof/>
                    <w:webHidden/>
                  </w:rPr>
                </w:r>
                <w:r>
                  <w:rPr>
                    <w:noProof/>
                    <w:webHidden/>
                  </w:rPr>
                  <w:fldChar w:fldCharType="separate"/>
                </w:r>
                <w:r>
                  <w:rPr>
                    <w:noProof/>
                    <w:webHidden/>
                  </w:rPr>
                  <w:t>12</w:t>
                </w:r>
                <w:r>
                  <w:rPr>
                    <w:noProof/>
                    <w:webHidden/>
                  </w:rPr>
                  <w:fldChar w:fldCharType="end"/>
                </w:r>
              </w:hyperlink>
            </w:p>
            <w:p w14:paraId="7E837FDF" w14:textId="331C86DC"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29" w:history="1">
                <w:r w:rsidRPr="00E170B7">
                  <w:rPr>
                    <w:rStyle w:val="Hyperlink"/>
                    <w:noProof/>
                  </w:rPr>
                  <w:t>6.4.</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Folder Structure</w:t>
                </w:r>
                <w:r>
                  <w:rPr>
                    <w:noProof/>
                    <w:webHidden/>
                  </w:rPr>
                  <w:tab/>
                </w:r>
                <w:r>
                  <w:rPr>
                    <w:noProof/>
                    <w:webHidden/>
                  </w:rPr>
                  <w:fldChar w:fldCharType="begin"/>
                </w:r>
                <w:r>
                  <w:rPr>
                    <w:noProof/>
                    <w:webHidden/>
                  </w:rPr>
                  <w:instrText xml:space="preserve"> PAGEREF _Toc183437929 \h </w:instrText>
                </w:r>
                <w:r>
                  <w:rPr>
                    <w:noProof/>
                    <w:webHidden/>
                  </w:rPr>
                </w:r>
                <w:r>
                  <w:rPr>
                    <w:noProof/>
                    <w:webHidden/>
                  </w:rPr>
                  <w:fldChar w:fldCharType="separate"/>
                </w:r>
                <w:r>
                  <w:rPr>
                    <w:noProof/>
                    <w:webHidden/>
                  </w:rPr>
                  <w:t>12</w:t>
                </w:r>
                <w:r>
                  <w:rPr>
                    <w:noProof/>
                    <w:webHidden/>
                  </w:rPr>
                  <w:fldChar w:fldCharType="end"/>
                </w:r>
              </w:hyperlink>
            </w:p>
            <w:p w14:paraId="15CD823A" w14:textId="6B9B3BA2"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0" w:history="1">
                <w:r w:rsidRPr="00E170B7">
                  <w:rPr>
                    <w:rStyle w:val="Hyperlink"/>
                    <w:noProof/>
                  </w:rPr>
                  <w:t>6.5.</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JSON File Setup</w:t>
                </w:r>
                <w:r>
                  <w:rPr>
                    <w:noProof/>
                    <w:webHidden/>
                  </w:rPr>
                  <w:tab/>
                </w:r>
                <w:r>
                  <w:rPr>
                    <w:noProof/>
                    <w:webHidden/>
                  </w:rPr>
                  <w:fldChar w:fldCharType="begin"/>
                </w:r>
                <w:r>
                  <w:rPr>
                    <w:noProof/>
                    <w:webHidden/>
                  </w:rPr>
                  <w:instrText xml:space="preserve"> PAGEREF _Toc183437930 \h </w:instrText>
                </w:r>
                <w:r>
                  <w:rPr>
                    <w:noProof/>
                    <w:webHidden/>
                  </w:rPr>
                </w:r>
                <w:r>
                  <w:rPr>
                    <w:noProof/>
                    <w:webHidden/>
                  </w:rPr>
                  <w:fldChar w:fldCharType="separate"/>
                </w:r>
                <w:r>
                  <w:rPr>
                    <w:noProof/>
                    <w:webHidden/>
                  </w:rPr>
                  <w:t>13</w:t>
                </w:r>
                <w:r>
                  <w:rPr>
                    <w:noProof/>
                    <w:webHidden/>
                  </w:rPr>
                  <w:fldChar w:fldCharType="end"/>
                </w:r>
              </w:hyperlink>
            </w:p>
            <w:p w14:paraId="0809BA6C" w14:textId="4AD6BD0C"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1" w:history="1">
                <w:r w:rsidRPr="00E170B7">
                  <w:rPr>
                    <w:rStyle w:val="Hyperlink"/>
                    <w:noProof/>
                  </w:rPr>
                  <w:t>6.6.</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Editing JSON Content</w:t>
                </w:r>
                <w:r>
                  <w:rPr>
                    <w:noProof/>
                    <w:webHidden/>
                  </w:rPr>
                  <w:tab/>
                </w:r>
                <w:r>
                  <w:rPr>
                    <w:noProof/>
                    <w:webHidden/>
                  </w:rPr>
                  <w:fldChar w:fldCharType="begin"/>
                </w:r>
                <w:r>
                  <w:rPr>
                    <w:noProof/>
                    <w:webHidden/>
                  </w:rPr>
                  <w:instrText xml:space="preserve"> PAGEREF _Toc183437931 \h </w:instrText>
                </w:r>
                <w:r>
                  <w:rPr>
                    <w:noProof/>
                    <w:webHidden/>
                  </w:rPr>
                </w:r>
                <w:r>
                  <w:rPr>
                    <w:noProof/>
                    <w:webHidden/>
                  </w:rPr>
                  <w:fldChar w:fldCharType="separate"/>
                </w:r>
                <w:r>
                  <w:rPr>
                    <w:noProof/>
                    <w:webHidden/>
                  </w:rPr>
                  <w:t>14</w:t>
                </w:r>
                <w:r>
                  <w:rPr>
                    <w:noProof/>
                    <w:webHidden/>
                  </w:rPr>
                  <w:fldChar w:fldCharType="end"/>
                </w:r>
              </w:hyperlink>
            </w:p>
            <w:p w14:paraId="7841826B" w14:textId="237F7C76"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2" w:history="1">
                <w:r w:rsidRPr="00E170B7">
                  <w:rPr>
                    <w:rStyle w:val="Hyperlink"/>
                    <w:noProof/>
                  </w:rPr>
                  <w:t>6.7.</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JSON Editing Tips and Tricks</w:t>
                </w:r>
                <w:r>
                  <w:rPr>
                    <w:noProof/>
                    <w:webHidden/>
                  </w:rPr>
                  <w:tab/>
                </w:r>
                <w:r>
                  <w:rPr>
                    <w:noProof/>
                    <w:webHidden/>
                  </w:rPr>
                  <w:fldChar w:fldCharType="begin"/>
                </w:r>
                <w:r>
                  <w:rPr>
                    <w:noProof/>
                    <w:webHidden/>
                  </w:rPr>
                  <w:instrText xml:space="preserve"> PAGEREF _Toc183437932 \h </w:instrText>
                </w:r>
                <w:r>
                  <w:rPr>
                    <w:noProof/>
                    <w:webHidden/>
                  </w:rPr>
                </w:r>
                <w:r>
                  <w:rPr>
                    <w:noProof/>
                    <w:webHidden/>
                  </w:rPr>
                  <w:fldChar w:fldCharType="separate"/>
                </w:r>
                <w:r>
                  <w:rPr>
                    <w:noProof/>
                    <w:webHidden/>
                  </w:rPr>
                  <w:t>16</w:t>
                </w:r>
                <w:r>
                  <w:rPr>
                    <w:noProof/>
                    <w:webHidden/>
                  </w:rPr>
                  <w:fldChar w:fldCharType="end"/>
                </w:r>
              </w:hyperlink>
            </w:p>
            <w:p w14:paraId="04354420" w14:textId="6E1D649E"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33" w:history="1">
                <w:r w:rsidRPr="00E170B7">
                  <w:rPr>
                    <w:rStyle w:val="Hyperlink"/>
                  </w:rPr>
                  <w:t>6.7.1.</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Figures</w:t>
                </w:r>
                <w:r>
                  <w:rPr>
                    <w:webHidden/>
                  </w:rPr>
                  <w:tab/>
                </w:r>
                <w:r>
                  <w:rPr>
                    <w:webHidden/>
                  </w:rPr>
                  <w:fldChar w:fldCharType="begin"/>
                </w:r>
                <w:r>
                  <w:rPr>
                    <w:webHidden/>
                  </w:rPr>
                  <w:instrText xml:space="preserve"> PAGEREF _Toc183437933 \h </w:instrText>
                </w:r>
                <w:r>
                  <w:rPr>
                    <w:webHidden/>
                  </w:rPr>
                </w:r>
                <w:r>
                  <w:rPr>
                    <w:webHidden/>
                  </w:rPr>
                  <w:fldChar w:fldCharType="separate"/>
                </w:r>
                <w:r>
                  <w:rPr>
                    <w:webHidden/>
                  </w:rPr>
                  <w:t>16</w:t>
                </w:r>
                <w:r>
                  <w:rPr>
                    <w:webHidden/>
                  </w:rPr>
                  <w:fldChar w:fldCharType="end"/>
                </w:r>
              </w:hyperlink>
            </w:p>
            <w:p w14:paraId="0A833FD8" w14:textId="726303B8"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34" w:history="1">
                <w:r w:rsidRPr="00E170B7">
                  <w:rPr>
                    <w:rStyle w:val="Hyperlink"/>
                  </w:rPr>
                  <w:t>6.7.2.</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Callouts</w:t>
                </w:r>
                <w:r>
                  <w:rPr>
                    <w:webHidden/>
                  </w:rPr>
                  <w:tab/>
                </w:r>
                <w:r>
                  <w:rPr>
                    <w:webHidden/>
                  </w:rPr>
                  <w:fldChar w:fldCharType="begin"/>
                </w:r>
                <w:r>
                  <w:rPr>
                    <w:webHidden/>
                  </w:rPr>
                  <w:instrText xml:space="preserve"> PAGEREF _Toc183437934 \h </w:instrText>
                </w:r>
                <w:r>
                  <w:rPr>
                    <w:webHidden/>
                  </w:rPr>
                </w:r>
                <w:r>
                  <w:rPr>
                    <w:webHidden/>
                  </w:rPr>
                  <w:fldChar w:fldCharType="separate"/>
                </w:r>
                <w:r>
                  <w:rPr>
                    <w:webHidden/>
                  </w:rPr>
                  <w:t>16</w:t>
                </w:r>
                <w:r>
                  <w:rPr>
                    <w:webHidden/>
                  </w:rPr>
                  <w:fldChar w:fldCharType="end"/>
                </w:r>
              </w:hyperlink>
            </w:p>
            <w:p w14:paraId="6834E821" w14:textId="26B7CDD4" w:rsidR="00D850EB" w:rsidRDefault="00D850EB">
              <w:pPr>
                <w:pStyle w:val="TOC3"/>
                <w:rPr>
                  <w:rFonts w:eastAsiaTheme="minorEastAsia"/>
                  <w:i w:val="0"/>
                  <w:iCs w:val="0"/>
                  <w:color w:val="auto"/>
                  <w:kern w:val="2"/>
                  <w:sz w:val="24"/>
                  <w:szCs w:val="24"/>
                  <w:shd w:val="clear" w:color="auto" w:fill="auto"/>
                  <w:lang w:eastAsia="en-GB"/>
                  <w14:ligatures w14:val="standardContextual"/>
                </w:rPr>
              </w:pPr>
              <w:hyperlink w:anchor="_Toc183437935" w:history="1">
                <w:r w:rsidRPr="00E170B7">
                  <w:rPr>
                    <w:rStyle w:val="Hyperlink"/>
                  </w:rPr>
                  <w:t>6.7.3.</w:t>
                </w:r>
                <w:r>
                  <w:rPr>
                    <w:rFonts w:eastAsiaTheme="minorEastAsia"/>
                    <w:i w:val="0"/>
                    <w:iCs w:val="0"/>
                    <w:color w:val="auto"/>
                    <w:kern w:val="2"/>
                    <w:sz w:val="24"/>
                    <w:szCs w:val="24"/>
                    <w:shd w:val="clear" w:color="auto" w:fill="auto"/>
                    <w:lang w:eastAsia="en-GB"/>
                    <w14:ligatures w14:val="standardContextual"/>
                  </w:rPr>
                  <w:tab/>
                </w:r>
                <w:r w:rsidRPr="00E170B7">
                  <w:rPr>
                    <w:rStyle w:val="Hyperlink"/>
                  </w:rPr>
                  <w:t>Making Body Content Easier to View/Edit for Significant Edits</w:t>
                </w:r>
                <w:r>
                  <w:rPr>
                    <w:webHidden/>
                  </w:rPr>
                  <w:tab/>
                </w:r>
                <w:r>
                  <w:rPr>
                    <w:webHidden/>
                  </w:rPr>
                  <w:fldChar w:fldCharType="begin"/>
                </w:r>
                <w:r>
                  <w:rPr>
                    <w:webHidden/>
                  </w:rPr>
                  <w:instrText xml:space="preserve"> PAGEREF _Toc183437935 \h </w:instrText>
                </w:r>
                <w:r>
                  <w:rPr>
                    <w:webHidden/>
                  </w:rPr>
                </w:r>
                <w:r>
                  <w:rPr>
                    <w:webHidden/>
                  </w:rPr>
                  <w:fldChar w:fldCharType="separate"/>
                </w:r>
                <w:r>
                  <w:rPr>
                    <w:webHidden/>
                  </w:rPr>
                  <w:t>17</w:t>
                </w:r>
                <w:r>
                  <w:rPr>
                    <w:webHidden/>
                  </w:rPr>
                  <w:fldChar w:fldCharType="end"/>
                </w:r>
              </w:hyperlink>
            </w:p>
            <w:p w14:paraId="50BA2FB3" w14:textId="562092C9"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6" w:history="1">
                <w:r w:rsidRPr="00E170B7">
                  <w:rPr>
                    <w:rStyle w:val="Hyperlink"/>
                    <w:noProof/>
                  </w:rPr>
                  <w:t>6.8.</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Viewing Updates on the App</w:t>
                </w:r>
                <w:r>
                  <w:rPr>
                    <w:noProof/>
                    <w:webHidden/>
                  </w:rPr>
                  <w:tab/>
                </w:r>
                <w:r>
                  <w:rPr>
                    <w:noProof/>
                    <w:webHidden/>
                  </w:rPr>
                  <w:fldChar w:fldCharType="begin"/>
                </w:r>
                <w:r>
                  <w:rPr>
                    <w:noProof/>
                    <w:webHidden/>
                  </w:rPr>
                  <w:instrText xml:space="preserve"> PAGEREF _Toc183437936 \h </w:instrText>
                </w:r>
                <w:r>
                  <w:rPr>
                    <w:noProof/>
                    <w:webHidden/>
                  </w:rPr>
                </w:r>
                <w:r>
                  <w:rPr>
                    <w:noProof/>
                    <w:webHidden/>
                  </w:rPr>
                  <w:fldChar w:fldCharType="separate"/>
                </w:r>
                <w:r>
                  <w:rPr>
                    <w:noProof/>
                    <w:webHidden/>
                  </w:rPr>
                  <w:t>19</w:t>
                </w:r>
                <w:r>
                  <w:rPr>
                    <w:noProof/>
                    <w:webHidden/>
                  </w:rPr>
                  <w:fldChar w:fldCharType="end"/>
                </w:r>
              </w:hyperlink>
            </w:p>
            <w:p w14:paraId="11C4CD95" w14:textId="335EB669" w:rsidR="00D850EB" w:rsidRDefault="00D850EB">
              <w:pPr>
                <w:pStyle w:val="TOC2"/>
                <w:tabs>
                  <w:tab w:val="left" w:pos="960"/>
                  <w:tab w:val="right" w:leader="dot" w:pos="9016"/>
                </w:tabs>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7" w:history="1">
                <w:r w:rsidRPr="00E170B7">
                  <w:rPr>
                    <w:rStyle w:val="Hyperlink"/>
                    <w:noProof/>
                  </w:rPr>
                  <w:t>6.9.</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Overwriting Images If Required</w:t>
                </w:r>
                <w:r>
                  <w:rPr>
                    <w:noProof/>
                    <w:webHidden/>
                  </w:rPr>
                  <w:tab/>
                </w:r>
                <w:r>
                  <w:rPr>
                    <w:noProof/>
                    <w:webHidden/>
                  </w:rPr>
                  <w:fldChar w:fldCharType="begin"/>
                </w:r>
                <w:r>
                  <w:rPr>
                    <w:noProof/>
                    <w:webHidden/>
                  </w:rPr>
                  <w:instrText xml:space="preserve"> PAGEREF _Toc183437937 \h </w:instrText>
                </w:r>
                <w:r>
                  <w:rPr>
                    <w:noProof/>
                    <w:webHidden/>
                  </w:rPr>
                </w:r>
                <w:r>
                  <w:rPr>
                    <w:noProof/>
                    <w:webHidden/>
                  </w:rPr>
                  <w:fldChar w:fldCharType="separate"/>
                </w:r>
                <w:r>
                  <w:rPr>
                    <w:noProof/>
                    <w:webHidden/>
                  </w:rPr>
                  <w:t>20</w:t>
                </w:r>
                <w:r>
                  <w:rPr>
                    <w:noProof/>
                    <w:webHidden/>
                  </w:rPr>
                  <w:fldChar w:fldCharType="end"/>
                </w:r>
              </w:hyperlink>
            </w:p>
            <w:p w14:paraId="460F81A7" w14:textId="1DC27EAD"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8" w:history="1">
                <w:r w:rsidRPr="00E170B7">
                  <w:rPr>
                    <w:rStyle w:val="Hyperlink"/>
                    <w:noProof/>
                  </w:rPr>
                  <w:t>7.</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Compiling the Compass Learning App</w:t>
                </w:r>
                <w:r>
                  <w:rPr>
                    <w:noProof/>
                    <w:webHidden/>
                  </w:rPr>
                  <w:tab/>
                </w:r>
                <w:r>
                  <w:rPr>
                    <w:noProof/>
                    <w:webHidden/>
                  </w:rPr>
                  <w:fldChar w:fldCharType="begin"/>
                </w:r>
                <w:r>
                  <w:rPr>
                    <w:noProof/>
                    <w:webHidden/>
                  </w:rPr>
                  <w:instrText xml:space="preserve"> PAGEREF _Toc183437938 \h </w:instrText>
                </w:r>
                <w:r>
                  <w:rPr>
                    <w:noProof/>
                    <w:webHidden/>
                  </w:rPr>
                </w:r>
                <w:r>
                  <w:rPr>
                    <w:noProof/>
                    <w:webHidden/>
                  </w:rPr>
                  <w:fldChar w:fldCharType="separate"/>
                </w:r>
                <w:r>
                  <w:rPr>
                    <w:noProof/>
                    <w:webHidden/>
                  </w:rPr>
                  <w:t>21</w:t>
                </w:r>
                <w:r>
                  <w:rPr>
                    <w:noProof/>
                    <w:webHidden/>
                  </w:rPr>
                  <w:fldChar w:fldCharType="end"/>
                </w:r>
              </w:hyperlink>
            </w:p>
            <w:p w14:paraId="5BEDCA2B" w14:textId="538EF6AE"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39" w:history="1">
                <w:r w:rsidRPr="00E170B7">
                  <w:rPr>
                    <w:rStyle w:val="Hyperlink"/>
                    <w:noProof/>
                  </w:rPr>
                  <w:t>8.</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Deploying and Maintaining the Compass Learning App</w:t>
                </w:r>
                <w:r>
                  <w:rPr>
                    <w:noProof/>
                    <w:webHidden/>
                  </w:rPr>
                  <w:tab/>
                </w:r>
                <w:r>
                  <w:rPr>
                    <w:noProof/>
                    <w:webHidden/>
                  </w:rPr>
                  <w:fldChar w:fldCharType="begin"/>
                </w:r>
                <w:r>
                  <w:rPr>
                    <w:noProof/>
                    <w:webHidden/>
                  </w:rPr>
                  <w:instrText xml:space="preserve"> PAGEREF _Toc183437939 \h </w:instrText>
                </w:r>
                <w:r>
                  <w:rPr>
                    <w:noProof/>
                    <w:webHidden/>
                  </w:rPr>
                </w:r>
                <w:r>
                  <w:rPr>
                    <w:noProof/>
                    <w:webHidden/>
                  </w:rPr>
                  <w:fldChar w:fldCharType="separate"/>
                </w:r>
                <w:r>
                  <w:rPr>
                    <w:noProof/>
                    <w:webHidden/>
                  </w:rPr>
                  <w:t>21</w:t>
                </w:r>
                <w:r>
                  <w:rPr>
                    <w:noProof/>
                    <w:webHidden/>
                  </w:rPr>
                  <w:fldChar w:fldCharType="end"/>
                </w:r>
              </w:hyperlink>
            </w:p>
            <w:p w14:paraId="4C71C00B" w14:textId="0FA5B840" w:rsidR="00D850EB" w:rsidRDefault="00D850EB">
              <w:pPr>
                <w:pStyle w:val="TOC1"/>
                <w:rPr>
                  <w:rFonts w:asciiTheme="minorHAnsi" w:eastAsiaTheme="minorEastAsia" w:hAnsiTheme="minorHAnsi"/>
                  <w:noProof/>
                  <w:color w:val="auto"/>
                  <w:kern w:val="2"/>
                  <w:sz w:val="24"/>
                  <w:szCs w:val="24"/>
                  <w:shd w:val="clear" w:color="auto" w:fill="auto"/>
                  <w:lang w:eastAsia="en-GB"/>
                  <w14:ligatures w14:val="standardContextual"/>
                </w:rPr>
              </w:pPr>
              <w:hyperlink w:anchor="_Toc183437940" w:history="1">
                <w:r w:rsidRPr="00E170B7">
                  <w:rPr>
                    <w:rStyle w:val="Hyperlink"/>
                    <w:noProof/>
                  </w:rPr>
                  <w:t>9.</w:t>
                </w:r>
                <w:r>
                  <w:rPr>
                    <w:rFonts w:asciiTheme="minorHAnsi" w:eastAsiaTheme="minorEastAsia" w:hAnsiTheme="minorHAnsi"/>
                    <w:noProof/>
                    <w:color w:val="auto"/>
                    <w:kern w:val="2"/>
                    <w:sz w:val="24"/>
                    <w:szCs w:val="24"/>
                    <w:shd w:val="clear" w:color="auto" w:fill="auto"/>
                    <w:lang w:eastAsia="en-GB"/>
                    <w14:ligatures w14:val="standardContextual"/>
                  </w:rPr>
                  <w:tab/>
                </w:r>
                <w:r w:rsidRPr="00E170B7">
                  <w:rPr>
                    <w:rStyle w:val="Hyperlink"/>
                    <w:noProof/>
                  </w:rPr>
                  <w:t>More Information</w:t>
                </w:r>
                <w:r>
                  <w:rPr>
                    <w:noProof/>
                    <w:webHidden/>
                  </w:rPr>
                  <w:tab/>
                </w:r>
                <w:r>
                  <w:rPr>
                    <w:noProof/>
                    <w:webHidden/>
                  </w:rPr>
                  <w:fldChar w:fldCharType="begin"/>
                </w:r>
                <w:r>
                  <w:rPr>
                    <w:noProof/>
                    <w:webHidden/>
                  </w:rPr>
                  <w:instrText xml:space="preserve"> PAGEREF _Toc183437940 \h </w:instrText>
                </w:r>
                <w:r>
                  <w:rPr>
                    <w:noProof/>
                    <w:webHidden/>
                  </w:rPr>
                </w:r>
                <w:r>
                  <w:rPr>
                    <w:noProof/>
                    <w:webHidden/>
                  </w:rPr>
                  <w:fldChar w:fldCharType="separate"/>
                </w:r>
                <w:r>
                  <w:rPr>
                    <w:noProof/>
                    <w:webHidden/>
                  </w:rPr>
                  <w:t>22</w:t>
                </w:r>
                <w:r>
                  <w:rPr>
                    <w:noProof/>
                    <w:webHidden/>
                  </w:rPr>
                  <w:fldChar w:fldCharType="end"/>
                </w:r>
              </w:hyperlink>
            </w:p>
            <w:p w14:paraId="165FFC23" w14:textId="42E13977" w:rsidR="001746DA" w:rsidRDefault="00523832" w:rsidP="004A4F02">
              <w:r>
                <w:fldChar w:fldCharType="end"/>
              </w:r>
            </w:p>
          </w:sdtContent>
        </w:sdt>
        <w:p w14:paraId="7B589291" w14:textId="44AD3D90" w:rsidR="001746DA" w:rsidRDefault="001746DA" w:rsidP="004A4F02">
          <w:r>
            <w:br w:type="page"/>
          </w:r>
        </w:p>
      </w:sdtContent>
    </w:sdt>
    <w:p w14:paraId="1432263F" w14:textId="432009D1" w:rsidR="000143DA" w:rsidRDefault="0007265D" w:rsidP="000143DA">
      <w:pPr>
        <w:pStyle w:val="Heading1"/>
        <w:ind w:left="360" w:hanging="360"/>
      </w:pPr>
      <w:bookmarkStart w:id="0" w:name="_Toc183437915"/>
      <w:r>
        <w:lastRenderedPageBreak/>
        <w:t>Introduction</w:t>
      </w:r>
      <w:bookmarkEnd w:id="0"/>
    </w:p>
    <w:p w14:paraId="53EE4C87" w14:textId="09426A6E" w:rsidR="0007265D" w:rsidRDefault="000930EE" w:rsidP="000143DA">
      <w:r>
        <w:t xml:space="preserve">The </w:t>
      </w:r>
      <w:r w:rsidRPr="00BF3327">
        <w:rPr>
          <w:b/>
          <w:bCs/>
          <w:color w:val="D14120" w:themeColor="accent1"/>
        </w:rPr>
        <w:t>Compass Learning App</w:t>
      </w:r>
      <w:r w:rsidRPr="00BF3327">
        <w:rPr>
          <w:color w:val="D14120" w:themeColor="accent1"/>
        </w:rPr>
        <w:t xml:space="preserve"> </w:t>
      </w:r>
      <w:r w:rsidR="00906A66">
        <w:t xml:space="preserve">is a </w:t>
      </w:r>
      <w:r w:rsidR="00153329">
        <w:t>PWA (</w:t>
      </w:r>
      <w:r w:rsidR="00906A66">
        <w:t>progressive web app</w:t>
      </w:r>
      <w:r w:rsidR="00116B47">
        <w:t>lication</w:t>
      </w:r>
      <w:r w:rsidR="00153329">
        <w:t>)</w:t>
      </w:r>
      <w:r w:rsidR="00906A66">
        <w:t xml:space="preserve"> that </w:t>
      </w:r>
      <w:r w:rsidR="004363FE">
        <w:t>provides educational content</w:t>
      </w:r>
      <w:r w:rsidR="00E76A7D">
        <w:t xml:space="preserve"> to </w:t>
      </w:r>
      <w:r w:rsidR="00A4226B">
        <w:t xml:space="preserve">facilitate the </w:t>
      </w:r>
      <w:r w:rsidR="00E76A7D">
        <w:t>develop</w:t>
      </w:r>
      <w:r w:rsidR="00A4226B">
        <w:t>ment</w:t>
      </w:r>
      <w:r w:rsidR="00E76A7D">
        <w:t xml:space="preserve"> </w:t>
      </w:r>
      <w:r w:rsidR="00C90214">
        <w:t>of</w:t>
      </w:r>
      <w:r w:rsidR="00E76A7D">
        <w:t xml:space="preserve"> diabetes-related </w:t>
      </w:r>
      <w:r w:rsidR="00711D8E">
        <w:t xml:space="preserve">clinical capacity among primary care healthcare professionals (i.e. </w:t>
      </w:r>
      <w:r w:rsidR="00942BD5">
        <w:t>medical officers, nurses and community health workers).</w:t>
      </w:r>
    </w:p>
    <w:p w14:paraId="1E249AA7" w14:textId="23532974" w:rsidR="004A70BA" w:rsidRDefault="005C075C" w:rsidP="000143DA">
      <w:r>
        <w:t>This</w:t>
      </w:r>
      <w:r w:rsidR="00196A93">
        <w:t xml:space="preserve"> document</w:t>
      </w:r>
      <w:r>
        <w:t xml:space="preserve"> provides </w:t>
      </w:r>
      <w:r w:rsidR="004F78EE">
        <w:t xml:space="preserve">partner countries with </w:t>
      </w:r>
      <w:r w:rsidR="0064175E">
        <w:t xml:space="preserve">guidance </w:t>
      </w:r>
      <w:r w:rsidR="00906A66">
        <w:t xml:space="preserve">on how to localize </w:t>
      </w:r>
      <w:r w:rsidR="007209D4">
        <w:t xml:space="preserve">and build </w:t>
      </w:r>
      <w:r w:rsidR="00906A66">
        <w:t>the</w:t>
      </w:r>
      <w:r w:rsidR="000B1D5D">
        <w:t xml:space="preserve"> Compass Learning </w:t>
      </w:r>
      <w:r w:rsidR="00DD2339">
        <w:t>A</w:t>
      </w:r>
      <w:r w:rsidR="000B1D5D">
        <w:t>pp</w:t>
      </w:r>
      <w:r w:rsidR="00043BB0">
        <w:t xml:space="preserve"> from a technical perspective only. </w:t>
      </w:r>
      <w:r w:rsidR="00043BB0" w:rsidRPr="00043BB0">
        <w:t>Guidance on the localization of scientific and medical content is not given in this document.</w:t>
      </w:r>
    </w:p>
    <w:p w14:paraId="5C2A72CB" w14:textId="21F75D2F" w:rsidR="007A058D" w:rsidRDefault="00F447A2" w:rsidP="00F447A2">
      <w:pPr>
        <w:pStyle w:val="Heading1"/>
      </w:pPr>
      <w:bookmarkStart w:id="1" w:name="_Toc183437916"/>
      <w:r>
        <w:t xml:space="preserve">Before </w:t>
      </w:r>
      <w:r w:rsidR="00EF06FB">
        <w:t>Y</w:t>
      </w:r>
      <w:r>
        <w:t xml:space="preserve">ou </w:t>
      </w:r>
      <w:r w:rsidR="007F7C39">
        <w:t>S</w:t>
      </w:r>
      <w:r>
        <w:t>tart</w:t>
      </w:r>
      <w:bookmarkEnd w:id="1"/>
    </w:p>
    <w:p w14:paraId="22F122BB" w14:textId="44C06507" w:rsidR="00295FDB" w:rsidRDefault="00F34A2A" w:rsidP="00F447A2">
      <w:pPr>
        <w:rPr>
          <w:lang w:val="en-US"/>
        </w:rPr>
      </w:pPr>
      <w:r>
        <w:rPr>
          <w:lang w:val="en-US"/>
        </w:rPr>
        <w:t xml:space="preserve">To be able to </w:t>
      </w:r>
      <w:r w:rsidR="00EC233F">
        <w:rPr>
          <w:lang w:val="en-US"/>
        </w:rPr>
        <w:t>localize</w:t>
      </w:r>
      <w:r>
        <w:rPr>
          <w:lang w:val="en-US"/>
        </w:rPr>
        <w:t xml:space="preserve"> the Compass Learning App, it is </w:t>
      </w:r>
      <w:r w:rsidR="00295FDB">
        <w:rPr>
          <w:lang w:val="en-US"/>
        </w:rPr>
        <w:t xml:space="preserve">important that you have </w:t>
      </w:r>
      <w:r w:rsidR="00CB5414">
        <w:rPr>
          <w:lang w:val="en-US"/>
        </w:rPr>
        <w:t xml:space="preserve">team members </w:t>
      </w:r>
      <w:r w:rsidR="00755F71">
        <w:rPr>
          <w:lang w:val="en-US"/>
        </w:rPr>
        <w:t xml:space="preserve">with the following experience </w:t>
      </w:r>
      <w:r w:rsidR="00CB5414">
        <w:rPr>
          <w:lang w:val="en-US"/>
        </w:rPr>
        <w:t>available</w:t>
      </w:r>
      <w:r w:rsidR="00B474D8">
        <w:rPr>
          <w:lang w:val="en-US"/>
        </w:rPr>
        <w:t>:</w:t>
      </w:r>
    </w:p>
    <w:p w14:paraId="73EFBBDA" w14:textId="77777777" w:rsidR="00BB628C" w:rsidRDefault="00BB628C" w:rsidP="00BB628C">
      <w:pPr>
        <w:pStyle w:val="ListParagraph"/>
        <w:numPr>
          <w:ilvl w:val="0"/>
          <w:numId w:val="11"/>
        </w:numPr>
        <w:rPr>
          <w:lang w:val="en-US"/>
        </w:rPr>
      </w:pPr>
      <w:r w:rsidRPr="003017AE">
        <w:rPr>
          <w:lang w:val="en-US"/>
        </w:rPr>
        <w:t>Content Editor</w:t>
      </w:r>
    </w:p>
    <w:p w14:paraId="4F069FB8" w14:textId="77777777" w:rsidR="00BB628C" w:rsidRPr="003017AE" w:rsidRDefault="00BB628C" w:rsidP="00BB628C">
      <w:pPr>
        <w:pStyle w:val="ListParagraph"/>
        <w:numPr>
          <w:ilvl w:val="1"/>
          <w:numId w:val="11"/>
        </w:numPr>
        <w:rPr>
          <w:lang w:val="en-US"/>
        </w:rPr>
      </w:pPr>
      <w:r w:rsidRPr="004F7FDC">
        <w:rPr>
          <w:b/>
          <w:bCs/>
          <w:color w:val="D14120" w:themeColor="accent1"/>
          <w:lang w:val="en-US"/>
        </w:rPr>
        <w:t>Therapy area experience</w:t>
      </w:r>
      <w:r w:rsidRPr="004F7FDC">
        <w:rPr>
          <w:color w:val="D14120" w:themeColor="accent1"/>
          <w:lang w:val="en-US"/>
        </w:rPr>
        <w:t xml:space="preserve"> </w:t>
      </w:r>
      <w:r w:rsidRPr="000759AD">
        <w:rPr>
          <w:lang w:val="en-US"/>
        </w:rPr>
        <w:t xml:space="preserve">and an </w:t>
      </w:r>
      <w:r w:rsidRPr="004F7FDC">
        <w:rPr>
          <w:b/>
          <w:bCs/>
          <w:color w:val="D14120" w:themeColor="accent1"/>
          <w:lang w:val="en-US"/>
        </w:rPr>
        <w:t xml:space="preserve">understanding of local and regional treatment </w:t>
      </w:r>
      <w:r>
        <w:rPr>
          <w:b/>
          <w:bCs/>
          <w:color w:val="D14120" w:themeColor="accent1"/>
          <w:lang w:val="en-US"/>
        </w:rPr>
        <w:t xml:space="preserve">recommendations and </w:t>
      </w:r>
      <w:r w:rsidRPr="004F7FDC">
        <w:rPr>
          <w:b/>
          <w:bCs/>
          <w:color w:val="D14120" w:themeColor="accent1"/>
          <w:lang w:val="en-US"/>
        </w:rPr>
        <w:t>options</w:t>
      </w:r>
      <w:r w:rsidRPr="000759AD">
        <w:rPr>
          <w:lang w:val="en-US"/>
        </w:rPr>
        <w:t xml:space="preserve"> to enable review and localization of </w:t>
      </w:r>
      <w:r>
        <w:rPr>
          <w:lang w:val="en-US"/>
        </w:rPr>
        <w:t xml:space="preserve">scientific and medical </w:t>
      </w:r>
      <w:r w:rsidRPr="000759AD">
        <w:rPr>
          <w:lang w:val="en-US"/>
        </w:rPr>
        <w:t>content</w:t>
      </w:r>
    </w:p>
    <w:p w14:paraId="59A2140B" w14:textId="3138D89B" w:rsidR="006E2599" w:rsidRDefault="325D774A" w:rsidP="00777BFE">
      <w:pPr>
        <w:pStyle w:val="ListParagraph"/>
        <w:numPr>
          <w:ilvl w:val="0"/>
          <w:numId w:val="11"/>
        </w:numPr>
        <w:rPr>
          <w:lang w:val="en-US"/>
        </w:rPr>
      </w:pPr>
      <w:r w:rsidRPr="325D774A">
        <w:rPr>
          <w:lang w:val="en-US"/>
        </w:rPr>
        <w:t xml:space="preserve">Developer </w:t>
      </w:r>
    </w:p>
    <w:p w14:paraId="6794056F" w14:textId="7D636BCB" w:rsidR="006512F0" w:rsidRDefault="45A225AB" w:rsidP="49C95964">
      <w:pPr>
        <w:pStyle w:val="ListParagraph"/>
        <w:numPr>
          <w:ilvl w:val="1"/>
          <w:numId w:val="11"/>
        </w:numPr>
        <w:rPr>
          <w:lang w:val="en-US"/>
        </w:rPr>
      </w:pPr>
      <w:r w:rsidRPr="45A225AB">
        <w:rPr>
          <w:lang w:val="en-US"/>
        </w:rPr>
        <w:t xml:space="preserve">Intermediate experience with building </w:t>
      </w:r>
      <w:r w:rsidRPr="005515B4">
        <w:rPr>
          <w:b/>
          <w:bCs/>
          <w:color w:val="D14120" w:themeColor="accent1"/>
          <w:lang w:val="en-US"/>
        </w:rPr>
        <w:t>PWA</w:t>
      </w:r>
      <w:r w:rsidR="00EB4442">
        <w:rPr>
          <w:b/>
          <w:bCs/>
          <w:color w:val="D14120" w:themeColor="accent1"/>
          <w:lang w:val="en-US"/>
        </w:rPr>
        <w:t>s</w:t>
      </w:r>
      <w:r w:rsidRPr="005515B4">
        <w:rPr>
          <w:color w:val="D14120" w:themeColor="accent1"/>
          <w:lang w:val="en-US"/>
        </w:rPr>
        <w:t xml:space="preserve"> </w:t>
      </w:r>
      <w:r w:rsidRPr="45A225AB">
        <w:rPr>
          <w:lang w:val="en-US"/>
        </w:rPr>
        <w:t xml:space="preserve">using </w:t>
      </w:r>
      <w:r w:rsidR="00D02063" w:rsidRPr="45A225AB">
        <w:rPr>
          <w:lang w:val="en-US"/>
        </w:rPr>
        <w:t>React</w:t>
      </w:r>
      <w:r w:rsidR="00D02063">
        <w:rPr>
          <w:lang w:val="en-US"/>
        </w:rPr>
        <w:t xml:space="preserve">, a </w:t>
      </w:r>
      <w:r w:rsidRPr="45A225AB">
        <w:rPr>
          <w:lang w:val="en-US"/>
        </w:rPr>
        <w:t xml:space="preserve">popular library </w:t>
      </w:r>
    </w:p>
    <w:p w14:paraId="3540478A" w14:textId="508CE5C1" w:rsidR="49C95964" w:rsidRDefault="45A225AB" w:rsidP="49C95964">
      <w:pPr>
        <w:pStyle w:val="ListParagraph"/>
        <w:numPr>
          <w:ilvl w:val="1"/>
          <w:numId w:val="11"/>
        </w:numPr>
        <w:rPr>
          <w:lang w:val="en-US"/>
        </w:rPr>
      </w:pPr>
      <w:r w:rsidRPr="45A225AB">
        <w:rPr>
          <w:lang w:val="en-US"/>
        </w:rPr>
        <w:t xml:space="preserve">Accompanying skills to understand and edit </w:t>
      </w:r>
      <w:r w:rsidRPr="005515B4">
        <w:rPr>
          <w:b/>
          <w:bCs/>
          <w:color w:val="D14120" w:themeColor="accent1"/>
          <w:lang w:val="en-US"/>
        </w:rPr>
        <w:t>JSON files, SCSS</w:t>
      </w:r>
      <w:r w:rsidR="00CC3D6B" w:rsidRPr="005515B4">
        <w:rPr>
          <w:b/>
          <w:bCs/>
          <w:color w:val="D14120" w:themeColor="accent1"/>
          <w:lang w:val="en-US"/>
        </w:rPr>
        <w:t>/</w:t>
      </w:r>
      <w:r w:rsidRPr="005515B4">
        <w:rPr>
          <w:b/>
          <w:bCs/>
          <w:color w:val="D14120" w:themeColor="accent1"/>
          <w:lang w:val="en-US"/>
        </w:rPr>
        <w:t>CSS, Bootstrap CSS</w:t>
      </w:r>
      <w:r w:rsidR="00751DD5">
        <w:rPr>
          <w:b/>
          <w:bCs/>
          <w:color w:val="D14120" w:themeColor="accent1"/>
          <w:lang w:val="en-US"/>
        </w:rPr>
        <w:t xml:space="preserve"> </w:t>
      </w:r>
      <w:r w:rsidR="00751DD5" w:rsidRPr="00751DD5">
        <w:rPr>
          <w:color w:val="auto"/>
          <w:lang w:val="en-US"/>
        </w:rPr>
        <w:t>and</w:t>
      </w:r>
      <w:r w:rsidRPr="00751DD5">
        <w:rPr>
          <w:b/>
          <w:bCs/>
          <w:color w:val="auto"/>
          <w:lang w:val="en-US"/>
        </w:rPr>
        <w:t xml:space="preserve"> </w:t>
      </w:r>
      <w:r w:rsidR="00CC3D6B" w:rsidRPr="005515B4">
        <w:rPr>
          <w:b/>
          <w:bCs/>
          <w:color w:val="D14120" w:themeColor="accent1"/>
          <w:lang w:val="en-US"/>
        </w:rPr>
        <w:t>HTML</w:t>
      </w:r>
    </w:p>
    <w:p w14:paraId="48CE8001" w14:textId="77777777" w:rsidR="002C18AC" w:rsidRDefault="004D475E" w:rsidP="00777BFE">
      <w:pPr>
        <w:pStyle w:val="ListParagraph"/>
        <w:numPr>
          <w:ilvl w:val="0"/>
          <w:numId w:val="11"/>
        </w:numPr>
        <w:rPr>
          <w:lang w:val="en-US"/>
        </w:rPr>
      </w:pPr>
      <w:r>
        <w:rPr>
          <w:lang w:val="en-US"/>
        </w:rPr>
        <w:t>Designer</w:t>
      </w:r>
    </w:p>
    <w:p w14:paraId="318DB38A" w14:textId="5B5481F9" w:rsidR="00F32E16" w:rsidRDefault="004E7F93" w:rsidP="00777BFE">
      <w:pPr>
        <w:pStyle w:val="ListParagraph"/>
        <w:numPr>
          <w:ilvl w:val="1"/>
          <w:numId w:val="11"/>
        </w:numPr>
        <w:rPr>
          <w:lang w:val="en-US"/>
        </w:rPr>
      </w:pPr>
      <w:r>
        <w:rPr>
          <w:lang w:val="en-US"/>
        </w:rPr>
        <w:t>Basic to intermediate e</w:t>
      </w:r>
      <w:r w:rsidR="00B474D8">
        <w:rPr>
          <w:lang w:val="en-US"/>
        </w:rPr>
        <w:t xml:space="preserve">xperience with </w:t>
      </w:r>
      <w:r w:rsidR="00444A2B">
        <w:rPr>
          <w:lang w:val="en-US"/>
        </w:rPr>
        <w:t xml:space="preserve">using </w:t>
      </w:r>
      <w:r w:rsidR="00444A2B" w:rsidRPr="00A04CC2">
        <w:rPr>
          <w:b/>
          <w:bCs/>
          <w:color w:val="D14120" w:themeColor="accent1"/>
          <w:lang w:val="en-US"/>
        </w:rPr>
        <w:t xml:space="preserve">photo-editing software </w:t>
      </w:r>
      <w:r w:rsidR="00444A2B">
        <w:rPr>
          <w:lang w:val="en-US"/>
        </w:rPr>
        <w:t xml:space="preserve">(e.g. </w:t>
      </w:r>
      <w:r w:rsidR="001A6C0C">
        <w:rPr>
          <w:lang w:val="en-US"/>
        </w:rPr>
        <w:t xml:space="preserve">Adobe </w:t>
      </w:r>
      <w:r w:rsidR="00444A2B">
        <w:rPr>
          <w:lang w:val="en-US"/>
        </w:rPr>
        <w:t xml:space="preserve">Photoshop, GIMP) and </w:t>
      </w:r>
      <w:r w:rsidR="00444A2B" w:rsidRPr="00A04CC2">
        <w:rPr>
          <w:b/>
          <w:bCs/>
          <w:color w:val="D14120" w:themeColor="accent1"/>
          <w:lang w:val="en-US"/>
        </w:rPr>
        <w:t>image-editing software</w:t>
      </w:r>
      <w:r w:rsidR="00444A2B" w:rsidRPr="00A04CC2">
        <w:rPr>
          <w:color w:val="D14120" w:themeColor="accent1"/>
          <w:lang w:val="en-US"/>
        </w:rPr>
        <w:t xml:space="preserve"> </w:t>
      </w:r>
      <w:r w:rsidR="00444A2B">
        <w:rPr>
          <w:lang w:val="en-US"/>
        </w:rPr>
        <w:t>(</w:t>
      </w:r>
      <w:r w:rsidR="001A6C0C">
        <w:rPr>
          <w:lang w:val="en-US"/>
        </w:rPr>
        <w:t xml:space="preserve">e.g. Adobe </w:t>
      </w:r>
      <w:r w:rsidR="00412BF4">
        <w:rPr>
          <w:lang w:val="en-US"/>
        </w:rPr>
        <w:t>Illustrator</w:t>
      </w:r>
      <w:r w:rsidR="002C18AC">
        <w:rPr>
          <w:lang w:val="en-US"/>
        </w:rPr>
        <w:t>, Inkscape)</w:t>
      </w:r>
    </w:p>
    <w:p w14:paraId="09BE8BC7" w14:textId="53217964" w:rsidR="00F32E16" w:rsidRDefault="00F32E16" w:rsidP="00777BFE">
      <w:pPr>
        <w:pStyle w:val="ListParagraph"/>
        <w:numPr>
          <w:ilvl w:val="0"/>
          <w:numId w:val="11"/>
        </w:numPr>
        <w:rPr>
          <w:lang w:val="en-US"/>
        </w:rPr>
      </w:pPr>
      <w:r>
        <w:rPr>
          <w:lang w:val="en-US"/>
        </w:rPr>
        <w:t>Video Editor</w:t>
      </w:r>
    </w:p>
    <w:p w14:paraId="5D1674FC" w14:textId="5C3E0647" w:rsidR="002C18AC" w:rsidRDefault="004E7F93" w:rsidP="00777BFE">
      <w:pPr>
        <w:pStyle w:val="ListParagraph"/>
        <w:numPr>
          <w:ilvl w:val="1"/>
          <w:numId w:val="11"/>
        </w:numPr>
        <w:rPr>
          <w:lang w:val="en-US"/>
        </w:rPr>
      </w:pPr>
      <w:r>
        <w:rPr>
          <w:lang w:val="en-US"/>
        </w:rPr>
        <w:t>Basic to intermediate e</w:t>
      </w:r>
      <w:r w:rsidR="00210755" w:rsidRPr="18A837E2">
        <w:rPr>
          <w:lang w:val="en-US"/>
        </w:rPr>
        <w:t xml:space="preserve">xperience with using </w:t>
      </w:r>
      <w:r w:rsidR="00210755" w:rsidRPr="18A837E2">
        <w:rPr>
          <w:b/>
          <w:bCs/>
          <w:color w:val="D14120" w:themeColor="accent1"/>
          <w:lang w:val="en-US"/>
        </w:rPr>
        <w:t>video-editing software</w:t>
      </w:r>
      <w:r w:rsidR="00210755" w:rsidRPr="18A837E2">
        <w:rPr>
          <w:color w:val="D14120" w:themeColor="accent1"/>
          <w:lang w:val="en-US"/>
        </w:rPr>
        <w:t xml:space="preserve"> </w:t>
      </w:r>
      <w:r w:rsidR="00210755" w:rsidRPr="18A837E2">
        <w:rPr>
          <w:lang w:val="en-US"/>
        </w:rPr>
        <w:t xml:space="preserve">(e.g. </w:t>
      </w:r>
      <w:r w:rsidR="001A6C0C" w:rsidRPr="18A837E2">
        <w:rPr>
          <w:lang w:val="en-US"/>
        </w:rPr>
        <w:t xml:space="preserve">Adobe Premiere Pro, </w:t>
      </w:r>
      <w:proofErr w:type="spellStart"/>
      <w:r w:rsidR="001F6A22" w:rsidRPr="18A837E2">
        <w:rPr>
          <w:lang w:val="en-US"/>
        </w:rPr>
        <w:t>Cap</w:t>
      </w:r>
      <w:r w:rsidR="1549C7BA" w:rsidRPr="18A837E2">
        <w:rPr>
          <w:lang w:val="en-US"/>
        </w:rPr>
        <w:t>C</w:t>
      </w:r>
      <w:r w:rsidR="001F6A22" w:rsidRPr="18A837E2">
        <w:rPr>
          <w:lang w:val="en-US"/>
        </w:rPr>
        <w:t>ut</w:t>
      </w:r>
      <w:proofErr w:type="spellEnd"/>
      <w:r w:rsidR="001F6A22" w:rsidRPr="18A837E2">
        <w:rPr>
          <w:lang w:val="en-US"/>
        </w:rPr>
        <w:t>)</w:t>
      </w:r>
    </w:p>
    <w:p w14:paraId="231A4226" w14:textId="63C70255" w:rsidR="00B15F34" w:rsidRDefault="00B15F34" w:rsidP="004A70BA">
      <w:pPr>
        <w:rPr>
          <w:lang w:val="en-US"/>
        </w:rPr>
      </w:pPr>
      <w:r w:rsidRPr="00B15F34">
        <w:rPr>
          <w:lang w:val="en-US"/>
        </w:rPr>
        <w:t xml:space="preserve">The roles listed above are examples; specific team structure/roles will </w:t>
      </w:r>
      <w:r w:rsidR="007C3D43">
        <w:rPr>
          <w:lang w:val="en-US"/>
        </w:rPr>
        <w:t>vary from country to country</w:t>
      </w:r>
      <w:r w:rsidRPr="00B15F34">
        <w:rPr>
          <w:lang w:val="en-US"/>
        </w:rPr>
        <w:t>. The above skills are recommended base-level requirements to localize and deploy the Compass Learning App.</w:t>
      </w:r>
    </w:p>
    <w:p w14:paraId="1BE25E70" w14:textId="6C203C1D" w:rsidR="002B53E1" w:rsidRDefault="00785C37" w:rsidP="004A70BA">
      <w:pPr>
        <w:rPr>
          <w:lang w:val="en-US"/>
        </w:rPr>
      </w:pPr>
      <w:r>
        <w:rPr>
          <w:lang w:val="en-US"/>
        </w:rPr>
        <w:t xml:space="preserve">Please note that this </w:t>
      </w:r>
      <w:r w:rsidR="00D749F5" w:rsidDel="00CC387A">
        <w:rPr>
          <w:lang w:val="en-US"/>
        </w:rPr>
        <w:t xml:space="preserve">document </w:t>
      </w:r>
      <w:r w:rsidR="00E658F6" w:rsidDel="00CC387A">
        <w:rPr>
          <w:lang w:val="en-US"/>
        </w:rPr>
        <w:t>provides a</w:t>
      </w:r>
      <w:r w:rsidR="00E81F72" w:rsidDel="00CC387A">
        <w:rPr>
          <w:lang w:val="en-US"/>
        </w:rPr>
        <w:t>n</w:t>
      </w:r>
      <w:r w:rsidR="00E658F6" w:rsidDel="00CC387A">
        <w:rPr>
          <w:lang w:val="en-US"/>
        </w:rPr>
        <w:t xml:space="preserve"> overview of the localization process</w:t>
      </w:r>
      <w:r w:rsidR="002E5E7E" w:rsidDel="00CC387A">
        <w:rPr>
          <w:lang w:val="en-US"/>
        </w:rPr>
        <w:t xml:space="preserve">, along with tips and tricks, and assumes a </w:t>
      </w:r>
      <w:r w:rsidR="00DA54B6" w:rsidDel="00CC387A">
        <w:rPr>
          <w:lang w:val="en-US"/>
        </w:rPr>
        <w:t>good</w:t>
      </w:r>
      <w:r w:rsidR="002E5E7E" w:rsidDel="00CC387A">
        <w:rPr>
          <w:lang w:val="en-US"/>
        </w:rPr>
        <w:t xml:space="preserve"> understanding of </w:t>
      </w:r>
      <w:r w:rsidR="00DA54B6" w:rsidDel="00CC387A">
        <w:rPr>
          <w:lang w:val="en-US"/>
        </w:rPr>
        <w:t>photo, video and image editing</w:t>
      </w:r>
      <w:r w:rsidR="00561C98" w:rsidDel="00CC387A">
        <w:rPr>
          <w:lang w:val="en-US"/>
        </w:rPr>
        <w:t>,</w:t>
      </w:r>
      <w:r w:rsidR="00DA54B6" w:rsidDel="00CC387A">
        <w:rPr>
          <w:lang w:val="en-US"/>
        </w:rPr>
        <w:t xml:space="preserve"> and </w:t>
      </w:r>
      <w:r w:rsidR="00E81F72" w:rsidDel="00CC387A">
        <w:rPr>
          <w:lang w:val="en-US"/>
        </w:rPr>
        <w:t>web app development.</w:t>
      </w:r>
      <w:r w:rsidR="00D749F5" w:rsidDel="00CC387A">
        <w:rPr>
          <w:lang w:val="en-US"/>
        </w:rPr>
        <w:t xml:space="preserve"> </w:t>
      </w:r>
    </w:p>
    <w:p w14:paraId="4A19A428" w14:textId="1FE1C52E" w:rsidR="002B53E1" w:rsidRDefault="00AF4D2A" w:rsidP="00AF4D2A">
      <w:pPr>
        <w:jc w:val="center"/>
        <w:rPr>
          <w:lang w:val="en-US"/>
        </w:rPr>
      </w:pPr>
      <w:r>
        <w:rPr>
          <w:noProof/>
          <w:lang w:val="en-US"/>
        </w:rPr>
        <w:drawing>
          <wp:inline distT="0" distB="0" distL="0" distR="0" wp14:anchorId="7A66562E" wp14:editId="0067866B">
            <wp:extent cx="3209027" cy="2023663"/>
            <wp:effectExtent l="0" t="0" r="0" b="0"/>
            <wp:docPr id="821444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6995" cy="2034994"/>
                    </a:xfrm>
                    <a:prstGeom prst="rect">
                      <a:avLst/>
                    </a:prstGeom>
                    <a:noFill/>
                    <a:ln>
                      <a:noFill/>
                    </a:ln>
                  </pic:spPr>
                </pic:pic>
              </a:graphicData>
            </a:graphic>
          </wp:inline>
        </w:drawing>
      </w:r>
      <w:r w:rsidR="002B53E1">
        <w:rPr>
          <w:lang w:val="en-US"/>
        </w:rPr>
        <w:br w:type="page"/>
      </w:r>
    </w:p>
    <w:p w14:paraId="3AFC8F14" w14:textId="74BFC603" w:rsidR="00D63307" w:rsidRDefault="00D63307" w:rsidP="004A70BA">
      <w:pPr>
        <w:rPr>
          <w:lang w:val="en-US"/>
        </w:rPr>
      </w:pPr>
    </w:p>
    <w:p w14:paraId="49E69BA8" w14:textId="5D3E1576" w:rsidR="00FD790D" w:rsidRDefault="0091623A" w:rsidP="0091623A">
      <w:pPr>
        <w:pStyle w:val="Heading1"/>
      </w:pPr>
      <w:bookmarkStart w:id="2" w:name="_Toc183437917"/>
      <w:r>
        <w:t xml:space="preserve">Overall </w:t>
      </w:r>
      <w:r w:rsidR="004043EB">
        <w:t>L</w:t>
      </w:r>
      <w:r>
        <w:t xml:space="preserve">ocalization </w:t>
      </w:r>
      <w:r w:rsidR="004043EB">
        <w:t>P</w:t>
      </w:r>
      <w:r>
        <w:t>rocess</w:t>
      </w:r>
      <w:bookmarkEnd w:id="2"/>
    </w:p>
    <w:p w14:paraId="78350CE5" w14:textId="79C2E082" w:rsidR="0091623A" w:rsidRDefault="003D2B64" w:rsidP="0091623A">
      <w:pPr>
        <w:rPr>
          <w:lang w:val="en-US"/>
        </w:rPr>
      </w:pPr>
      <w:r>
        <w:rPr>
          <w:noProof/>
          <w:shd w:val="clear" w:color="auto" w:fill="auto"/>
          <w:lang w:val="en-US"/>
        </w:rPr>
        <mc:AlternateContent>
          <mc:Choice Requires="wpg">
            <w:drawing>
              <wp:anchor distT="0" distB="0" distL="114300" distR="114300" simplePos="0" relativeHeight="251658248" behindDoc="0" locked="0" layoutInCell="1" allowOverlap="1" wp14:anchorId="442BDA9B" wp14:editId="1E494C6A">
                <wp:simplePos x="0" y="0"/>
                <wp:positionH relativeFrom="column">
                  <wp:posOffset>-8626</wp:posOffset>
                </wp:positionH>
                <wp:positionV relativeFrom="paragraph">
                  <wp:posOffset>247962</wp:posOffset>
                </wp:positionV>
                <wp:extent cx="5532952" cy="941890"/>
                <wp:effectExtent l="0" t="0" r="0" b="0"/>
                <wp:wrapNone/>
                <wp:docPr id="640327061" name="Group 5"/>
                <wp:cNvGraphicFramePr/>
                <a:graphic xmlns:a="http://schemas.openxmlformats.org/drawingml/2006/main">
                  <a:graphicData uri="http://schemas.microsoft.com/office/word/2010/wordprocessingGroup">
                    <wpg:wgp>
                      <wpg:cNvGrpSpPr/>
                      <wpg:grpSpPr>
                        <a:xfrm>
                          <a:off x="0" y="0"/>
                          <a:ext cx="5532952" cy="941890"/>
                          <a:chOff x="0" y="84467"/>
                          <a:chExt cx="5532952" cy="941890"/>
                        </a:xfrm>
                      </wpg:grpSpPr>
                      <wps:wsp>
                        <wps:cNvPr id="1525795284" name="Rectangle: Rounded Corners 2"/>
                        <wps:cNvSpPr/>
                        <wps:spPr>
                          <a:xfrm>
                            <a:off x="4520241" y="213863"/>
                            <a:ext cx="1012711" cy="802800"/>
                          </a:xfrm>
                          <a:prstGeom prst="roundRect">
                            <a:avLst/>
                          </a:prstGeom>
                          <a:solidFill>
                            <a:schemeClr val="accent5">
                              <a:lumMod val="90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10FD7036" w14:textId="2B5EA055" w:rsidR="00881AB8" w:rsidRPr="00060C05" w:rsidRDefault="00096003" w:rsidP="008D14D2">
                              <w:pPr>
                                <w:spacing w:after="0"/>
                                <w:jc w:val="center"/>
                                <w:rPr>
                                  <w:sz w:val="20"/>
                                  <w:szCs w:val="20"/>
                                  <w:shd w:val="clear" w:color="auto" w:fill="auto"/>
                                </w:rPr>
                              </w:pPr>
                              <w:r>
                                <w:rPr>
                                  <w:sz w:val="20"/>
                                  <w:szCs w:val="20"/>
                                  <w:shd w:val="clear" w:color="auto" w:fill="auto"/>
                                </w:rPr>
                                <w:t>Deploy</w:t>
                              </w:r>
                              <w:r w:rsidR="00881AB8" w:rsidRPr="00060C05">
                                <w:rPr>
                                  <w:sz w:val="20"/>
                                  <w:szCs w:val="20"/>
                                  <w:shd w:val="clear" w:color="auto" w:fill="auto"/>
                                </w:rPr>
                                <w:t xml:space="preserve"> </w:t>
                              </w:r>
                              <w:r w:rsidR="001D2688">
                                <w:rPr>
                                  <w:sz w:val="20"/>
                                  <w:szCs w:val="20"/>
                                  <w:shd w:val="clear" w:color="auto" w:fill="auto"/>
                                </w:rPr>
                                <w:t xml:space="preserve">and maintain </w:t>
                              </w:r>
                              <w:r w:rsidR="00881AB8" w:rsidRPr="00060C05">
                                <w:rPr>
                                  <w:sz w:val="20"/>
                                  <w:szCs w:val="20"/>
                                  <w:shd w:val="clear" w:color="auto" w:fill="auto"/>
                                </w:rPr>
                                <w:t>the app</w:t>
                              </w:r>
                            </w:p>
                          </w:txbxContent>
                        </wps:txbx>
                        <wps:bodyPr rot="0" spcFirstLastPara="0" vertOverflow="overflow" horzOverflow="overflow" vert="horz" wrap="square" lIns="91440" tIns="180000" rIns="91440" bIns="45720" numCol="1" spcCol="0" rtlCol="0" fromWordArt="0" anchor="ctr" anchorCtr="0" forceAA="0" compatLnSpc="1">
                          <a:prstTxWarp prst="textNoShape">
                            <a:avLst/>
                          </a:prstTxWarp>
                          <a:noAutofit/>
                        </wps:bodyPr>
                      </wps:wsp>
                      <wps:wsp>
                        <wps:cNvPr id="1373172877" name="Rectangle: Rounded Corners 2"/>
                        <wps:cNvSpPr/>
                        <wps:spPr>
                          <a:xfrm>
                            <a:off x="0" y="213863"/>
                            <a:ext cx="1012190" cy="802800"/>
                          </a:xfrm>
                          <a:prstGeom prst="roundRect">
                            <a:avLst/>
                          </a:prstGeom>
                          <a:solidFill>
                            <a:schemeClr val="accent5">
                              <a:lumMod val="90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0BAE0143" w14:textId="534F86B7" w:rsidR="001D3CAB" w:rsidRPr="00060C05" w:rsidRDefault="008D14D2" w:rsidP="008D14D2">
                              <w:pPr>
                                <w:spacing w:after="0"/>
                                <w:jc w:val="center"/>
                                <w:rPr>
                                  <w:sz w:val="20"/>
                                  <w:szCs w:val="20"/>
                                  <w:shd w:val="clear" w:color="auto" w:fill="auto"/>
                                </w:rPr>
                              </w:pPr>
                              <w:r w:rsidRPr="00060C05">
                                <w:rPr>
                                  <w:sz w:val="20"/>
                                  <w:szCs w:val="20"/>
                                  <w:shd w:val="clear" w:color="auto" w:fill="auto"/>
                                </w:rPr>
                                <w:t>Download the assets</w:t>
                              </w:r>
                            </w:p>
                          </w:txbxContent>
                        </wps:txbx>
                        <wps:bodyPr rot="0" spcFirstLastPara="0" vertOverflow="overflow" horzOverflow="overflow" vert="horz" wrap="square" lIns="91440" tIns="180000" rIns="91440" bIns="45720" numCol="1" spcCol="0" rtlCol="0" fromWordArt="0" anchor="ctr" anchorCtr="0" forceAA="0" compatLnSpc="1">
                          <a:prstTxWarp prst="textNoShape">
                            <a:avLst/>
                          </a:prstTxWarp>
                          <a:noAutofit/>
                        </wps:bodyPr>
                      </wps:wsp>
                      <wps:wsp>
                        <wps:cNvPr id="396624938" name="Rectangle: Rounded Corners 2"/>
                        <wps:cNvSpPr/>
                        <wps:spPr>
                          <a:xfrm>
                            <a:off x="1147313" y="222489"/>
                            <a:ext cx="1012190" cy="803868"/>
                          </a:xfrm>
                          <a:prstGeom prst="roundRect">
                            <a:avLst/>
                          </a:prstGeom>
                          <a:solidFill>
                            <a:schemeClr val="accent5">
                              <a:lumMod val="90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66570D76" w14:textId="0C10F4E0" w:rsidR="008F71AA" w:rsidRPr="00060C05" w:rsidRDefault="008F71AA" w:rsidP="008D14D2">
                              <w:pPr>
                                <w:spacing w:after="0"/>
                                <w:jc w:val="center"/>
                                <w:rPr>
                                  <w:sz w:val="20"/>
                                  <w:szCs w:val="20"/>
                                  <w:shd w:val="clear" w:color="auto" w:fill="auto"/>
                                </w:rPr>
                              </w:pPr>
                              <w:r w:rsidRPr="00060C05">
                                <w:rPr>
                                  <w:sz w:val="20"/>
                                  <w:szCs w:val="20"/>
                                  <w:shd w:val="clear" w:color="auto" w:fill="auto"/>
                                </w:rPr>
                                <w:t xml:space="preserve">Localize and translate the </w:t>
                              </w:r>
                              <w:r w:rsidR="007E45F0" w:rsidRPr="00060C05">
                                <w:rPr>
                                  <w:sz w:val="20"/>
                                  <w:szCs w:val="20"/>
                                  <w:shd w:val="clear" w:color="auto" w:fill="auto"/>
                                </w:rPr>
                                <w:t>assets</w:t>
                              </w:r>
                              <w:r w:rsidR="00784270" w:rsidRPr="00060C05">
                                <w:rPr>
                                  <w:sz w:val="20"/>
                                  <w:szCs w:val="20"/>
                                  <w:shd w:val="clear" w:color="auto" w:fill="auto"/>
                                </w:rPr>
                                <w:t xml:space="preserve"> offline</w:t>
                              </w:r>
                            </w:p>
                          </w:txbxContent>
                        </wps:txbx>
                        <wps:bodyPr rot="0" spcFirstLastPara="0" vertOverflow="overflow" horzOverflow="overflow" vert="horz" wrap="square" lIns="91440" tIns="180000" rIns="91440" bIns="45720" numCol="1" spcCol="0" rtlCol="0" fromWordArt="0" anchor="ctr" anchorCtr="0" forceAA="0" compatLnSpc="1">
                          <a:prstTxWarp prst="textNoShape">
                            <a:avLst/>
                          </a:prstTxWarp>
                          <a:noAutofit/>
                        </wps:bodyPr>
                      </wps:wsp>
                      <wps:wsp>
                        <wps:cNvPr id="1686799930" name="Rectangle: Rounded Corners 2"/>
                        <wps:cNvSpPr/>
                        <wps:spPr>
                          <a:xfrm>
                            <a:off x="2303252" y="213863"/>
                            <a:ext cx="1012710" cy="802800"/>
                          </a:xfrm>
                          <a:prstGeom prst="roundRect">
                            <a:avLst/>
                          </a:prstGeom>
                          <a:solidFill>
                            <a:schemeClr val="accent5">
                              <a:lumMod val="90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5C540B79" w14:textId="55F87307" w:rsidR="00C70740" w:rsidRPr="00060C05" w:rsidRDefault="00784270" w:rsidP="008D14D2">
                              <w:pPr>
                                <w:spacing w:after="0"/>
                                <w:jc w:val="center"/>
                                <w:rPr>
                                  <w:sz w:val="20"/>
                                  <w:szCs w:val="20"/>
                                  <w:shd w:val="clear" w:color="auto" w:fill="auto"/>
                                </w:rPr>
                              </w:pPr>
                              <w:r w:rsidRPr="00060C05">
                                <w:rPr>
                                  <w:sz w:val="20"/>
                                  <w:szCs w:val="20"/>
                                  <w:shd w:val="clear" w:color="auto" w:fill="auto"/>
                                </w:rPr>
                                <w:t>Update the app</w:t>
                              </w:r>
                            </w:p>
                          </w:txbxContent>
                        </wps:txbx>
                        <wps:bodyPr rot="0" spcFirstLastPara="0" vertOverflow="overflow" horzOverflow="overflow" vert="horz" wrap="square" lIns="91440" tIns="180000" rIns="91440" bIns="45720" numCol="1" spcCol="0" rtlCol="0" fromWordArt="0" anchor="ctr" anchorCtr="0" forceAA="0" compatLnSpc="1">
                          <a:prstTxWarp prst="textNoShape">
                            <a:avLst/>
                          </a:prstTxWarp>
                          <a:noAutofit/>
                        </wps:bodyPr>
                      </wps:wsp>
                      <wps:wsp>
                        <wps:cNvPr id="1898651551" name="Rectangle: Rounded Corners 2"/>
                        <wps:cNvSpPr/>
                        <wps:spPr>
                          <a:xfrm>
                            <a:off x="3424686" y="213863"/>
                            <a:ext cx="1012711" cy="802800"/>
                          </a:xfrm>
                          <a:prstGeom prst="roundRect">
                            <a:avLst/>
                          </a:prstGeom>
                          <a:solidFill>
                            <a:schemeClr val="accent5">
                              <a:lumMod val="90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04721D2B" w14:textId="373BBF08" w:rsidR="005965B9" w:rsidRPr="00060C05" w:rsidRDefault="00364ECF" w:rsidP="008D14D2">
                              <w:pPr>
                                <w:spacing w:after="0"/>
                                <w:jc w:val="center"/>
                                <w:rPr>
                                  <w:sz w:val="20"/>
                                  <w:szCs w:val="20"/>
                                  <w:shd w:val="clear" w:color="auto" w:fill="auto"/>
                                </w:rPr>
                              </w:pPr>
                              <w:r w:rsidRPr="00060C05">
                                <w:rPr>
                                  <w:sz w:val="20"/>
                                  <w:szCs w:val="20"/>
                                  <w:shd w:val="clear" w:color="auto" w:fill="auto"/>
                                </w:rPr>
                                <w:t xml:space="preserve">Compile </w:t>
                              </w:r>
                              <w:r w:rsidR="005965B9" w:rsidRPr="00060C05">
                                <w:rPr>
                                  <w:sz w:val="20"/>
                                  <w:szCs w:val="20"/>
                                  <w:shd w:val="clear" w:color="auto" w:fill="auto"/>
                                </w:rPr>
                                <w:t>the app</w:t>
                              </w:r>
                            </w:p>
                          </w:txbxContent>
                        </wps:txbx>
                        <wps:bodyPr rot="0" spcFirstLastPara="0" vertOverflow="overflow" horzOverflow="overflow" vert="horz" wrap="square" lIns="91440" tIns="180000" rIns="91440" bIns="45720" numCol="1" spcCol="0" rtlCol="0" fromWordArt="0" anchor="ctr" anchorCtr="0" forceAA="0" compatLnSpc="1">
                          <a:prstTxWarp prst="textNoShape">
                            <a:avLst/>
                          </a:prstTxWarp>
                          <a:noAutofit/>
                        </wps:bodyPr>
                      </wps:wsp>
                      <wps:wsp>
                        <wps:cNvPr id="1843130018" name="Oval 3"/>
                        <wps:cNvSpPr/>
                        <wps:spPr>
                          <a:xfrm>
                            <a:off x="362309" y="84467"/>
                            <a:ext cx="290195" cy="290195"/>
                          </a:xfrm>
                          <a:prstGeom prst="ellipse">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3D83A" w14:textId="08CD3C53" w:rsidR="00991A2C" w:rsidRPr="00725B97" w:rsidRDefault="00991A2C" w:rsidP="00991A2C">
                              <w:pPr>
                                <w:spacing w:after="0"/>
                                <w:jc w:val="center"/>
                                <w:rPr>
                                  <w:rFonts w:ascii="Lato Black" w:hAnsi="Lato Black"/>
                                  <w:b/>
                                  <w:bCs/>
                                  <w:color w:val="FFFFFF" w:themeColor="background1"/>
                                  <w:sz w:val="28"/>
                                  <w:szCs w:val="28"/>
                                  <w:shd w:val="clear" w:color="auto" w:fill="auto"/>
                                </w:rPr>
                              </w:pPr>
                              <w:r w:rsidRPr="00725B97">
                                <w:rPr>
                                  <w:rFonts w:ascii="Lato Black" w:hAnsi="Lato Black"/>
                                  <w:b/>
                                  <w:bCs/>
                                  <w:color w:val="FFFFFF" w:themeColor="background1"/>
                                  <w:sz w:val="28"/>
                                  <w:szCs w:val="28"/>
                                  <w:shd w:val="clear" w:color="auto" w:fill="auto"/>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6496722" name="Oval 3"/>
                        <wps:cNvSpPr/>
                        <wps:spPr>
                          <a:xfrm>
                            <a:off x="1509622" y="84467"/>
                            <a:ext cx="290195" cy="290195"/>
                          </a:xfrm>
                          <a:prstGeom prst="ellipse">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AC5663" w14:textId="7549B040" w:rsidR="008F71AA" w:rsidRPr="00725B97" w:rsidRDefault="00784270"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2875725" name="Oval 3"/>
                        <wps:cNvSpPr/>
                        <wps:spPr>
                          <a:xfrm>
                            <a:off x="2665562" y="84467"/>
                            <a:ext cx="290195" cy="290195"/>
                          </a:xfrm>
                          <a:prstGeom prst="ellipse">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A1498D" w14:textId="1A3202C5" w:rsidR="00C70740" w:rsidRPr="00725B97" w:rsidRDefault="00784270"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63103" name="Oval 3"/>
                        <wps:cNvSpPr/>
                        <wps:spPr>
                          <a:xfrm>
                            <a:off x="3786996" y="84467"/>
                            <a:ext cx="290195" cy="290195"/>
                          </a:xfrm>
                          <a:prstGeom prst="ellipse">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0E950A" w14:textId="79FC82C8" w:rsidR="005965B9" w:rsidRPr="00725B97" w:rsidRDefault="00794138"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5395067" name="Oval 3"/>
                        <wps:cNvSpPr/>
                        <wps:spPr>
                          <a:xfrm>
                            <a:off x="4882551" y="84467"/>
                            <a:ext cx="290195" cy="290195"/>
                          </a:xfrm>
                          <a:prstGeom prst="ellipse">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C7E929" w14:textId="0F4E810C" w:rsidR="00162109" w:rsidRPr="00725B97" w:rsidRDefault="00162109"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2BDA9B" id="Group 5" o:spid="_x0000_s1027" style="position:absolute;margin-left:-.7pt;margin-top:19.5pt;width:435.65pt;height:74.15pt;z-index:251658248;mso-height-relative:margin" coordorigin=",844" coordsize="55329,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">
                <v:roundrect id="Rectangle: Rounded Corners 2" o:spid="_x0000_s1028" style="position:absolute;left:45202;top:2138;width:10127;height:8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" fillcolor="#dfdccf [2888]" stroked="f" strokeweight="1pt">
                  <v:stroke joinstyle="miter"/>
                  <v:textbox inset=",5mm">
                    <w:txbxContent>
                      <w:p w14:paraId="10FD7036" w14:textId="2B5EA055" w:rsidR="00881AB8" w:rsidRPr="00060C05" w:rsidRDefault="00096003" w:rsidP="008D14D2">
                        <w:pPr>
                          <w:spacing w:after="0"/>
                          <w:jc w:val="center"/>
                          <w:rPr>
                            <w:sz w:val="20"/>
                            <w:szCs w:val="20"/>
                            <w:shd w:val="clear" w:color="auto" w:fill="auto"/>
                          </w:rPr>
                        </w:pPr>
                        <w:r>
                          <w:rPr>
                            <w:sz w:val="20"/>
                            <w:szCs w:val="20"/>
                            <w:shd w:val="clear" w:color="auto" w:fill="auto"/>
                          </w:rPr>
                          <w:t>Deploy</w:t>
                        </w:r>
                        <w:r w:rsidR="00881AB8" w:rsidRPr="00060C05">
                          <w:rPr>
                            <w:sz w:val="20"/>
                            <w:szCs w:val="20"/>
                            <w:shd w:val="clear" w:color="auto" w:fill="auto"/>
                          </w:rPr>
                          <w:t xml:space="preserve"> </w:t>
                        </w:r>
                        <w:r w:rsidR="001D2688">
                          <w:rPr>
                            <w:sz w:val="20"/>
                            <w:szCs w:val="20"/>
                            <w:shd w:val="clear" w:color="auto" w:fill="auto"/>
                          </w:rPr>
                          <w:t xml:space="preserve">and maintain </w:t>
                        </w:r>
                        <w:r w:rsidR="00881AB8" w:rsidRPr="00060C05">
                          <w:rPr>
                            <w:sz w:val="20"/>
                            <w:szCs w:val="20"/>
                            <w:shd w:val="clear" w:color="auto" w:fill="auto"/>
                          </w:rPr>
                          <w:t>the app</w:t>
                        </w:r>
                      </w:p>
                    </w:txbxContent>
                  </v:textbox>
                </v:roundrect>
                <v:roundrect id="Rectangle: Rounded Corners 2" o:spid="_x0000_s1029" style="position:absolute;top:2138;width:10121;height:8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" fillcolor="#dfdccf [2888]" stroked="f" strokeweight="1pt">
                  <v:stroke joinstyle="miter"/>
                  <v:textbox inset=",5mm">
                    <w:txbxContent>
                      <w:p w14:paraId="0BAE0143" w14:textId="534F86B7" w:rsidR="001D3CAB" w:rsidRPr="00060C05" w:rsidRDefault="008D14D2" w:rsidP="008D14D2">
                        <w:pPr>
                          <w:spacing w:after="0"/>
                          <w:jc w:val="center"/>
                          <w:rPr>
                            <w:sz w:val="20"/>
                            <w:szCs w:val="20"/>
                            <w:shd w:val="clear" w:color="auto" w:fill="auto"/>
                          </w:rPr>
                        </w:pPr>
                        <w:r w:rsidRPr="00060C05">
                          <w:rPr>
                            <w:sz w:val="20"/>
                            <w:szCs w:val="20"/>
                            <w:shd w:val="clear" w:color="auto" w:fill="auto"/>
                          </w:rPr>
                          <w:t>Download the assets</w:t>
                        </w:r>
                      </w:p>
                    </w:txbxContent>
                  </v:textbox>
                </v:roundrect>
                <v:roundrect id="Rectangle: Rounded Corners 2" o:spid="_x0000_s1030" style="position:absolute;left:11473;top:2224;width:10122;height:8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" fillcolor="#dfdccf [2888]" stroked="f" strokeweight="1pt">
                  <v:stroke joinstyle="miter"/>
                  <v:textbox inset=",5mm">
                    <w:txbxContent>
                      <w:p w14:paraId="66570D76" w14:textId="0C10F4E0" w:rsidR="008F71AA" w:rsidRPr="00060C05" w:rsidRDefault="008F71AA" w:rsidP="008D14D2">
                        <w:pPr>
                          <w:spacing w:after="0"/>
                          <w:jc w:val="center"/>
                          <w:rPr>
                            <w:sz w:val="20"/>
                            <w:szCs w:val="20"/>
                            <w:shd w:val="clear" w:color="auto" w:fill="auto"/>
                          </w:rPr>
                        </w:pPr>
                        <w:r w:rsidRPr="00060C05">
                          <w:rPr>
                            <w:sz w:val="20"/>
                            <w:szCs w:val="20"/>
                            <w:shd w:val="clear" w:color="auto" w:fill="auto"/>
                          </w:rPr>
                          <w:t xml:space="preserve">Localize and translate the </w:t>
                        </w:r>
                        <w:r w:rsidR="007E45F0" w:rsidRPr="00060C05">
                          <w:rPr>
                            <w:sz w:val="20"/>
                            <w:szCs w:val="20"/>
                            <w:shd w:val="clear" w:color="auto" w:fill="auto"/>
                          </w:rPr>
                          <w:t>assets</w:t>
                        </w:r>
                        <w:r w:rsidR="00784270" w:rsidRPr="00060C05">
                          <w:rPr>
                            <w:sz w:val="20"/>
                            <w:szCs w:val="20"/>
                            <w:shd w:val="clear" w:color="auto" w:fill="auto"/>
                          </w:rPr>
                          <w:t xml:space="preserve"> offline</w:t>
                        </w:r>
                      </w:p>
                    </w:txbxContent>
                  </v:textbox>
                </v:roundrect>
                <v:roundrect id="Rectangle: Rounded Corners 2" o:spid="_x0000_s1031" style="position:absolute;left:23032;top:2138;width:10127;height:8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" fillcolor="#dfdccf [2888]" stroked="f" strokeweight="1pt">
                  <v:stroke joinstyle="miter"/>
                  <v:textbox inset=",5mm">
                    <w:txbxContent>
                      <w:p w14:paraId="5C540B79" w14:textId="55F87307" w:rsidR="00C70740" w:rsidRPr="00060C05" w:rsidRDefault="00784270" w:rsidP="008D14D2">
                        <w:pPr>
                          <w:spacing w:after="0"/>
                          <w:jc w:val="center"/>
                          <w:rPr>
                            <w:sz w:val="20"/>
                            <w:szCs w:val="20"/>
                            <w:shd w:val="clear" w:color="auto" w:fill="auto"/>
                          </w:rPr>
                        </w:pPr>
                        <w:r w:rsidRPr="00060C05">
                          <w:rPr>
                            <w:sz w:val="20"/>
                            <w:szCs w:val="20"/>
                            <w:shd w:val="clear" w:color="auto" w:fill="auto"/>
                          </w:rPr>
                          <w:t>Update the app</w:t>
                        </w:r>
                      </w:p>
                    </w:txbxContent>
                  </v:textbox>
                </v:roundrect>
                <v:roundrect id="Rectangle: Rounded Corners 2" o:spid="_x0000_s1032" style="position:absolute;left:34246;top:2138;width:10127;height:80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" fillcolor="#dfdccf [2888]" stroked="f" strokeweight="1pt">
                  <v:stroke joinstyle="miter"/>
                  <v:textbox inset=",5mm">
                    <w:txbxContent>
                      <w:p w14:paraId="04721D2B" w14:textId="373BBF08" w:rsidR="005965B9" w:rsidRPr="00060C05" w:rsidRDefault="00364ECF" w:rsidP="008D14D2">
                        <w:pPr>
                          <w:spacing w:after="0"/>
                          <w:jc w:val="center"/>
                          <w:rPr>
                            <w:sz w:val="20"/>
                            <w:szCs w:val="20"/>
                            <w:shd w:val="clear" w:color="auto" w:fill="auto"/>
                          </w:rPr>
                        </w:pPr>
                        <w:r w:rsidRPr="00060C05">
                          <w:rPr>
                            <w:sz w:val="20"/>
                            <w:szCs w:val="20"/>
                            <w:shd w:val="clear" w:color="auto" w:fill="auto"/>
                          </w:rPr>
                          <w:t xml:space="preserve">Compile </w:t>
                        </w:r>
                        <w:r w:rsidR="005965B9" w:rsidRPr="00060C05">
                          <w:rPr>
                            <w:sz w:val="20"/>
                            <w:szCs w:val="20"/>
                            <w:shd w:val="clear" w:color="auto" w:fill="auto"/>
                          </w:rPr>
                          <w:t>the app</w:t>
                        </w:r>
                      </w:p>
                    </w:txbxContent>
                  </v:textbox>
                </v:roundrect>
                <v:oval id="Oval 3" o:spid="_x0000_s1033" style="position:absolute;left:3623;top:844;width:2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" fillcolor="#9c3018 [2404]" stroked="f" strokeweight="1pt">
                  <v:stroke joinstyle="miter"/>
                  <v:textbox inset="0,0,0,0">
                    <w:txbxContent>
                      <w:p w14:paraId="6413D83A" w14:textId="08CD3C53" w:rsidR="00991A2C" w:rsidRPr="00725B97" w:rsidRDefault="00991A2C" w:rsidP="00991A2C">
                        <w:pPr>
                          <w:spacing w:after="0"/>
                          <w:jc w:val="center"/>
                          <w:rPr>
                            <w:rFonts w:ascii="Lato Black" w:hAnsi="Lato Black"/>
                            <w:b/>
                            <w:bCs/>
                            <w:color w:val="FFFFFF" w:themeColor="background1"/>
                            <w:sz w:val="28"/>
                            <w:szCs w:val="28"/>
                            <w:shd w:val="clear" w:color="auto" w:fill="auto"/>
                          </w:rPr>
                        </w:pPr>
                        <w:r w:rsidRPr="00725B97">
                          <w:rPr>
                            <w:rFonts w:ascii="Lato Black" w:hAnsi="Lato Black"/>
                            <w:b/>
                            <w:bCs/>
                            <w:color w:val="FFFFFF" w:themeColor="background1"/>
                            <w:sz w:val="28"/>
                            <w:szCs w:val="28"/>
                            <w:shd w:val="clear" w:color="auto" w:fill="auto"/>
                          </w:rPr>
                          <w:t>1</w:t>
                        </w:r>
                      </w:p>
                    </w:txbxContent>
                  </v:textbox>
                </v:oval>
                <v:oval id="Oval 3" o:spid="_x0000_s1034" style="position:absolute;left:15096;top:844;width:2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" fillcolor="#9c3018 [2404]" stroked="f" strokeweight="1pt">
                  <v:stroke joinstyle="miter"/>
                  <v:textbox inset="0,0,0,0">
                    <w:txbxContent>
                      <w:p w14:paraId="34AC5663" w14:textId="7549B040" w:rsidR="008F71AA" w:rsidRPr="00725B97" w:rsidRDefault="00784270"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2</w:t>
                        </w:r>
                      </w:p>
                    </w:txbxContent>
                  </v:textbox>
                </v:oval>
                <v:oval id="Oval 3" o:spid="_x0000_s1035" style="position:absolute;left:26655;top:844;width:2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" fillcolor="#9c3018 [2404]" stroked="f" strokeweight="1pt">
                  <v:stroke joinstyle="miter"/>
                  <v:textbox inset="0,0,0,0">
                    <w:txbxContent>
                      <w:p w14:paraId="51A1498D" w14:textId="1A3202C5" w:rsidR="00C70740" w:rsidRPr="00725B97" w:rsidRDefault="00784270"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3</w:t>
                        </w:r>
                      </w:p>
                    </w:txbxContent>
                  </v:textbox>
                </v:oval>
                <v:oval id="Oval 3" o:spid="_x0000_s1036" style="position:absolute;left:37869;top:844;width:2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" fillcolor="#9c3018 [2404]" stroked="f" strokeweight="1pt">
                  <v:stroke joinstyle="miter"/>
                  <v:textbox inset="0,0,0,0">
                    <w:txbxContent>
                      <w:p w14:paraId="2A0E950A" w14:textId="79FC82C8" w:rsidR="005965B9" w:rsidRPr="00725B97" w:rsidRDefault="00794138"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4</w:t>
                        </w:r>
                      </w:p>
                    </w:txbxContent>
                  </v:textbox>
                </v:oval>
                <v:oval id="Oval 3" o:spid="_x0000_s1037" style="position:absolute;left:48825;top:844;width:2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" fillcolor="#9c3018 [2404]" stroked="f" strokeweight="1pt">
                  <v:stroke joinstyle="miter"/>
                  <v:textbox inset="0,0,0,0">
                    <w:txbxContent>
                      <w:p w14:paraId="61C7E929" w14:textId="0F4E810C" w:rsidR="00162109" w:rsidRPr="00725B97" w:rsidRDefault="00162109" w:rsidP="00991A2C">
                        <w:pPr>
                          <w:spacing w:after="0"/>
                          <w:jc w:val="center"/>
                          <w:rPr>
                            <w:rFonts w:ascii="Lato Black" w:hAnsi="Lato Black"/>
                            <w:b/>
                            <w:bCs/>
                            <w:color w:val="FFFFFF" w:themeColor="background1"/>
                            <w:sz w:val="28"/>
                            <w:szCs w:val="28"/>
                            <w:shd w:val="clear" w:color="auto" w:fill="auto"/>
                          </w:rPr>
                        </w:pPr>
                        <w:r>
                          <w:rPr>
                            <w:rFonts w:ascii="Lato Black" w:hAnsi="Lato Black"/>
                            <w:b/>
                            <w:bCs/>
                            <w:color w:val="FFFFFF" w:themeColor="background1"/>
                            <w:sz w:val="28"/>
                            <w:szCs w:val="28"/>
                            <w:shd w:val="clear" w:color="auto" w:fill="auto"/>
                          </w:rPr>
                          <w:t>5</w:t>
                        </w:r>
                      </w:p>
                    </w:txbxContent>
                  </v:textbox>
                </v:oval>
              </v:group>
            </w:pict>
          </mc:Fallback>
        </mc:AlternateContent>
      </w:r>
      <w:r w:rsidR="006D1429">
        <w:rPr>
          <w:lang w:val="en-US"/>
        </w:rPr>
        <w:t>The overall process f</w:t>
      </w:r>
      <w:r w:rsidR="00AA3AA1">
        <w:rPr>
          <w:lang w:val="en-US"/>
        </w:rPr>
        <w:t xml:space="preserve">or localizing the </w:t>
      </w:r>
      <w:bookmarkStart w:id="3" w:name="_Hlk181539108"/>
      <w:r w:rsidR="00AA3AA1">
        <w:rPr>
          <w:lang w:val="en-US"/>
        </w:rPr>
        <w:t xml:space="preserve">Compass Learning </w:t>
      </w:r>
      <w:r w:rsidR="002833AF">
        <w:rPr>
          <w:lang w:val="en-US"/>
        </w:rPr>
        <w:t>A</w:t>
      </w:r>
      <w:r w:rsidR="00AA3AA1">
        <w:rPr>
          <w:lang w:val="en-US"/>
        </w:rPr>
        <w:t xml:space="preserve">pp </w:t>
      </w:r>
      <w:bookmarkEnd w:id="3"/>
      <w:r w:rsidR="00AA3AA1">
        <w:rPr>
          <w:lang w:val="en-US"/>
        </w:rPr>
        <w:t>is as follows:</w:t>
      </w:r>
    </w:p>
    <w:p w14:paraId="3AE5D64A" w14:textId="714D5274" w:rsidR="00AA3AA1" w:rsidRDefault="00AA3AA1" w:rsidP="0091623A">
      <w:pPr>
        <w:rPr>
          <w:lang w:val="en-US"/>
        </w:rPr>
      </w:pPr>
    </w:p>
    <w:p w14:paraId="198BAE42" w14:textId="04E99198" w:rsidR="00AA3AA1" w:rsidRDefault="00AA3AA1" w:rsidP="0091623A">
      <w:pPr>
        <w:rPr>
          <w:lang w:val="en-US"/>
        </w:rPr>
      </w:pPr>
    </w:p>
    <w:p w14:paraId="3E6D7E8E" w14:textId="6F52B181" w:rsidR="00AA3AA1" w:rsidRDefault="00AA3AA1" w:rsidP="0091623A">
      <w:pPr>
        <w:rPr>
          <w:lang w:val="en-US"/>
        </w:rPr>
      </w:pPr>
    </w:p>
    <w:p w14:paraId="61E5FCC6" w14:textId="24F7950C" w:rsidR="00AA3AA1" w:rsidRDefault="00AA3AA1" w:rsidP="0091623A">
      <w:pPr>
        <w:rPr>
          <w:lang w:val="en-US"/>
        </w:rPr>
      </w:pPr>
    </w:p>
    <w:p w14:paraId="7542AB47" w14:textId="0C0CAFD1" w:rsidR="00AD6706" w:rsidRDefault="00253830" w:rsidP="00253830">
      <w:pPr>
        <w:pStyle w:val="Heading1"/>
      </w:pPr>
      <w:bookmarkStart w:id="4" w:name="_Toc183437918"/>
      <w:r>
        <w:t xml:space="preserve">Downloading </w:t>
      </w:r>
      <w:r w:rsidR="003269B1">
        <w:t xml:space="preserve">the </w:t>
      </w:r>
      <w:r w:rsidR="004043EB">
        <w:t>A</w:t>
      </w:r>
      <w:r>
        <w:t>ssets</w:t>
      </w:r>
      <w:bookmarkEnd w:id="4"/>
      <w:r w:rsidR="00B215BC">
        <w:t xml:space="preserve"> </w:t>
      </w:r>
    </w:p>
    <w:p w14:paraId="6ABE4CBF" w14:textId="071F173E" w:rsidR="76524255" w:rsidRDefault="00044D5A" w:rsidP="76524255">
      <w:pPr>
        <w:pStyle w:val="Heading2"/>
      </w:pPr>
      <w:bookmarkStart w:id="5" w:name="_Toc183437919"/>
      <w:r>
        <w:t>GitHub</w:t>
      </w:r>
      <w:r w:rsidR="76524255">
        <w:t xml:space="preserve"> </w:t>
      </w:r>
      <w:r>
        <w:t>R</w:t>
      </w:r>
      <w:r w:rsidR="76524255">
        <w:t>epositories</w:t>
      </w:r>
      <w:bookmarkEnd w:id="5"/>
      <w:r w:rsidR="00ED01BF">
        <w:t xml:space="preserve"> </w:t>
      </w:r>
    </w:p>
    <w:p w14:paraId="0F4C7FD9" w14:textId="7BE75F98" w:rsidR="76524255" w:rsidRDefault="76524255" w:rsidP="76524255">
      <w:pPr>
        <w:pStyle w:val="Heading3"/>
      </w:pPr>
      <w:bookmarkStart w:id="6" w:name="_Toc183437920"/>
      <w:r>
        <w:t xml:space="preserve">Main </w:t>
      </w:r>
      <w:r w:rsidR="008B7FDC">
        <w:t>R</w:t>
      </w:r>
      <w:r>
        <w:t>epository</w:t>
      </w:r>
      <w:bookmarkEnd w:id="6"/>
    </w:p>
    <w:p w14:paraId="394D7404" w14:textId="154C331B" w:rsidR="76524255" w:rsidRDefault="486F8F10" w:rsidP="76524255">
      <w:pPr>
        <w:shd w:val="clear" w:color="auto" w:fill="FFFFFF" w:themeFill="background2"/>
      </w:pPr>
      <w:r>
        <w:t xml:space="preserve">This repository is the </w:t>
      </w:r>
      <w:r w:rsidR="4EE1C51F">
        <w:t xml:space="preserve">starter </w:t>
      </w:r>
      <w:r>
        <w:t xml:space="preserve">location that lists </w:t>
      </w:r>
      <w:r w:rsidR="0F3D0FE4">
        <w:t xml:space="preserve">all </w:t>
      </w:r>
      <w:r>
        <w:t xml:space="preserve">the </w:t>
      </w:r>
      <w:r w:rsidR="00D26CE1">
        <w:t xml:space="preserve">URLs </w:t>
      </w:r>
      <w:r w:rsidR="7AC2CB33">
        <w:t xml:space="preserve">required </w:t>
      </w:r>
      <w:r>
        <w:t xml:space="preserve">for accessing assets, documentation and </w:t>
      </w:r>
      <w:r w:rsidR="007408D5">
        <w:t xml:space="preserve">the </w:t>
      </w:r>
      <w:r>
        <w:t xml:space="preserve">source code for both Doctor and Nurse versions of the Compass </w:t>
      </w:r>
      <w:r w:rsidR="002833AF">
        <w:t>Learning App</w:t>
      </w:r>
      <w:r>
        <w:t>.</w:t>
      </w:r>
    </w:p>
    <w:p w14:paraId="65CCC470" w14:textId="071CB1E9" w:rsidR="76524255" w:rsidRPr="00283F24" w:rsidRDefault="76524255" w:rsidP="76524255">
      <w:pPr>
        <w:rPr>
          <w:color w:val="567483" w:themeColor="accent2"/>
          <w:u w:val="single"/>
          <w:lang w:val="en-US"/>
        </w:rPr>
      </w:pPr>
      <w:hyperlink r:id="rId10">
        <w:r w:rsidRPr="00283F24">
          <w:rPr>
            <w:rStyle w:val="Hyperlink"/>
            <w:color w:val="567483" w:themeColor="accent2"/>
            <w:lang w:val="en-US"/>
          </w:rPr>
          <w:t>https://github.com/SynaptikDigitalUK/WdfCompassElearningApp</w:t>
        </w:r>
      </w:hyperlink>
    </w:p>
    <w:p w14:paraId="32DDD00F" w14:textId="7924939A" w:rsidR="76524255" w:rsidRDefault="000556B4" w:rsidP="76524255">
      <w:pPr>
        <w:pStyle w:val="Heading3"/>
      </w:pPr>
      <w:bookmarkStart w:id="7" w:name="_Toc183437921"/>
      <w:r>
        <w:t xml:space="preserve">Offline </w:t>
      </w:r>
      <w:r w:rsidR="00B553A4">
        <w:t>L</w:t>
      </w:r>
      <w:r w:rsidR="002D7A00">
        <w:t>ocalization</w:t>
      </w:r>
      <w:r w:rsidR="381F4BCD">
        <w:t xml:space="preserve"> </w:t>
      </w:r>
      <w:r w:rsidR="00B553A4">
        <w:t>R</w:t>
      </w:r>
      <w:r w:rsidR="381F4BCD">
        <w:t>epositories</w:t>
      </w:r>
      <w:bookmarkEnd w:id="7"/>
    </w:p>
    <w:p w14:paraId="4547D6DE" w14:textId="5D915679" w:rsidR="76524255" w:rsidRDefault="75DD3514" w:rsidP="381F4BCD">
      <w:pPr>
        <w:shd w:val="clear" w:color="auto" w:fill="FFFFFF" w:themeFill="background2"/>
      </w:pPr>
      <w:r>
        <w:t>The</w:t>
      </w:r>
      <w:r w:rsidR="009B73BF">
        <w:t xml:space="preserve"> following </w:t>
      </w:r>
      <w:r w:rsidR="001F6ED4">
        <w:t>two</w:t>
      </w:r>
      <w:r>
        <w:t xml:space="preserve"> repositories contain</w:t>
      </w:r>
      <w:r w:rsidR="00262190">
        <w:t xml:space="preserve"> </w:t>
      </w:r>
      <w:r w:rsidR="00384CEE">
        <w:t>all the content (</w:t>
      </w:r>
      <w:r w:rsidR="00FA34B2">
        <w:t xml:space="preserve">as </w:t>
      </w:r>
      <w:r w:rsidR="00803127">
        <w:t>Word documents and videos</w:t>
      </w:r>
      <w:r w:rsidR="00384CEE">
        <w:t>)</w:t>
      </w:r>
      <w:r w:rsidR="00803127">
        <w:t xml:space="preserve"> </w:t>
      </w:r>
      <w:r w:rsidR="00355500">
        <w:t>from both</w:t>
      </w:r>
      <w:r w:rsidR="00355500" w:rsidRPr="00355500">
        <w:t xml:space="preserve"> </w:t>
      </w:r>
      <w:r w:rsidR="00355500">
        <w:t xml:space="preserve">the Doctor and Nurse versions of the Compass </w:t>
      </w:r>
      <w:r w:rsidR="00A35374">
        <w:t>Learning App f</w:t>
      </w:r>
      <w:r w:rsidR="00384CEE">
        <w:t xml:space="preserve">or offline </w:t>
      </w:r>
      <w:r w:rsidR="002A1D3C">
        <w:t>review</w:t>
      </w:r>
      <w:r w:rsidR="007F12CF">
        <w:t xml:space="preserve">. </w:t>
      </w:r>
    </w:p>
    <w:p w14:paraId="3E3F9482" w14:textId="054B0C0D" w:rsidR="76524255" w:rsidRDefault="381F4BCD" w:rsidP="381F4BCD">
      <w:pPr>
        <w:rPr>
          <w:color w:val="D14120" w:themeColor="accent1"/>
        </w:rPr>
      </w:pPr>
      <w:r w:rsidRPr="381F4BCD">
        <w:rPr>
          <w:b/>
          <w:bCs/>
          <w:color w:val="auto"/>
          <w:lang w:val="en-US"/>
        </w:rPr>
        <w:t>Doctor</w:t>
      </w:r>
      <w:r w:rsidR="76524255">
        <w:br/>
      </w:r>
      <w:hyperlink r:id="rId11">
        <w:r w:rsidRPr="00283F24">
          <w:rPr>
            <w:rStyle w:val="Hyperlink"/>
            <w:color w:val="567483" w:themeColor="accent2"/>
            <w:lang w:val="en-US"/>
          </w:rPr>
          <w:t>https://github.com/SynaptikDigitalUK/WdfCompassElearningAppDoctorDocumentation</w:t>
        </w:r>
      </w:hyperlink>
    </w:p>
    <w:p w14:paraId="2CCC8666" w14:textId="3218CA62" w:rsidR="76524255" w:rsidRDefault="381F4BCD" w:rsidP="381F4BCD">
      <w:pPr>
        <w:rPr>
          <w:b/>
          <w:bCs/>
          <w:color w:val="auto"/>
          <w:lang w:val="en-US"/>
        </w:rPr>
      </w:pPr>
      <w:r w:rsidRPr="381F4BCD">
        <w:rPr>
          <w:b/>
          <w:bCs/>
          <w:color w:val="auto"/>
          <w:lang w:val="en-US"/>
        </w:rPr>
        <w:t>Nurse</w:t>
      </w:r>
    </w:p>
    <w:p w14:paraId="737C4195" w14:textId="1AF7E5DF" w:rsidR="76524255" w:rsidRPr="00283F24" w:rsidRDefault="381F4BCD" w:rsidP="18A837E2">
      <w:pPr>
        <w:rPr>
          <w:color w:val="567483" w:themeColor="accent2"/>
          <w:u w:val="single"/>
          <w:lang w:val="en-US"/>
        </w:rPr>
      </w:pPr>
      <w:hyperlink r:id="rId12">
        <w:r w:rsidRPr="00283F24">
          <w:rPr>
            <w:rStyle w:val="Hyperlink"/>
            <w:color w:val="567483" w:themeColor="accent2"/>
            <w:lang w:val="en-US"/>
          </w:rPr>
          <w:t>https://github.com/SynaptikDigitalUK/WdfCompassElearningAppNurseDocumentation</w:t>
        </w:r>
      </w:hyperlink>
    </w:p>
    <w:p w14:paraId="090175D1" w14:textId="19F49A21" w:rsidR="76524255" w:rsidRDefault="06DB2D0C" w:rsidP="381F4BCD">
      <w:pPr>
        <w:pStyle w:val="Heading3"/>
      </w:pPr>
      <w:bookmarkStart w:id="8" w:name="_Toc183437922"/>
      <w:r>
        <w:t xml:space="preserve">Asset </w:t>
      </w:r>
      <w:r w:rsidR="00B553A4">
        <w:t>R</w:t>
      </w:r>
      <w:r>
        <w:t>epositories</w:t>
      </w:r>
      <w:bookmarkEnd w:id="8"/>
    </w:p>
    <w:p w14:paraId="269B0050" w14:textId="0612F20F" w:rsidR="06DB2D0C" w:rsidRDefault="04847DA6" w:rsidP="06DB2D0C">
      <w:pPr>
        <w:shd w:val="clear" w:color="auto" w:fill="FFFFFF" w:themeFill="background2"/>
      </w:pPr>
      <w:r>
        <w:t>The</w:t>
      </w:r>
      <w:r w:rsidR="00962350">
        <w:t xml:space="preserve"> following two </w:t>
      </w:r>
      <w:r>
        <w:t xml:space="preserve">repositories contain </w:t>
      </w:r>
      <w:r w:rsidR="373D9609">
        <w:t>all</w:t>
      </w:r>
      <w:r>
        <w:t xml:space="preserve"> the editable </w:t>
      </w:r>
      <w:r w:rsidR="00DC5187">
        <w:t>image</w:t>
      </w:r>
      <w:r w:rsidR="00827B16">
        <w:t>/figure</w:t>
      </w:r>
      <w:r>
        <w:t xml:space="preserve"> in EPS and PSD formats</w:t>
      </w:r>
      <w:r w:rsidR="00C231A0">
        <w:t>,</w:t>
      </w:r>
      <w:r>
        <w:t xml:space="preserve"> so they can be edit</w:t>
      </w:r>
      <w:r w:rsidR="184EC055">
        <w:t>ed</w:t>
      </w:r>
      <w:r>
        <w:t xml:space="preserve"> using </w:t>
      </w:r>
      <w:r w:rsidR="5C55C40B">
        <w:t xml:space="preserve">commonly supported </w:t>
      </w:r>
      <w:r>
        <w:t>image</w:t>
      </w:r>
      <w:r w:rsidR="00C231A0">
        <w:t>-</w:t>
      </w:r>
      <w:r>
        <w:t>editing</w:t>
      </w:r>
      <w:r w:rsidR="00B66A32">
        <w:t xml:space="preserve"> software</w:t>
      </w:r>
      <w:r>
        <w:t>.</w:t>
      </w:r>
    </w:p>
    <w:p w14:paraId="0425B160" w14:textId="027C75E2" w:rsidR="76524255" w:rsidRDefault="04847DA6" w:rsidP="4BE1DCBE">
      <w:pPr>
        <w:rPr>
          <w:color w:val="D14120" w:themeColor="accent1"/>
        </w:rPr>
      </w:pPr>
      <w:r w:rsidRPr="4BE1DCBE">
        <w:rPr>
          <w:b/>
          <w:bCs/>
          <w:color w:val="auto"/>
          <w:lang w:val="en-US"/>
        </w:rPr>
        <w:t>Doctor</w:t>
      </w:r>
      <w:r w:rsidR="76524255">
        <w:br/>
      </w:r>
      <w:hyperlink r:id="rId13">
        <w:r w:rsidRPr="00283F24">
          <w:rPr>
            <w:rStyle w:val="Hyperlink"/>
            <w:color w:val="567483" w:themeColor="accent2"/>
            <w:lang w:val="en-US"/>
          </w:rPr>
          <w:t>https://github.com/SynaptikDigitalUK/WdfCompassElearningAppDoctorAssets</w:t>
        </w:r>
      </w:hyperlink>
    </w:p>
    <w:p w14:paraId="28AE50B8" w14:textId="3218CA62" w:rsidR="76524255" w:rsidRDefault="6F0136BB" w:rsidP="381F4BCD">
      <w:pPr>
        <w:rPr>
          <w:b/>
          <w:bCs/>
          <w:color w:val="auto"/>
          <w:lang w:val="en-US"/>
        </w:rPr>
      </w:pPr>
      <w:r w:rsidRPr="6F0136BB">
        <w:rPr>
          <w:b/>
          <w:bCs/>
          <w:color w:val="auto"/>
          <w:lang w:val="en-US"/>
        </w:rPr>
        <w:t>Nurse</w:t>
      </w:r>
    </w:p>
    <w:p w14:paraId="1CBEE1FA" w14:textId="61B59F1A" w:rsidR="004D7BEB" w:rsidRPr="00283F24" w:rsidRDefault="2A05140B" w:rsidP="18A837E2">
      <w:pPr>
        <w:rPr>
          <w:rStyle w:val="Hyperlink"/>
          <w:color w:val="567483" w:themeColor="accent2"/>
          <w:lang w:val="en-US"/>
        </w:rPr>
      </w:pPr>
      <w:hyperlink r:id="rId14">
        <w:r w:rsidRPr="00283F24">
          <w:rPr>
            <w:rStyle w:val="Hyperlink"/>
            <w:color w:val="567483" w:themeColor="accent2"/>
            <w:lang w:val="en-US"/>
          </w:rPr>
          <w:t>https://github.com/SynaptikDigitalUK/WdfCompassElearningAppNurseAssets</w:t>
        </w:r>
      </w:hyperlink>
    </w:p>
    <w:p w14:paraId="0FA5976B" w14:textId="77777777" w:rsidR="004D7BEB" w:rsidRDefault="004D7BEB">
      <w:pPr>
        <w:rPr>
          <w:rStyle w:val="Hyperlink"/>
          <w:color w:val="D14120" w:themeColor="accent1"/>
          <w:lang w:val="en-US"/>
        </w:rPr>
      </w:pPr>
      <w:r>
        <w:rPr>
          <w:rStyle w:val="Hyperlink"/>
          <w:color w:val="D14120" w:themeColor="accent1"/>
          <w:lang w:val="en-US"/>
        </w:rPr>
        <w:br w:type="page"/>
      </w:r>
    </w:p>
    <w:p w14:paraId="010802E2" w14:textId="3BC9BD55" w:rsidR="76524255" w:rsidRDefault="06DB2D0C" w:rsidP="2A05140B">
      <w:pPr>
        <w:pStyle w:val="Heading3"/>
      </w:pPr>
      <w:bookmarkStart w:id="9" w:name="_Toc183437923"/>
      <w:r>
        <w:lastRenderedPageBreak/>
        <w:t xml:space="preserve">Source </w:t>
      </w:r>
      <w:r w:rsidR="00B553A4">
        <w:t>C</w:t>
      </w:r>
      <w:r>
        <w:t xml:space="preserve">ode </w:t>
      </w:r>
      <w:r w:rsidR="00B553A4">
        <w:t>R</w:t>
      </w:r>
      <w:r>
        <w:t>epositories</w:t>
      </w:r>
      <w:bookmarkEnd w:id="9"/>
    </w:p>
    <w:p w14:paraId="2262EFC5" w14:textId="5D4241D9" w:rsidR="00EE603C" w:rsidRDefault="394DE76B" w:rsidP="6170B72A">
      <w:pPr>
        <w:shd w:val="clear" w:color="auto" w:fill="FFFFFF" w:themeFill="background2"/>
      </w:pPr>
      <w:r>
        <w:t>The</w:t>
      </w:r>
      <w:r w:rsidR="00C231A0">
        <w:t xml:space="preserve"> following two </w:t>
      </w:r>
      <w:r>
        <w:t xml:space="preserve">repositories contain </w:t>
      </w:r>
      <w:r w:rsidR="6BB22CC2">
        <w:t>all</w:t>
      </w:r>
      <w:r>
        <w:t xml:space="preserve"> the working source files that are used to build the PWAs. Each repo</w:t>
      </w:r>
      <w:r w:rsidR="00D17497">
        <w:t>sitory</w:t>
      </w:r>
      <w:r>
        <w:t xml:space="preserve"> contains a </w:t>
      </w:r>
      <w:r w:rsidRPr="00C231A0">
        <w:rPr>
          <w:b/>
          <w:bCs/>
          <w:color w:val="D04020"/>
        </w:rPr>
        <w:t>README.md</w:t>
      </w:r>
      <w:r>
        <w:t xml:space="preserve"> file</w:t>
      </w:r>
      <w:r w:rsidR="003F294E">
        <w:t xml:space="preserve"> (2kB) </w:t>
      </w:r>
      <w:r w:rsidR="002B61E7">
        <w:t xml:space="preserve">that </w:t>
      </w:r>
      <w:r w:rsidR="3679C1CC">
        <w:t xml:space="preserve">instructs </w:t>
      </w:r>
      <w:r w:rsidR="78340AA2">
        <w:t>the develop</w:t>
      </w:r>
      <w:r w:rsidR="00EE603C">
        <w:t>er on</w:t>
      </w:r>
      <w:r w:rsidR="78340AA2">
        <w:t xml:space="preserve"> </w:t>
      </w:r>
      <w:r>
        <w:t>how to set</w:t>
      </w:r>
      <w:r w:rsidR="00244A7F">
        <w:t xml:space="preserve"> </w:t>
      </w:r>
      <w:r>
        <w:t xml:space="preserve">up a working folder locally on </w:t>
      </w:r>
      <w:r w:rsidR="515F1E52">
        <w:t xml:space="preserve">their </w:t>
      </w:r>
      <w:r>
        <w:t>machine</w:t>
      </w:r>
      <w:r w:rsidR="7BC83142">
        <w:t xml:space="preserve"> and</w:t>
      </w:r>
      <w:r w:rsidR="00785C37">
        <w:t xml:space="preserve"> provide a quick start guide</w:t>
      </w:r>
      <w:r w:rsidR="00EE603C">
        <w:t>.</w:t>
      </w:r>
    </w:p>
    <w:p w14:paraId="3BFFDC02" w14:textId="2B32E297" w:rsidR="76524255" w:rsidRDefault="2A05140B" w:rsidP="2A05140B">
      <w:pPr>
        <w:rPr>
          <w:color w:val="D04020"/>
        </w:rPr>
      </w:pPr>
      <w:r w:rsidRPr="2A05140B">
        <w:rPr>
          <w:b/>
          <w:bCs/>
          <w:color w:val="auto"/>
          <w:lang w:val="en-US"/>
        </w:rPr>
        <w:t>Doctor</w:t>
      </w:r>
      <w:r w:rsidR="76524255">
        <w:br/>
      </w:r>
      <w:r w:rsidRPr="00283F24">
        <w:rPr>
          <w:color w:val="567483" w:themeColor="accent2"/>
          <w:u w:val="single"/>
          <w:lang w:val="en-US"/>
        </w:rPr>
        <w:t>https://github.com/SynaptikDigitalUK/WdfCompassElearningAppDoctor</w:t>
      </w:r>
    </w:p>
    <w:p w14:paraId="74F2EC40" w14:textId="3218CA62" w:rsidR="76524255" w:rsidRDefault="2A05140B" w:rsidP="2A05140B">
      <w:pPr>
        <w:rPr>
          <w:b/>
          <w:bCs/>
          <w:color w:val="auto"/>
          <w:lang w:val="en-US"/>
        </w:rPr>
      </w:pPr>
      <w:r w:rsidRPr="2A05140B">
        <w:rPr>
          <w:b/>
          <w:bCs/>
          <w:color w:val="auto"/>
          <w:lang w:val="en-US"/>
        </w:rPr>
        <w:t>Nurse</w:t>
      </w:r>
    </w:p>
    <w:p w14:paraId="0B8DF03D" w14:textId="595626F8" w:rsidR="76524255" w:rsidRPr="00283F24" w:rsidRDefault="6170B72A" w:rsidP="6170B72A">
      <w:pPr>
        <w:rPr>
          <w:color w:val="567483" w:themeColor="accent2"/>
          <w:u w:val="single"/>
          <w:lang w:val="en-US"/>
        </w:rPr>
      </w:pPr>
      <w:hyperlink r:id="rId15">
        <w:r w:rsidRPr="00283F24">
          <w:rPr>
            <w:rStyle w:val="Hyperlink"/>
            <w:color w:val="567483" w:themeColor="accent2"/>
            <w:lang w:val="en-US"/>
          </w:rPr>
          <w:t>https://github.com/SynaptikDigitalUK/WdfCompassElearningAppNurse</w:t>
        </w:r>
      </w:hyperlink>
    </w:p>
    <w:p w14:paraId="4D99B1CD" w14:textId="356BD4F1" w:rsidR="76524255" w:rsidRDefault="76524255" w:rsidP="743CAD54">
      <w:pPr>
        <w:rPr>
          <w:color w:val="D04020"/>
          <w:u w:val="single"/>
          <w:lang w:val="en-US"/>
        </w:rPr>
      </w:pPr>
    </w:p>
    <w:p w14:paraId="5BE7B3FE" w14:textId="7A378CFC" w:rsidR="0A3B30FE" w:rsidRDefault="00785C37" w:rsidP="0A3B30FE">
      <w:r>
        <w:rPr>
          <w:noProof/>
          <w:shd w:val="clear" w:color="auto" w:fill="auto"/>
        </w:rPr>
        <mc:AlternateContent>
          <mc:Choice Requires="wps">
            <w:drawing>
              <wp:anchor distT="0" distB="0" distL="114300" distR="114300" simplePos="0" relativeHeight="251659272" behindDoc="0" locked="0" layoutInCell="1" allowOverlap="1" wp14:anchorId="40289CFA" wp14:editId="0552D71F">
                <wp:simplePos x="0" y="0"/>
                <wp:positionH relativeFrom="column">
                  <wp:posOffset>1526875</wp:posOffset>
                </wp:positionH>
                <wp:positionV relativeFrom="paragraph">
                  <wp:posOffset>1342222</wp:posOffset>
                </wp:positionV>
                <wp:extent cx="646982" cy="138023"/>
                <wp:effectExtent l="0" t="0" r="20320" b="14605"/>
                <wp:wrapNone/>
                <wp:docPr id="781805637" name="Oval 1"/>
                <wp:cNvGraphicFramePr/>
                <a:graphic xmlns:a="http://schemas.openxmlformats.org/drawingml/2006/main">
                  <a:graphicData uri="http://schemas.microsoft.com/office/word/2010/wordprocessingShape">
                    <wps:wsp>
                      <wps:cNvSpPr/>
                      <wps:spPr>
                        <a:xfrm>
                          <a:off x="0" y="0"/>
                          <a:ext cx="646982" cy="138023"/>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12449" id="Oval 1" o:spid="_x0000_s1026" style="position:absolute;margin-left:120.25pt;margin-top:105.7pt;width:50.95pt;height:10.85pt;z-index:251659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" filled="f" strokecolor="#1e0904 [484]" strokeweight="1pt">
                <v:stroke joinstyle="miter"/>
              </v:oval>
            </w:pict>
          </mc:Fallback>
        </mc:AlternateContent>
      </w:r>
      <w:r w:rsidR="0A3B30FE">
        <w:rPr>
          <w:noProof/>
        </w:rPr>
        <w:drawing>
          <wp:inline distT="0" distB="0" distL="0" distR="0" wp14:anchorId="3059B1E6" wp14:editId="525C8878">
            <wp:extent cx="5724524" cy="3076575"/>
            <wp:effectExtent l="0" t="0" r="0" b="0"/>
            <wp:docPr id="786882368" name="Picture 7868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3778969E" w14:textId="5E252622" w:rsidR="000F5824" w:rsidRDefault="009922D2" w:rsidP="6170B72A">
      <w:pPr>
        <w:pStyle w:val="Heading1"/>
      </w:pPr>
      <w:bookmarkStart w:id="10" w:name="_Running_learning_app"/>
      <w:bookmarkStart w:id="11" w:name="_Toc183437924"/>
      <w:r w:rsidRPr="009922D2">
        <w:t>Localiz</w:t>
      </w:r>
      <w:r w:rsidR="000A7CF3">
        <w:t>ing</w:t>
      </w:r>
      <w:r w:rsidRPr="009922D2">
        <w:t xml:space="preserve"> and </w:t>
      </w:r>
      <w:r>
        <w:t>T</w:t>
      </w:r>
      <w:r w:rsidRPr="009922D2">
        <w:t>ranslat</w:t>
      </w:r>
      <w:r w:rsidR="000A7CF3">
        <w:t>ing</w:t>
      </w:r>
      <w:r w:rsidRPr="009922D2">
        <w:t xml:space="preserve"> the </w:t>
      </w:r>
      <w:r>
        <w:t>A</w:t>
      </w:r>
      <w:r w:rsidRPr="009922D2">
        <w:t xml:space="preserve">ssets </w:t>
      </w:r>
      <w:r>
        <w:t>O</w:t>
      </w:r>
      <w:r w:rsidRPr="009922D2">
        <w:t>ffline</w:t>
      </w:r>
      <w:bookmarkEnd w:id="11"/>
      <w:r w:rsidR="000F5824">
        <w:t xml:space="preserve"> </w:t>
      </w:r>
    </w:p>
    <w:p w14:paraId="2EF30BE4" w14:textId="54755C51" w:rsidR="005B52FC" w:rsidRDefault="00F55E7F" w:rsidP="11F2760D">
      <w:r w:rsidRPr="11F2760D">
        <w:t xml:space="preserve">The Content Editor or equivalent </w:t>
      </w:r>
      <w:r w:rsidR="00451157" w:rsidRPr="11F2760D">
        <w:t>team member</w:t>
      </w:r>
      <w:r w:rsidR="0017363B" w:rsidRPr="11F2760D">
        <w:t xml:space="preserve"> </w:t>
      </w:r>
      <w:r w:rsidR="00996E46" w:rsidRPr="11F2760D">
        <w:t>should</w:t>
      </w:r>
      <w:r w:rsidR="00054B33" w:rsidRPr="11F2760D">
        <w:t xml:space="preserve"> download</w:t>
      </w:r>
      <w:r w:rsidR="00785C37">
        <w:t xml:space="preserve"> the Word and video files</w:t>
      </w:r>
      <w:r w:rsidR="00054B33" w:rsidRPr="11F2760D">
        <w:t xml:space="preserve"> from the</w:t>
      </w:r>
      <w:r w:rsidR="00FE3CBA" w:rsidRPr="11F2760D">
        <w:t xml:space="preserve"> </w:t>
      </w:r>
      <w:r w:rsidR="00054B33" w:rsidRPr="11F2760D">
        <w:t xml:space="preserve">Offline Localization Repositories </w:t>
      </w:r>
      <w:r w:rsidR="00D45540" w:rsidRPr="11F2760D">
        <w:t xml:space="preserve">in GitHub. </w:t>
      </w:r>
      <w:r w:rsidR="00996E46" w:rsidRPr="11F2760D">
        <w:t>These files can be reviewed</w:t>
      </w:r>
      <w:r w:rsidR="00FF437B" w:rsidRPr="11F2760D">
        <w:t xml:space="preserve">, </w:t>
      </w:r>
      <w:r w:rsidR="009920A2" w:rsidRPr="11F2760D">
        <w:t>localized</w:t>
      </w:r>
      <w:r w:rsidR="00DF765A">
        <w:t xml:space="preserve"> (including translations as needed)</w:t>
      </w:r>
      <w:r w:rsidR="009920A2" w:rsidRPr="11F2760D">
        <w:t xml:space="preserve"> </w:t>
      </w:r>
      <w:r w:rsidR="00FF437B" w:rsidRPr="11F2760D">
        <w:t>and used as brief</w:t>
      </w:r>
      <w:r w:rsidR="00145EFD" w:rsidRPr="11F2760D">
        <w:t>s</w:t>
      </w:r>
      <w:r w:rsidR="00FF437B" w:rsidRPr="11F2760D">
        <w:t xml:space="preserve"> for </w:t>
      </w:r>
      <w:r w:rsidR="00AA0EDC" w:rsidRPr="11F2760D">
        <w:t xml:space="preserve">the </w:t>
      </w:r>
      <w:r w:rsidR="0082621C" w:rsidRPr="11F2760D">
        <w:t>Designers</w:t>
      </w:r>
      <w:r w:rsidR="001D62D3">
        <w:t>,</w:t>
      </w:r>
      <w:r w:rsidR="00886B70" w:rsidRPr="11F2760D">
        <w:t xml:space="preserve"> </w:t>
      </w:r>
      <w:r w:rsidR="007A70AC" w:rsidRPr="11F2760D">
        <w:t>Video Editor</w:t>
      </w:r>
      <w:r w:rsidR="001D62D3">
        <w:t>s</w:t>
      </w:r>
      <w:r w:rsidR="007A70AC" w:rsidRPr="11F2760D">
        <w:t xml:space="preserve"> and </w:t>
      </w:r>
      <w:r w:rsidR="00545536" w:rsidRPr="11F2760D">
        <w:t>Programme</w:t>
      </w:r>
      <w:r w:rsidR="00145EFD" w:rsidRPr="11F2760D">
        <w:t>rs</w:t>
      </w:r>
      <w:r w:rsidR="001D62D3">
        <w:t>,</w:t>
      </w:r>
      <w:r w:rsidR="00AA0EDC" w:rsidRPr="11F2760D">
        <w:t xml:space="preserve"> </w:t>
      </w:r>
      <w:r w:rsidR="00D1263D">
        <w:t xml:space="preserve">and other </w:t>
      </w:r>
      <w:r w:rsidR="004739DA" w:rsidRPr="11F2760D">
        <w:t>relevant team members</w:t>
      </w:r>
      <w:r w:rsidR="00145EFD" w:rsidRPr="11F2760D">
        <w:t>.</w:t>
      </w:r>
      <w:r w:rsidR="005A0E5A" w:rsidRPr="11F2760D">
        <w:t xml:space="preserve"> </w:t>
      </w:r>
      <w:r w:rsidR="008610A0" w:rsidRPr="11F2760D">
        <w:t xml:space="preserve"> </w:t>
      </w:r>
    </w:p>
    <w:p w14:paraId="02DC90D5" w14:textId="1F7F75B6" w:rsidR="009524F6" w:rsidRDefault="00B43A78" w:rsidP="005B52FC">
      <w:r>
        <w:t xml:space="preserve">If </w:t>
      </w:r>
      <w:r w:rsidR="005E6F5F">
        <w:t xml:space="preserve">any of the images or figures need </w:t>
      </w:r>
      <w:r w:rsidR="00342D7B">
        <w:t xml:space="preserve">to be </w:t>
      </w:r>
      <w:r w:rsidR="005E6F5F">
        <w:t>updat</w:t>
      </w:r>
      <w:r w:rsidR="00342D7B">
        <w:t>ed</w:t>
      </w:r>
      <w:r w:rsidR="005E6F5F">
        <w:t>, the source files can be downloaded from the GitHub Assets Repository</w:t>
      </w:r>
      <w:r w:rsidR="00532026">
        <w:t xml:space="preserve"> and edited using image-editing software that can open .eps files. </w:t>
      </w:r>
    </w:p>
    <w:p w14:paraId="6316A756" w14:textId="77777777" w:rsidR="00AB44FE" w:rsidRDefault="00AB44FE">
      <w:r>
        <w:br w:type="page"/>
      </w:r>
    </w:p>
    <w:p w14:paraId="76B00BC7" w14:textId="02932C49" w:rsidR="001A3A29" w:rsidRDefault="001A3A29" w:rsidP="005B52FC">
      <w:r>
        <w:lastRenderedPageBreak/>
        <w:t>Please note</w:t>
      </w:r>
      <w:r w:rsidR="003E7C27">
        <w:t xml:space="preserve"> that</w:t>
      </w:r>
      <w:r>
        <w:t xml:space="preserve"> the width of figures in the .eps file</w:t>
      </w:r>
      <w:r w:rsidR="00785C37">
        <w:t xml:space="preserve"> should</w:t>
      </w:r>
      <w:r>
        <w:t xml:space="preserve"> fit within the artboard area of 670px width and there is no </w:t>
      </w:r>
      <w:r w:rsidR="001503D9">
        <w:t>height restriction</w:t>
      </w:r>
      <w:r w:rsidR="00441B4E">
        <w:t xml:space="preserve">. Please </w:t>
      </w:r>
      <w:r w:rsidR="000206DE">
        <w:t xml:space="preserve">keep in mind that </w:t>
      </w:r>
      <w:r>
        <w:t xml:space="preserve">the artboard area </w:t>
      </w:r>
      <w:r w:rsidR="008653DB">
        <w:t>must</w:t>
      </w:r>
      <w:r>
        <w:t xml:space="preserve"> sit as close as it can to the top and bottom of the graphic for when you export them as</w:t>
      </w:r>
      <w:r w:rsidR="00CF09F4">
        <w:t xml:space="preserve"> PNG files</w:t>
      </w:r>
      <w:r w:rsidR="00767E0A">
        <w:t xml:space="preserve">. </w:t>
      </w:r>
    </w:p>
    <w:p w14:paraId="182C6F9B" w14:textId="77777777" w:rsidR="00AB44FE" w:rsidRDefault="00AB44FE">
      <w:r>
        <w:rPr>
          <w:noProof/>
        </w:rPr>
        <w:drawing>
          <wp:inline distT="0" distB="0" distL="0" distR="0" wp14:anchorId="67ED0F60" wp14:editId="66A3AC09">
            <wp:extent cx="5191124" cy="3653654"/>
            <wp:effectExtent l="0" t="0" r="0" b="0"/>
            <wp:docPr id="387644472" name="Picture 387644472" descr="A graph of diabetes type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44472" name="Picture 387644472" descr="A graph of diabetes type o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1124" cy="3653654"/>
                    </a:xfrm>
                    <a:prstGeom prst="rect">
                      <a:avLst/>
                    </a:prstGeom>
                  </pic:spPr>
                </pic:pic>
              </a:graphicData>
            </a:graphic>
          </wp:inline>
        </w:drawing>
      </w:r>
    </w:p>
    <w:p w14:paraId="1172C791" w14:textId="42D92DB5" w:rsidR="00AB44FE" w:rsidRDefault="00AB44FE"/>
    <w:p w14:paraId="7AF7CA17" w14:textId="12D71883" w:rsidR="00791FF2" w:rsidRDefault="0091366C" w:rsidP="005B52FC">
      <w:r>
        <w:t>When updating scien</w:t>
      </w:r>
      <w:r w:rsidR="00822945">
        <w:t>tific content, c</w:t>
      </w:r>
      <w:r>
        <w:t>onsider</w:t>
      </w:r>
      <w:r w:rsidR="00822945">
        <w:t xml:space="preserve"> the</w:t>
      </w:r>
      <w:r>
        <w:t xml:space="preserve"> length of each </w:t>
      </w:r>
      <w:r w:rsidR="003735F9">
        <w:t>screen</w:t>
      </w:r>
      <w:r w:rsidR="00822945">
        <w:t xml:space="preserve">. </w:t>
      </w:r>
      <w:r w:rsidR="00CF0C9D">
        <w:t>Whilst there is no strict recommendation for word</w:t>
      </w:r>
      <w:r w:rsidR="00C94FDB">
        <w:t xml:space="preserve"> limit per screen, w</w:t>
      </w:r>
      <w:r w:rsidR="00E512DC">
        <w:t>here viable</w:t>
      </w:r>
      <w:r w:rsidR="00C94FDB">
        <w:t xml:space="preserve"> </w:t>
      </w:r>
      <w:r w:rsidR="00E8060B">
        <w:t>i</w:t>
      </w:r>
      <w:r w:rsidR="00822945">
        <w:t xml:space="preserve">t is recommended to include </w:t>
      </w:r>
      <w:r w:rsidR="00E54190">
        <w:t>4</w:t>
      </w:r>
      <w:r w:rsidR="006741F8">
        <w:t>–</w:t>
      </w:r>
      <w:r w:rsidR="00EB5F68">
        <w:t>5</w:t>
      </w:r>
      <w:r w:rsidR="003735F9">
        <w:t xml:space="preserve"> </w:t>
      </w:r>
      <w:r w:rsidR="0008718E">
        <w:t xml:space="preserve">short </w:t>
      </w:r>
      <w:r w:rsidR="003735F9">
        <w:t xml:space="preserve">paragraphs per screen plus </w:t>
      </w:r>
      <w:r w:rsidR="004C0BB6">
        <w:t xml:space="preserve">a combination of </w:t>
      </w:r>
      <w:r w:rsidR="00E54190">
        <w:t>1</w:t>
      </w:r>
      <w:r w:rsidR="006741F8">
        <w:t>–</w:t>
      </w:r>
      <w:r w:rsidR="00E54190">
        <w:t>2 images and</w:t>
      </w:r>
      <w:r w:rsidR="00E96E30">
        <w:t>,</w:t>
      </w:r>
      <w:r w:rsidR="003346C4">
        <w:t xml:space="preserve"> where applicable</w:t>
      </w:r>
      <w:r w:rsidR="00E96E30">
        <w:t>,</w:t>
      </w:r>
      <w:r w:rsidR="00E54190">
        <w:t xml:space="preserve"> 1 video. </w:t>
      </w:r>
      <w:r w:rsidR="006E25FB">
        <w:t xml:space="preserve">Avoid continuing the same sub-topic over </w:t>
      </w:r>
      <w:r w:rsidR="006741F8">
        <w:t>two</w:t>
      </w:r>
      <w:r w:rsidR="006E25FB">
        <w:t xml:space="preserve"> separate screens. </w:t>
      </w:r>
      <w:r w:rsidR="00973F87">
        <w:t>For maintenance, s</w:t>
      </w:r>
      <w:r w:rsidR="00165B5D">
        <w:t xml:space="preserve">ee </w:t>
      </w:r>
      <w:r w:rsidR="006C66DA">
        <w:br/>
      </w:r>
      <w:r w:rsidR="00973F87">
        <w:t>S</w:t>
      </w:r>
      <w:r w:rsidR="00165B5D">
        <w:t>ection 8</w:t>
      </w:r>
      <w:r w:rsidR="00973F87">
        <w:t xml:space="preserve">. </w:t>
      </w:r>
    </w:p>
    <w:p w14:paraId="292C966A" w14:textId="5E9CEAC6" w:rsidR="00006ADC" w:rsidRDefault="00791FF2" w:rsidP="00494966">
      <w:pPr>
        <w:pStyle w:val="Heading1"/>
      </w:pPr>
      <w:r>
        <w:br w:type="page"/>
      </w:r>
      <w:bookmarkStart w:id="12" w:name="_Toc183437925"/>
      <w:r w:rsidR="00006ADC">
        <w:lastRenderedPageBreak/>
        <w:t>Updating the App</w:t>
      </w:r>
      <w:bookmarkEnd w:id="12"/>
    </w:p>
    <w:p w14:paraId="17C4F579" w14:textId="2A425E41" w:rsidR="003D3AA6" w:rsidRDefault="003D3AA6" w:rsidP="00006ADC">
      <w:pPr>
        <w:pStyle w:val="Heading2"/>
      </w:pPr>
      <w:bookmarkStart w:id="13" w:name="_Toc183437926"/>
      <w:r>
        <w:t xml:space="preserve">Download the </w:t>
      </w:r>
      <w:r w:rsidR="001F0B20">
        <w:t>F</w:t>
      </w:r>
      <w:r>
        <w:t xml:space="preserve">iles </w:t>
      </w:r>
      <w:r w:rsidR="00AA3B04">
        <w:t>from</w:t>
      </w:r>
      <w:r>
        <w:t xml:space="preserve"> GitHub</w:t>
      </w:r>
      <w:bookmarkEnd w:id="13"/>
    </w:p>
    <w:p w14:paraId="704D17BB" w14:textId="77777777" w:rsidR="00134D70" w:rsidRDefault="003D3AA6" w:rsidP="003D3AA6">
      <w:r>
        <w:t xml:space="preserve">Download the </w:t>
      </w:r>
      <w:r w:rsidR="0086376E">
        <w:t xml:space="preserve">working source </w:t>
      </w:r>
      <w:r>
        <w:t>files from the</w:t>
      </w:r>
      <w:r w:rsidR="0086376E">
        <w:t xml:space="preserve"> GitHub</w:t>
      </w:r>
      <w:r>
        <w:t xml:space="preserve"> </w:t>
      </w:r>
      <w:r w:rsidR="003315CC">
        <w:t xml:space="preserve">source </w:t>
      </w:r>
      <w:r w:rsidR="0086376E">
        <w:t>code repositories.</w:t>
      </w:r>
    </w:p>
    <w:p w14:paraId="392E5CC6" w14:textId="2F3B7A06" w:rsidR="6170B72A" w:rsidRDefault="72BA7F9F" w:rsidP="00006ADC">
      <w:pPr>
        <w:pStyle w:val="Heading2"/>
      </w:pPr>
      <w:bookmarkStart w:id="14" w:name="_Running_the_App"/>
      <w:bookmarkStart w:id="15" w:name="_Toc183437927"/>
      <w:bookmarkEnd w:id="14"/>
      <w:r>
        <w:t xml:space="preserve">Running </w:t>
      </w:r>
      <w:r w:rsidR="002D6052">
        <w:t>the App</w:t>
      </w:r>
      <w:r>
        <w:t xml:space="preserve"> </w:t>
      </w:r>
      <w:r w:rsidR="002D6052">
        <w:t>L</w:t>
      </w:r>
      <w:r>
        <w:t>ocally</w:t>
      </w:r>
      <w:bookmarkEnd w:id="10"/>
      <w:bookmarkEnd w:id="15"/>
    </w:p>
    <w:p w14:paraId="1D1A7D18" w14:textId="09BDDEDA" w:rsidR="6170B72A" w:rsidRDefault="72BA7F9F" w:rsidP="4BE1DCBE">
      <w:pPr>
        <w:shd w:val="clear" w:color="auto" w:fill="FFFFFF" w:themeFill="background2"/>
        <w:rPr>
          <w:rFonts w:asciiTheme="minorHAnsi" w:eastAsiaTheme="minorEastAsia" w:hAnsiTheme="minorHAnsi"/>
          <w:b/>
          <w:bCs/>
          <w:i/>
          <w:iCs/>
        </w:rPr>
      </w:pPr>
      <w:r w:rsidRPr="11F2760D">
        <w:rPr>
          <w:rFonts w:asciiTheme="minorHAnsi" w:eastAsiaTheme="minorEastAsia" w:hAnsiTheme="minorHAnsi"/>
        </w:rPr>
        <w:t>To run the source code for each app</w:t>
      </w:r>
      <w:r w:rsidR="006E3DBD" w:rsidRPr="11F2760D">
        <w:rPr>
          <w:rFonts w:asciiTheme="minorHAnsi" w:eastAsiaTheme="minorEastAsia" w:hAnsiTheme="minorHAnsi"/>
        </w:rPr>
        <w:t xml:space="preserve"> (Nurse or Doctor)</w:t>
      </w:r>
      <w:r w:rsidRPr="11F2760D">
        <w:rPr>
          <w:rFonts w:asciiTheme="minorHAnsi" w:eastAsiaTheme="minorEastAsia" w:hAnsiTheme="minorHAnsi"/>
        </w:rPr>
        <w:t xml:space="preserve"> </w:t>
      </w:r>
      <w:r w:rsidR="00C07384" w:rsidRPr="11F2760D">
        <w:rPr>
          <w:rFonts w:asciiTheme="minorHAnsi" w:eastAsiaTheme="minorEastAsia" w:hAnsiTheme="minorHAnsi"/>
        </w:rPr>
        <w:t xml:space="preserve">locally, </w:t>
      </w:r>
      <w:r w:rsidR="00203CA1" w:rsidRPr="11F2760D">
        <w:rPr>
          <w:rFonts w:asciiTheme="minorHAnsi" w:eastAsiaTheme="minorEastAsia" w:hAnsiTheme="minorHAnsi"/>
        </w:rPr>
        <w:t xml:space="preserve">please </w:t>
      </w:r>
      <w:r w:rsidRPr="11F2760D">
        <w:rPr>
          <w:rFonts w:asciiTheme="minorHAnsi" w:eastAsiaTheme="minorEastAsia" w:hAnsiTheme="minorHAnsi"/>
        </w:rPr>
        <w:t>follow the quick guide below:</w:t>
      </w:r>
    </w:p>
    <w:p w14:paraId="269EE9F9" w14:textId="4A93948A" w:rsidR="6170B72A" w:rsidRDefault="72BA7F9F" w:rsidP="4BE1DCBE">
      <w:pPr>
        <w:pStyle w:val="ListParagraph"/>
        <w:numPr>
          <w:ilvl w:val="0"/>
          <w:numId w:val="3"/>
        </w:numPr>
        <w:shd w:val="clear" w:color="auto" w:fill="FFFFFF" w:themeFill="background2"/>
        <w:rPr>
          <w:rFonts w:asciiTheme="minorHAnsi" w:eastAsiaTheme="minorEastAsia" w:hAnsiTheme="minorHAnsi"/>
          <w:b/>
          <w:bCs/>
          <w:i/>
          <w:iCs/>
        </w:rPr>
      </w:pPr>
      <w:r w:rsidRPr="4BE1DCBE">
        <w:rPr>
          <w:rFonts w:asciiTheme="minorHAnsi" w:eastAsiaTheme="minorEastAsia" w:hAnsiTheme="minorHAnsi"/>
        </w:rPr>
        <w:t>Ensure you have Node and GIT installed onto your machine</w:t>
      </w:r>
    </w:p>
    <w:p w14:paraId="3247A788" w14:textId="089F59BB" w:rsidR="6170B72A" w:rsidRDefault="72BA7F9F" w:rsidP="4BE1DCBE">
      <w:pPr>
        <w:pStyle w:val="ListParagraph"/>
        <w:numPr>
          <w:ilvl w:val="0"/>
          <w:numId w:val="3"/>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Clone </w:t>
      </w:r>
      <w:r w:rsidR="007463E0">
        <w:rPr>
          <w:rFonts w:asciiTheme="minorHAnsi" w:eastAsiaTheme="minorEastAsia" w:hAnsiTheme="minorHAnsi"/>
        </w:rPr>
        <w:t xml:space="preserve">the </w:t>
      </w:r>
      <w:r w:rsidRPr="4BE1DCBE">
        <w:rPr>
          <w:rFonts w:asciiTheme="minorHAnsi" w:eastAsiaTheme="minorEastAsia" w:hAnsiTheme="minorHAnsi"/>
        </w:rPr>
        <w:t>repo</w:t>
      </w:r>
      <w:r w:rsidR="004734D5">
        <w:rPr>
          <w:rFonts w:asciiTheme="minorHAnsi" w:eastAsiaTheme="minorEastAsia" w:hAnsiTheme="minorHAnsi"/>
        </w:rPr>
        <w:t>sitory</w:t>
      </w:r>
      <w:r w:rsidRPr="4BE1DCBE">
        <w:rPr>
          <w:rFonts w:asciiTheme="minorHAnsi" w:eastAsiaTheme="minorEastAsia" w:hAnsiTheme="minorHAnsi"/>
        </w:rPr>
        <w:t xml:space="preserve"> from </w:t>
      </w:r>
      <w:r w:rsidR="004734D5" w:rsidRPr="4BE1DCBE">
        <w:rPr>
          <w:rFonts w:asciiTheme="minorHAnsi" w:eastAsiaTheme="minorEastAsia" w:hAnsiTheme="minorHAnsi"/>
        </w:rPr>
        <w:t>GitHub</w:t>
      </w:r>
      <w:r w:rsidRPr="4BE1DCBE">
        <w:rPr>
          <w:rFonts w:asciiTheme="minorHAnsi" w:eastAsiaTheme="minorEastAsia" w:hAnsiTheme="minorHAnsi"/>
        </w:rPr>
        <w:t xml:space="preserve"> using your preferred GIT</w:t>
      </w:r>
      <w:r w:rsidR="004734D5">
        <w:rPr>
          <w:rFonts w:asciiTheme="minorHAnsi" w:eastAsiaTheme="minorEastAsia" w:hAnsiTheme="minorHAnsi"/>
        </w:rPr>
        <w:t>-</w:t>
      </w:r>
      <w:r w:rsidRPr="4BE1DCBE">
        <w:rPr>
          <w:rFonts w:asciiTheme="minorHAnsi" w:eastAsiaTheme="minorEastAsia" w:hAnsiTheme="minorHAnsi"/>
        </w:rPr>
        <w:t>based version control system (</w:t>
      </w:r>
      <w:proofErr w:type="spellStart"/>
      <w:r w:rsidRPr="4BE1DCBE">
        <w:rPr>
          <w:rFonts w:asciiTheme="minorHAnsi" w:eastAsiaTheme="minorEastAsia" w:hAnsiTheme="minorHAnsi"/>
        </w:rPr>
        <w:t>gitKraken</w:t>
      </w:r>
      <w:proofErr w:type="spellEnd"/>
      <w:r w:rsidRPr="4BE1DCBE">
        <w:rPr>
          <w:rFonts w:asciiTheme="minorHAnsi" w:eastAsiaTheme="minorEastAsia" w:hAnsiTheme="minorHAnsi"/>
        </w:rPr>
        <w:t xml:space="preserve">, </w:t>
      </w:r>
      <w:proofErr w:type="spellStart"/>
      <w:r w:rsidRPr="4BE1DCBE">
        <w:rPr>
          <w:rFonts w:asciiTheme="minorHAnsi" w:eastAsiaTheme="minorEastAsia" w:hAnsiTheme="minorHAnsi"/>
        </w:rPr>
        <w:t>sourcetree</w:t>
      </w:r>
      <w:proofErr w:type="spellEnd"/>
      <w:r w:rsidRPr="4BE1DCBE">
        <w:rPr>
          <w:rFonts w:asciiTheme="minorHAnsi" w:eastAsiaTheme="minorEastAsia" w:hAnsiTheme="minorHAnsi"/>
        </w:rPr>
        <w:t>, terminal etc</w:t>
      </w:r>
      <w:r w:rsidR="00107CA1">
        <w:rPr>
          <w:rFonts w:asciiTheme="minorHAnsi" w:eastAsiaTheme="minorEastAsia" w:hAnsiTheme="minorHAnsi"/>
        </w:rPr>
        <w:t>.</w:t>
      </w:r>
      <w:r w:rsidRPr="4BE1DCBE">
        <w:rPr>
          <w:rFonts w:asciiTheme="minorHAnsi" w:eastAsiaTheme="minorEastAsia" w:hAnsiTheme="minorHAnsi"/>
        </w:rPr>
        <w:t>)</w:t>
      </w:r>
    </w:p>
    <w:p w14:paraId="13EA7958" w14:textId="7A5B16B0" w:rsidR="6170B72A" w:rsidRDefault="72BA7F9F" w:rsidP="4BE1DCBE">
      <w:pPr>
        <w:pStyle w:val="ListParagraph"/>
        <w:numPr>
          <w:ilvl w:val="0"/>
          <w:numId w:val="3"/>
        </w:numPr>
        <w:shd w:val="clear" w:color="auto" w:fill="FFFFFF" w:themeFill="background2"/>
        <w:rPr>
          <w:rFonts w:asciiTheme="minorHAnsi" w:eastAsiaTheme="minorEastAsia" w:hAnsiTheme="minorHAnsi"/>
          <w:b/>
          <w:bCs/>
          <w:i/>
          <w:iCs/>
        </w:rPr>
      </w:pPr>
      <w:r w:rsidRPr="11F2760D">
        <w:rPr>
          <w:rFonts w:asciiTheme="minorHAnsi" w:eastAsiaTheme="minorEastAsia" w:hAnsiTheme="minorHAnsi"/>
        </w:rPr>
        <w:t xml:space="preserve">Open </w:t>
      </w:r>
      <w:r w:rsidR="3C0473C0" w:rsidRPr="11F2760D">
        <w:rPr>
          <w:rFonts w:asciiTheme="minorHAnsi" w:eastAsiaTheme="minorEastAsia" w:hAnsiTheme="minorHAnsi"/>
        </w:rPr>
        <w:t>the</w:t>
      </w:r>
      <w:r w:rsidR="3C0473C0" w:rsidRPr="11F2760D">
        <w:rPr>
          <w:rFonts w:asciiTheme="minorHAnsi" w:eastAsiaTheme="minorEastAsia" w:hAnsiTheme="minorHAnsi"/>
          <w:i/>
          <w:iCs/>
        </w:rPr>
        <w:t xml:space="preserve"> </w:t>
      </w:r>
      <w:r w:rsidRPr="11F2760D">
        <w:rPr>
          <w:rFonts w:asciiTheme="minorHAnsi" w:eastAsiaTheme="minorEastAsia" w:hAnsiTheme="minorHAnsi"/>
        </w:rPr>
        <w:t xml:space="preserve">terminal </w:t>
      </w:r>
      <w:r w:rsidR="6894C5DB" w:rsidRPr="11F2760D">
        <w:rPr>
          <w:rFonts w:asciiTheme="minorHAnsi" w:eastAsiaTheme="minorEastAsia" w:hAnsiTheme="minorHAnsi"/>
        </w:rPr>
        <w:t xml:space="preserve">app </w:t>
      </w:r>
      <w:r w:rsidRPr="11F2760D">
        <w:rPr>
          <w:rFonts w:asciiTheme="minorHAnsi" w:eastAsiaTheme="minorEastAsia" w:hAnsiTheme="minorHAnsi"/>
        </w:rPr>
        <w:t>or command line and navigate to the</w:t>
      </w:r>
      <w:r w:rsidR="00A17966">
        <w:rPr>
          <w:rFonts w:asciiTheme="minorHAnsi" w:eastAsiaTheme="minorEastAsia" w:hAnsiTheme="minorHAnsi"/>
        </w:rPr>
        <w:t xml:space="preserve"> app </w:t>
      </w:r>
      <w:r w:rsidR="5D90F5D7" w:rsidRPr="11F2760D">
        <w:rPr>
          <w:rFonts w:asciiTheme="minorHAnsi" w:eastAsiaTheme="minorEastAsia" w:hAnsiTheme="minorHAnsi"/>
        </w:rPr>
        <w:t xml:space="preserve">folder </w:t>
      </w:r>
      <w:r w:rsidRPr="11F2760D">
        <w:rPr>
          <w:rFonts w:asciiTheme="minorHAnsi" w:eastAsiaTheme="minorEastAsia" w:hAnsiTheme="minorHAnsi"/>
        </w:rPr>
        <w:t xml:space="preserve">using the </w:t>
      </w:r>
      <w:r w:rsidRPr="00A4514E">
        <w:rPr>
          <w:rFonts w:asciiTheme="minorHAnsi" w:eastAsiaTheme="minorEastAsia" w:hAnsiTheme="minorHAnsi"/>
          <w:color w:val="auto"/>
        </w:rPr>
        <w:t>‘</w:t>
      </w:r>
      <w:r w:rsidRPr="11F2760D">
        <w:rPr>
          <w:rFonts w:asciiTheme="minorHAnsi" w:eastAsiaTheme="minorEastAsia" w:hAnsiTheme="minorHAnsi"/>
          <w:b/>
          <w:bCs/>
          <w:color w:val="D04020"/>
        </w:rPr>
        <w:t>cd</w:t>
      </w:r>
      <w:r w:rsidRPr="00A4514E">
        <w:rPr>
          <w:rFonts w:asciiTheme="minorHAnsi" w:eastAsiaTheme="minorEastAsia" w:hAnsiTheme="minorHAnsi"/>
          <w:color w:val="auto"/>
        </w:rPr>
        <w:t>’</w:t>
      </w:r>
      <w:r w:rsidRPr="11F2760D">
        <w:rPr>
          <w:rFonts w:asciiTheme="minorHAnsi" w:eastAsiaTheme="minorEastAsia" w:hAnsiTheme="minorHAnsi"/>
        </w:rPr>
        <w:t xml:space="preserve"> command</w:t>
      </w:r>
    </w:p>
    <w:p w14:paraId="2DCEA3F3" w14:textId="4F8955E1" w:rsidR="6170B72A" w:rsidRDefault="72BA7F9F" w:rsidP="4BE1DCBE">
      <w:pPr>
        <w:pStyle w:val="ListParagraph"/>
        <w:numPr>
          <w:ilvl w:val="0"/>
          <w:numId w:val="3"/>
        </w:numPr>
        <w:shd w:val="clear" w:color="auto" w:fill="FFFFFF" w:themeFill="background2"/>
        <w:rPr>
          <w:rFonts w:asciiTheme="minorHAnsi" w:eastAsiaTheme="minorEastAsia" w:hAnsiTheme="minorHAnsi"/>
          <w:b/>
          <w:bCs/>
          <w:i/>
          <w:iCs/>
        </w:rPr>
      </w:pPr>
      <w:r w:rsidRPr="11F2760D">
        <w:rPr>
          <w:rFonts w:asciiTheme="minorHAnsi" w:eastAsiaTheme="minorEastAsia" w:hAnsiTheme="minorHAnsi"/>
        </w:rPr>
        <w:t xml:space="preserve">Within </w:t>
      </w:r>
      <w:r w:rsidR="1B6C0FAA" w:rsidRPr="11F2760D">
        <w:rPr>
          <w:rFonts w:asciiTheme="minorHAnsi" w:eastAsiaTheme="minorEastAsia" w:hAnsiTheme="minorHAnsi"/>
        </w:rPr>
        <w:t xml:space="preserve">the </w:t>
      </w:r>
      <w:r w:rsidRPr="11F2760D">
        <w:rPr>
          <w:rFonts w:asciiTheme="minorHAnsi" w:eastAsiaTheme="minorEastAsia" w:hAnsiTheme="minorHAnsi"/>
        </w:rPr>
        <w:t>same terminal or command line window</w:t>
      </w:r>
      <w:r w:rsidR="00F26D9C" w:rsidRPr="11F2760D">
        <w:rPr>
          <w:rFonts w:asciiTheme="minorHAnsi" w:eastAsiaTheme="minorEastAsia" w:hAnsiTheme="minorHAnsi"/>
        </w:rPr>
        <w:t>,</w:t>
      </w:r>
      <w:r w:rsidRPr="11F2760D">
        <w:rPr>
          <w:rFonts w:asciiTheme="minorHAnsi" w:eastAsiaTheme="minorEastAsia" w:hAnsiTheme="minorHAnsi"/>
        </w:rPr>
        <w:t xml:space="preserve"> type </w:t>
      </w:r>
      <w:r w:rsidR="009A154D" w:rsidRPr="00A4514E">
        <w:rPr>
          <w:rFonts w:asciiTheme="minorHAnsi" w:eastAsiaTheme="minorEastAsia" w:hAnsiTheme="minorHAnsi"/>
          <w:color w:val="auto"/>
        </w:rPr>
        <w:t>‘</w:t>
      </w:r>
      <w:proofErr w:type="spellStart"/>
      <w:r w:rsidRPr="11F2760D">
        <w:rPr>
          <w:rFonts w:asciiTheme="minorHAnsi" w:eastAsiaTheme="minorEastAsia" w:hAnsiTheme="minorHAnsi"/>
          <w:b/>
          <w:bCs/>
          <w:color w:val="D04020"/>
        </w:rPr>
        <w:t>npm</w:t>
      </w:r>
      <w:proofErr w:type="spellEnd"/>
      <w:r w:rsidRPr="11F2760D">
        <w:rPr>
          <w:rFonts w:asciiTheme="minorHAnsi" w:eastAsiaTheme="minorEastAsia" w:hAnsiTheme="minorHAnsi"/>
          <w:b/>
          <w:bCs/>
          <w:color w:val="D04020"/>
        </w:rPr>
        <w:t xml:space="preserve"> install</w:t>
      </w:r>
      <w:r w:rsidR="009A154D" w:rsidRPr="00A4514E">
        <w:rPr>
          <w:rFonts w:asciiTheme="minorHAnsi" w:eastAsiaTheme="minorEastAsia" w:hAnsiTheme="minorHAnsi"/>
          <w:color w:val="auto"/>
        </w:rPr>
        <w:t>’</w:t>
      </w:r>
      <w:r w:rsidR="00C02FF5" w:rsidRPr="00A4514E">
        <w:rPr>
          <w:rFonts w:asciiTheme="minorHAnsi" w:eastAsiaTheme="minorEastAsia" w:hAnsiTheme="minorHAnsi"/>
          <w:color w:val="auto"/>
        </w:rPr>
        <w:t>.</w:t>
      </w:r>
      <w:r w:rsidRPr="11F2760D">
        <w:rPr>
          <w:rFonts w:asciiTheme="minorHAnsi" w:eastAsiaTheme="minorEastAsia" w:hAnsiTheme="minorHAnsi"/>
        </w:rPr>
        <w:t xml:space="preserve"> </w:t>
      </w:r>
      <w:r w:rsidR="00996E04" w:rsidRPr="11F2760D">
        <w:rPr>
          <w:rFonts w:asciiTheme="minorHAnsi" w:eastAsiaTheme="minorEastAsia" w:hAnsiTheme="minorHAnsi"/>
        </w:rPr>
        <w:t>T</w:t>
      </w:r>
      <w:r w:rsidRPr="11F2760D">
        <w:rPr>
          <w:rFonts w:asciiTheme="minorHAnsi" w:eastAsiaTheme="minorEastAsia" w:hAnsiTheme="minorHAnsi"/>
        </w:rPr>
        <w:t xml:space="preserve">his will install all </w:t>
      </w:r>
      <w:r w:rsidR="00D37959" w:rsidRPr="11F2760D">
        <w:rPr>
          <w:rFonts w:asciiTheme="minorHAnsi" w:eastAsiaTheme="minorEastAsia" w:hAnsiTheme="minorHAnsi"/>
        </w:rPr>
        <w:t>third-</w:t>
      </w:r>
      <w:r w:rsidRPr="11F2760D">
        <w:rPr>
          <w:rFonts w:asciiTheme="minorHAnsi" w:eastAsiaTheme="minorEastAsia" w:hAnsiTheme="minorHAnsi"/>
        </w:rPr>
        <w:t xml:space="preserve">party dependencies required for the app to run locally on your machine. You will notice a new folder appear in </w:t>
      </w:r>
      <w:r w:rsidR="00905193">
        <w:rPr>
          <w:rFonts w:asciiTheme="minorHAnsi" w:eastAsiaTheme="minorEastAsia" w:hAnsiTheme="minorHAnsi"/>
        </w:rPr>
        <w:t xml:space="preserve">the </w:t>
      </w:r>
      <w:r w:rsidRPr="11F2760D">
        <w:rPr>
          <w:rFonts w:asciiTheme="minorHAnsi" w:eastAsiaTheme="minorEastAsia" w:hAnsiTheme="minorHAnsi"/>
        </w:rPr>
        <w:t>root of</w:t>
      </w:r>
      <w:r w:rsidR="00A17966">
        <w:rPr>
          <w:rFonts w:asciiTheme="minorHAnsi" w:eastAsiaTheme="minorEastAsia" w:hAnsiTheme="minorHAnsi"/>
        </w:rPr>
        <w:t xml:space="preserve"> </w:t>
      </w:r>
      <w:r w:rsidR="0018318D">
        <w:rPr>
          <w:rFonts w:asciiTheme="minorHAnsi" w:eastAsiaTheme="minorEastAsia" w:hAnsiTheme="minorHAnsi"/>
        </w:rPr>
        <w:t xml:space="preserve">the </w:t>
      </w:r>
      <w:r w:rsidR="00A17966">
        <w:rPr>
          <w:rFonts w:asciiTheme="minorHAnsi" w:eastAsiaTheme="minorEastAsia" w:hAnsiTheme="minorHAnsi"/>
        </w:rPr>
        <w:t>app f</w:t>
      </w:r>
      <w:r w:rsidR="340773F4" w:rsidRPr="11F2760D">
        <w:rPr>
          <w:rFonts w:asciiTheme="minorHAnsi" w:eastAsiaTheme="minorEastAsia" w:hAnsiTheme="minorHAnsi"/>
        </w:rPr>
        <w:t xml:space="preserve">older </w:t>
      </w:r>
      <w:r w:rsidRPr="11F2760D">
        <w:rPr>
          <w:rFonts w:asciiTheme="minorHAnsi" w:eastAsiaTheme="minorEastAsia" w:hAnsiTheme="minorHAnsi"/>
        </w:rPr>
        <w:t xml:space="preserve">called </w:t>
      </w:r>
      <w:r w:rsidRPr="00A4514E">
        <w:rPr>
          <w:rFonts w:asciiTheme="minorHAnsi" w:eastAsiaTheme="minorEastAsia" w:hAnsiTheme="minorHAnsi"/>
          <w:color w:val="auto"/>
        </w:rPr>
        <w:t>‘</w:t>
      </w:r>
      <w:proofErr w:type="spellStart"/>
      <w:r w:rsidRPr="11F2760D">
        <w:rPr>
          <w:rFonts w:asciiTheme="minorHAnsi" w:eastAsiaTheme="minorEastAsia" w:hAnsiTheme="minorHAnsi"/>
          <w:b/>
          <w:bCs/>
          <w:color w:val="D04020"/>
        </w:rPr>
        <w:t>node_modules</w:t>
      </w:r>
      <w:proofErr w:type="spellEnd"/>
      <w:r w:rsidRPr="00A4514E">
        <w:rPr>
          <w:rFonts w:asciiTheme="minorHAnsi" w:eastAsiaTheme="minorEastAsia" w:hAnsiTheme="minorHAnsi"/>
          <w:color w:val="auto"/>
        </w:rPr>
        <w:t>’</w:t>
      </w:r>
      <w:r w:rsidR="00975B4F" w:rsidRPr="11F2760D">
        <w:rPr>
          <w:rFonts w:asciiTheme="minorHAnsi" w:eastAsiaTheme="minorEastAsia" w:hAnsiTheme="minorHAnsi"/>
          <w:color w:val="auto"/>
        </w:rPr>
        <w:t>;</w:t>
      </w:r>
      <w:r w:rsidR="7A4EB822" w:rsidRPr="11F2760D">
        <w:rPr>
          <w:rFonts w:asciiTheme="minorHAnsi" w:eastAsiaTheme="minorEastAsia" w:hAnsiTheme="minorHAnsi"/>
          <w:color w:val="D04020"/>
        </w:rPr>
        <w:t xml:space="preserve"> </w:t>
      </w:r>
      <w:r w:rsidR="7A4EB822" w:rsidRPr="11F2760D">
        <w:rPr>
          <w:rFonts w:asciiTheme="minorHAnsi" w:eastAsiaTheme="minorEastAsia" w:hAnsiTheme="minorHAnsi"/>
          <w:color w:val="auto"/>
        </w:rPr>
        <w:t xml:space="preserve">this is </w:t>
      </w:r>
      <w:r w:rsidR="00E1381F" w:rsidRPr="11F2760D">
        <w:rPr>
          <w:rFonts w:asciiTheme="minorHAnsi" w:eastAsiaTheme="minorEastAsia" w:hAnsiTheme="minorHAnsi"/>
          <w:color w:val="auto"/>
        </w:rPr>
        <w:t>normal</w:t>
      </w:r>
      <w:r w:rsidR="7A4EB822" w:rsidRPr="11F2760D">
        <w:rPr>
          <w:rFonts w:asciiTheme="minorHAnsi" w:eastAsiaTheme="minorEastAsia" w:hAnsiTheme="minorHAnsi"/>
          <w:color w:val="auto"/>
        </w:rPr>
        <w:t>.</w:t>
      </w:r>
    </w:p>
    <w:p w14:paraId="346C764B" w14:textId="147980AF" w:rsidR="6170B72A" w:rsidRDefault="00AC6EBE" w:rsidP="4BE1DCBE">
      <w:pPr>
        <w:pStyle w:val="ListParagraph"/>
        <w:numPr>
          <w:ilvl w:val="0"/>
          <w:numId w:val="3"/>
        </w:numPr>
        <w:shd w:val="clear" w:color="auto" w:fill="FFFFFF" w:themeFill="background2"/>
        <w:rPr>
          <w:rFonts w:asciiTheme="minorHAnsi" w:eastAsiaTheme="minorEastAsia" w:hAnsiTheme="minorHAnsi"/>
          <w:b/>
          <w:bCs/>
          <w:i/>
          <w:iCs/>
        </w:rPr>
      </w:pPr>
      <w:r>
        <w:rPr>
          <w:rFonts w:asciiTheme="minorHAnsi" w:eastAsiaTheme="minorEastAsia" w:hAnsiTheme="minorHAnsi"/>
        </w:rPr>
        <w:t>T</w:t>
      </w:r>
      <w:r w:rsidRPr="4BE1DCBE">
        <w:rPr>
          <w:rFonts w:asciiTheme="minorHAnsi" w:eastAsiaTheme="minorEastAsia" w:hAnsiTheme="minorHAnsi"/>
        </w:rPr>
        <w:t xml:space="preserve">ype </w:t>
      </w:r>
      <w:r w:rsidRPr="00A4514E">
        <w:rPr>
          <w:rFonts w:asciiTheme="minorHAnsi" w:eastAsiaTheme="minorEastAsia" w:hAnsiTheme="minorHAnsi"/>
          <w:color w:val="auto"/>
        </w:rPr>
        <w:t>‘</w:t>
      </w:r>
      <w:proofErr w:type="spellStart"/>
      <w:r w:rsidRPr="006F0F95">
        <w:rPr>
          <w:rFonts w:asciiTheme="minorHAnsi" w:eastAsiaTheme="minorEastAsia" w:hAnsiTheme="minorHAnsi"/>
          <w:b/>
          <w:bCs/>
          <w:color w:val="D14120" w:themeColor="accent1"/>
        </w:rPr>
        <w:t>npm</w:t>
      </w:r>
      <w:proofErr w:type="spellEnd"/>
      <w:r w:rsidRPr="006F0F95">
        <w:rPr>
          <w:rFonts w:asciiTheme="minorHAnsi" w:eastAsiaTheme="minorEastAsia" w:hAnsiTheme="minorHAnsi"/>
          <w:b/>
          <w:bCs/>
          <w:color w:val="D14120" w:themeColor="accent1"/>
        </w:rPr>
        <w:t xml:space="preserve"> run dev</w:t>
      </w:r>
      <w:r w:rsidRPr="00A4514E">
        <w:rPr>
          <w:rFonts w:asciiTheme="minorHAnsi" w:eastAsiaTheme="minorEastAsia" w:hAnsiTheme="minorHAnsi"/>
          <w:color w:val="auto"/>
        </w:rPr>
        <w:t>’</w:t>
      </w:r>
      <w:r>
        <w:rPr>
          <w:rFonts w:asciiTheme="minorHAnsi" w:eastAsiaTheme="minorEastAsia" w:hAnsiTheme="minorHAnsi"/>
        </w:rPr>
        <w:t xml:space="preserve"> to</w:t>
      </w:r>
      <w:r w:rsidR="72BA7F9F" w:rsidRPr="4BE1DCBE">
        <w:rPr>
          <w:rFonts w:asciiTheme="minorHAnsi" w:eastAsiaTheme="minorEastAsia" w:hAnsiTheme="minorHAnsi"/>
        </w:rPr>
        <w:t xml:space="preserve"> run the app locally on your machine </w:t>
      </w:r>
    </w:p>
    <w:p w14:paraId="35347BBE" w14:textId="58648EC1" w:rsidR="6170B72A" w:rsidRDefault="72BA7F9F" w:rsidP="4BE1DCBE">
      <w:pPr>
        <w:pStyle w:val="ListParagraph"/>
        <w:numPr>
          <w:ilvl w:val="1"/>
          <w:numId w:val="3"/>
        </w:numPr>
        <w:shd w:val="clear" w:color="auto" w:fill="FFFFFF" w:themeFill="background2"/>
        <w:rPr>
          <w:rFonts w:asciiTheme="minorHAnsi" w:eastAsiaTheme="minorEastAsia" w:hAnsiTheme="minorHAnsi"/>
          <w:b/>
          <w:bCs/>
          <w:i/>
          <w:iCs/>
        </w:rPr>
      </w:pPr>
      <w:r w:rsidRPr="4BE1DCBE">
        <w:rPr>
          <w:rFonts w:asciiTheme="minorHAnsi" w:eastAsiaTheme="minorEastAsia" w:hAnsiTheme="minorHAnsi"/>
        </w:rPr>
        <w:t xml:space="preserve">This </w:t>
      </w:r>
      <w:r w:rsidR="71FE72B4" w:rsidRPr="4BE1DCBE">
        <w:rPr>
          <w:rFonts w:asciiTheme="minorHAnsi" w:eastAsiaTheme="minorEastAsia" w:hAnsiTheme="minorHAnsi"/>
        </w:rPr>
        <w:t>will set</w:t>
      </w:r>
      <w:r w:rsidR="00B20C0C">
        <w:rPr>
          <w:rFonts w:asciiTheme="minorHAnsi" w:eastAsiaTheme="minorEastAsia" w:hAnsiTheme="minorHAnsi"/>
        </w:rPr>
        <w:t xml:space="preserve"> </w:t>
      </w:r>
      <w:r w:rsidR="71FE72B4" w:rsidRPr="4BE1DCBE">
        <w:rPr>
          <w:rFonts w:asciiTheme="minorHAnsi" w:eastAsiaTheme="minorEastAsia" w:hAnsiTheme="minorHAnsi"/>
        </w:rPr>
        <w:t>up a local webserver on you</w:t>
      </w:r>
      <w:r w:rsidR="009B6AFB">
        <w:rPr>
          <w:rFonts w:asciiTheme="minorHAnsi" w:eastAsiaTheme="minorEastAsia" w:hAnsiTheme="minorHAnsi"/>
        </w:rPr>
        <w:t>r</w:t>
      </w:r>
      <w:r w:rsidR="71FE72B4" w:rsidRPr="4BE1DCBE">
        <w:rPr>
          <w:rFonts w:asciiTheme="minorHAnsi" w:eastAsiaTheme="minorEastAsia" w:hAnsiTheme="minorHAnsi"/>
        </w:rPr>
        <w:t xml:space="preserve"> machine and the app can </w:t>
      </w:r>
      <w:r w:rsidRPr="4BE1DCBE">
        <w:rPr>
          <w:rFonts w:asciiTheme="minorHAnsi" w:eastAsiaTheme="minorEastAsia" w:hAnsiTheme="minorHAnsi"/>
        </w:rPr>
        <w:t xml:space="preserve">be viewed from your browser using </w:t>
      </w:r>
      <w:r w:rsidRPr="00A4514E">
        <w:rPr>
          <w:rFonts w:asciiTheme="minorHAnsi" w:eastAsiaTheme="minorEastAsia" w:hAnsiTheme="minorHAnsi"/>
          <w:color w:val="auto"/>
        </w:rPr>
        <w:t>‘</w:t>
      </w:r>
      <w:r w:rsidRPr="006F0F95">
        <w:rPr>
          <w:rFonts w:asciiTheme="minorHAnsi" w:eastAsiaTheme="minorEastAsia" w:hAnsiTheme="minorHAnsi"/>
          <w:b/>
          <w:bCs/>
          <w:color w:val="D14120" w:themeColor="accent1"/>
        </w:rPr>
        <w:t>http://localhost:5173</w:t>
      </w:r>
      <w:r w:rsidRPr="00A4514E">
        <w:rPr>
          <w:rFonts w:asciiTheme="minorHAnsi" w:eastAsiaTheme="minorEastAsia" w:hAnsiTheme="minorHAnsi"/>
          <w:color w:val="auto"/>
        </w:rPr>
        <w:t>’</w:t>
      </w:r>
      <w:r w:rsidR="0307839B" w:rsidRPr="4BE1DCBE">
        <w:rPr>
          <w:rFonts w:asciiTheme="minorHAnsi" w:eastAsiaTheme="minorEastAsia" w:hAnsiTheme="minorHAnsi"/>
        </w:rPr>
        <w:t xml:space="preserve"> </w:t>
      </w:r>
    </w:p>
    <w:p w14:paraId="2AC3148F" w14:textId="712B7243" w:rsidR="6170B72A" w:rsidRDefault="394DE76B" w:rsidP="4BE1DCBE">
      <w:pPr>
        <w:pStyle w:val="ListParagraph"/>
        <w:numPr>
          <w:ilvl w:val="1"/>
          <w:numId w:val="3"/>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From this point when you edit and save files, the browser will </w:t>
      </w:r>
      <w:r w:rsidR="565D1402" w:rsidRPr="4BE1DCBE">
        <w:rPr>
          <w:rFonts w:asciiTheme="minorHAnsi" w:eastAsiaTheme="minorEastAsia" w:hAnsiTheme="minorHAnsi"/>
        </w:rPr>
        <w:t xml:space="preserve">update </w:t>
      </w:r>
      <w:r w:rsidRPr="4BE1DCBE">
        <w:rPr>
          <w:rFonts w:asciiTheme="minorHAnsi" w:eastAsiaTheme="minorEastAsia" w:hAnsiTheme="minorHAnsi"/>
        </w:rPr>
        <w:t>those changes automatically</w:t>
      </w:r>
      <w:r w:rsidR="3549AAEE" w:rsidRPr="4BE1DCBE">
        <w:rPr>
          <w:rFonts w:asciiTheme="minorHAnsi" w:eastAsiaTheme="minorEastAsia" w:hAnsiTheme="minorHAnsi"/>
        </w:rPr>
        <w:t xml:space="preserve"> in the open browser</w:t>
      </w:r>
    </w:p>
    <w:p w14:paraId="0CFE1E0D" w14:textId="2033E7F5" w:rsidR="00CD001D" w:rsidRPr="00057B86" w:rsidRDefault="00CD001D" w:rsidP="002D6CFC">
      <w:pPr>
        <w:pStyle w:val="Heading2"/>
      </w:pPr>
      <w:bookmarkStart w:id="16" w:name="_Toc183437928"/>
      <w:r w:rsidRPr="00057B86">
        <w:t xml:space="preserve">Software </w:t>
      </w:r>
      <w:r w:rsidR="004043EB">
        <w:t>S</w:t>
      </w:r>
      <w:r w:rsidRPr="00057B86">
        <w:t>etup</w:t>
      </w:r>
      <w:bookmarkEnd w:id="16"/>
    </w:p>
    <w:p w14:paraId="4D1DF90E" w14:textId="56C28E23" w:rsidR="00CD001D" w:rsidRPr="00FE73C0" w:rsidRDefault="009E05AC" w:rsidP="003B7DD0">
      <w:r>
        <w:t xml:space="preserve">Please download and </w:t>
      </w:r>
      <w:r w:rsidR="006E1AE2">
        <w:t>install</w:t>
      </w:r>
      <w:r>
        <w:t xml:space="preserve"> </w:t>
      </w:r>
      <w:r w:rsidR="00CD001D">
        <w:t xml:space="preserve">VS Code </w:t>
      </w:r>
      <w:r w:rsidR="00A662B7">
        <w:t xml:space="preserve">and the </w:t>
      </w:r>
      <w:proofErr w:type="spellStart"/>
      <w:r w:rsidR="00A662B7" w:rsidRPr="00A662B7">
        <w:t>VSCode</w:t>
      </w:r>
      <w:proofErr w:type="spellEnd"/>
      <w:r w:rsidR="00A662B7" w:rsidRPr="00A662B7">
        <w:t xml:space="preserve"> JSON Editor </w:t>
      </w:r>
      <w:r w:rsidR="00A662B7">
        <w:t xml:space="preserve">plugin </w:t>
      </w:r>
      <w:r w:rsidR="006E1AE2">
        <w:t xml:space="preserve">from the following </w:t>
      </w:r>
      <w:r w:rsidR="00A662B7">
        <w:t xml:space="preserve">links to </w:t>
      </w:r>
      <w:r w:rsidR="00530051">
        <w:t xml:space="preserve">be able to </w:t>
      </w:r>
      <w:r w:rsidR="00CD001D">
        <w:t xml:space="preserve">edit the </w:t>
      </w:r>
      <w:r w:rsidR="00530051">
        <w:t>body text of the app</w:t>
      </w:r>
      <w:r w:rsidR="001C7675">
        <w:t>:</w:t>
      </w:r>
    </w:p>
    <w:p w14:paraId="11E85BB7" w14:textId="4A21DE5F" w:rsidR="00CD001D" w:rsidRPr="005867AF" w:rsidRDefault="00271666" w:rsidP="00777BFE">
      <w:pPr>
        <w:pStyle w:val="ListParagraph"/>
        <w:numPr>
          <w:ilvl w:val="0"/>
          <w:numId w:val="12"/>
        </w:numPr>
        <w:rPr>
          <w:lang w:val="fr-FR"/>
        </w:rPr>
      </w:pPr>
      <w:r w:rsidRPr="005867AF">
        <w:rPr>
          <w:lang w:val="fr-FR"/>
        </w:rPr>
        <w:t xml:space="preserve">VS </w:t>
      </w:r>
      <w:proofErr w:type="gramStart"/>
      <w:r w:rsidRPr="005867AF">
        <w:rPr>
          <w:lang w:val="fr-FR"/>
        </w:rPr>
        <w:t>Code:</w:t>
      </w:r>
      <w:proofErr w:type="gramEnd"/>
      <w:r w:rsidRPr="005867AF">
        <w:rPr>
          <w:lang w:val="fr-FR"/>
        </w:rPr>
        <w:t xml:space="preserve"> </w:t>
      </w:r>
      <w:hyperlink r:id="rId18" w:history="1">
        <w:r w:rsidR="00CD001D" w:rsidRPr="005867AF">
          <w:rPr>
            <w:lang w:val="fr-FR"/>
          </w:rPr>
          <w:t>https://code.visualstudio.com/</w:t>
        </w:r>
      </w:hyperlink>
    </w:p>
    <w:p w14:paraId="223DDCE9" w14:textId="5086810A" w:rsidR="00271666" w:rsidRPr="005867AF" w:rsidRDefault="001C7675" w:rsidP="00777BFE">
      <w:pPr>
        <w:pStyle w:val="ListParagraph"/>
        <w:numPr>
          <w:ilvl w:val="0"/>
          <w:numId w:val="12"/>
        </w:numPr>
        <w:rPr>
          <w:lang w:val="es-ES"/>
        </w:rPr>
      </w:pPr>
      <w:r w:rsidRPr="005867AF">
        <w:rPr>
          <w:lang w:val="es-ES"/>
        </w:rPr>
        <w:t xml:space="preserve">VSCode JSON Editor plugin:  </w:t>
      </w:r>
      <w:hyperlink r:id="rId19" w:history="1">
        <w:r w:rsidR="00271666" w:rsidRPr="005867AF">
          <w:rPr>
            <w:lang w:val="es-ES"/>
          </w:rPr>
          <w:t>https://marketplace.visualstudio.com/items?itemName=nickdemayo.vscode-json-editor</w:t>
        </w:r>
      </w:hyperlink>
    </w:p>
    <w:p w14:paraId="41AE5D63" w14:textId="6F65A1F8" w:rsidR="00CD001D" w:rsidRPr="007661BE" w:rsidRDefault="1BA7EC82" w:rsidP="00250B12">
      <w:pPr>
        <w:pStyle w:val="Heading2"/>
      </w:pPr>
      <w:bookmarkStart w:id="17" w:name="_Toc183437929"/>
      <w:r>
        <w:t xml:space="preserve">Folder </w:t>
      </w:r>
      <w:r w:rsidR="3F6EC4BA">
        <w:t>S</w:t>
      </w:r>
      <w:r>
        <w:t>tructure</w:t>
      </w:r>
      <w:bookmarkEnd w:id="17"/>
    </w:p>
    <w:p w14:paraId="5664E681" w14:textId="7E2BDE4A" w:rsidR="00CD001D" w:rsidRDefault="00CD001D" w:rsidP="00CD001D">
      <w:pPr>
        <w:rPr>
          <w:rFonts w:ascii="Source Sans Pro" w:hAnsi="Source Sans Pro"/>
          <w:sz w:val="21"/>
          <w:szCs w:val="21"/>
        </w:rPr>
      </w:pPr>
      <w:r>
        <w:t xml:space="preserve">To change the </w:t>
      </w:r>
      <w:r w:rsidR="009B3D98">
        <w:t>content</w:t>
      </w:r>
      <w:r w:rsidR="00E850A0">
        <w:t>,</w:t>
      </w:r>
      <w:r>
        <w:t xml:space="preserve"> </w:t>
      </w:r>
      <w:r w:rsidRPr="00CC1371">
        <w:t xml:space="preserve">you will need to edit the </w:t>
      </w:r>
      <w:r w:rsidR="00F6761D" w:rsidRPr="00A4514E">
        <w:rPr>
          <w:color w:val="auto"/>
        </w:rPr>
        <w:t>‘</w:t>
      </w:r>
      <w:r w:rsidR="00F6761D" w:rsidRPr="00F6761D">
        <w:rPr>
          <w:b/>
          <w:bCs/>
          <w:color w:val="D14120" w:themeColor="accent1"/>
        </w:rPr>
        <w:t>s</w:t>
      </w:r>
      <w:proofErr w:type="gramStart"/>
      <w:r w:rsidR="00F6761D" w:rsidRPr="00F6761D">
        <w:rPr>
          <w:b/>
          <w:bCs/>
          <w:color w:val="D14120" w:themeColor="accent1"/>
        </w:rPr>
        <w:t>1</w:t>
      </w:r>
      <w:r w:rsidR="00F6761D" w:rsidRPr="00265422">
        <w:rPr>
          <w:b/>
          <w:bCs/>
          <w:color w:val="D14120" w:themeColor="accent1"/>
        </w:rPr>
        <w:t>.json</w:t>
      </w:r>
      <w:proofErr w:type="gramEnd"/>
      <w:r w:rsidR="00F6761D">
        <w:rPr>
          <w:b/>
          <w:bCs/>
          <w:color w:val="D14120" w:themeColor="accent1"/>
        </w:rPr>
        <w:t xml:space="preserve">, </w:t>
      </w:r>
      <w:r w:rsidR="00F6761D" w:rsidRPr="00F6761D">
        <w:rPr>
          <w:b/>
          <w:bCs/>
          <w:color w:val="D14120" w:themeColor="accent1"/>
        </w:rPr>
        <w:t>s</w:t>
      </w:r>
      <w:r w:rsidR="00F6761D">
        <w:rPr>
          <w:b/>
          <w:bCs/>
          <w:color w:val="D14120" w:themeColor="accent1"/>
        </w:rPr>
        <w:t>2</w:t>
      </w:r>
      <w:r w:rsidR="00F6761D" w:rsidRPr="00265422">
        <w:rPr>
          <w:b/>
          <w:bCs/>
          <w:color w:val="D14120" w:themeColor="accent1"/>
        </w:rPr>
        <w:t>.json</w:t>
      </w:r>
      <w:r w:rsidR="00F6761D">
        <w:rPr>
          <w:b/>
          <w:bCs/>
          <w:color w:val="D14120" w:themeColor="accent1"/>
        </w:rPr>
        <w:t xml:space="preserve">, </w:t>
      </w:r>
      <w:r w:rsidR="00F6761D" w:rsidRPr="00F6761D">
        <w:rPr>
          <w:b/>
          <w:bCs/>
          <w:color w:val="D14120" w:themeColor="accent1"/>
        </w:rPr>
        <w:t>s</w:t>
      </w:r>
      <w:r w:rsidR="00F6761D">
        <w:rPr>
          <w:b/>
          <w:bCs/>
          <w:color w:val="D14120" w:themeColor="accent1"/>
        </w:rPr>
        <w:t>3</w:t>
      </w:r>
      <w:r w:rsidR="00F6761D" w:rsidRPr="00265422">
        <w:rPr>
          <w:b/>
          <w:bCs/>
          <w:color w:val="D14120" w:themeColor="accent1"/>
        </w:rPr>
        <w:t>.json</w:t>
      </w:r>
      <w:r w:rsidR="00F6761D">
        <w:rPr>
          <w:b/>
          <w:bCs/>
          <w:color w:val="D14120" w:themeColor="accent1"/>
        </w:rPr>
        <w:t xml:space="preserve">, </w:t>
      </w:r>
      <w:r w:rsidR="00F6761D" w:rsidRPr="00F6761D">
        <w:rPr>
          <w:b/>
          <w:bCs/>
          <w:color w:val="D14120" w:themeColor="accent1"/>
        </w:rPr>
        <w:t>s</w:t>
      </w:r>
      <w:r w:rsidR="00F6761D">
        <w:rPr>
          <w:b/>
          <w:bCs/>
          <w:color w:val="D14120" w:themeColor="accent1"/>
        </w:rPr>
        <w:t>4</w:t>
      </w:r>
      <w:r w:rsidR="00F6761D" w:rsidRPr="00265422">
        <w:rPr>
          <w:b/>
          <w:bCs/>
          <w:color w:val="D14120" w:themeColor="accent1"/>
        </w:rPr>
        <w:t>.json</w:t>
      </w:r>
      <w:r w:rsidR="00F6761D">
        <w:rPr>
          <w:b/>
          <w:bCs/>
          <w:color w:val="D14120" w:themeColor="accent1"/>
        </w:rPr>
        <w:t xml:space="preserve">, </w:t>
      </w:r>
      <w:r w:rsidR="00F6761D" w:rsidRPr="00F6761D">
        <w:rPr>
          <w:b/>
          <w:bCs/>
          <w:color w:val="D14120" w:themeColor="accent1"/>
        </w:rPr>
        <w:t>s</w:t>
      </w:r>
      <w:r w:rsidR="00F6761D">
        <w:rPr>
          <w:b/>
          <w:bCs/>
          <w:color w:val="D14120" w:themeColor="accent1"/>
        </w:rPr>
        <w:t>5</w:t>
      </w:r>
      <w:r w:rsidR="00F6761D" w:rsidRPr="00265422">
        <w:rPr>
          <w:b/>
          <w:bCs/>
          <w:color w:val="D14120" w:themeColor="accent1"/>
        </w:rPr>
        <w:t>.json</w:t>
      </w:r>
      <w:r w:rsidR="00F6761D">
        <w:rPr>
          <w:b/>
          <w:bCs/>
          <w:color w:val="D14120" w:themeColor="accent1"/>
        </w:rPr>
        <w:t xml:space="preserve"> </w:t>
      </w:r>
      <w:r w:rsidR="00F6761D">
        <w:t xml:space="preserve">and </w:t>
      </w:r>
      <w:r w:rsidR="00F6761D" w:rsidRPr="00F6761D">
        <w:rPr>
          <w:b/>
          <w:bCs/>
          <w:color w:val="D14120" w:themeColor="accent1"/>
        </w:rPr>
        <w:t>references</w:t>
      </w:r>
      <w:r w:rsidR="00F6761D" w:rsidRPr="00265422">
        <w:rPr>
          <w:b/>
          <w:bCs/>
          <w:color w:val="D14120" w:themeColor="accent1"/>
        </w:rPr>
        <w:t>.json</w:t>
      </w:r>
      <w:r w:rsidR="00F6761D" w:rsidRPr="00A4514E">
        <w:rPr>
          <w:color w:val="auto"/>
        </w:rPr>
        <w:t>’</w:t>
      </w:r>
      <w:r w:rsidR="00F6761D" w:rsidRPr="00265422">
        <w:t xml:space="preserve"> </w:t>
      </w:r>
      <w:r w:rsidRPr="00CC1371">
        <w:t>file</w:t>
      </w:r>
      <w:r w:rsidR="00F6761D">
        <w:t>s</w:t>
      </w:r>
      <w:r w:rsidR="00356ABB">
        <w:t xml:space="preserve">, which </w:t>
      </w:r>
      <w:r w:rsidR="0055343A">
        <w:t xml:space="preserve">are </w:t>
      </w:r>
      <w:r w:rsidR="00C346D0">
        <w:t xml:space="preserve">located within the </w:t>
      </w:r>
      <w:r w:rsidRPr="005B22D5">
        <w:t>‘</w:t>
      </w:r>
      <w:r w:rsidRPr="005B22D5">
        <w:rPr>
          <w:b/>
          <w:bCs/>
          <w:color w:val="D14120" w:themeColor="accent1"/>
        </w:rPr>
        <w:t>assets/data</w:t>
      </w:r>
      <w:r w:rsidRPr="005B22D5">
        <w:t>’ folder</w:t>
      </w:r>
      <w:r w:rsidR="00E77031">
        <w:t>.</w:t>
      </w:r>
      <w:r w:rsidR="00E850A0">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564"/>
        <w:gridCol w:w="6452"/>
      </w:tblGrid>
      <w:tr w:rsidR="00CD001D" w14:paraId="582073DA" w14:textId="77777777" w:rsidTr="00F22987">
        <w:tc>
          <w:tcPr>
            <w:tcW w:w="2564" w:type="dxa"/>
            <w:vAlign w:val="center"/>
          </w:tcPr>
          <w:p w14:paraId="461A569F" w14:textId="77777777" w:rsidR="00CD001D" w:rsidRPr="00E77031" w:rsidRDefault="00CD001D" w:rsidP="00190F38">
            <w:r w:rsidRPr="00E77031">
              <w:t>Open the ‘</w:t>
            </w:r>
            <w:r w:rsidRPr="00DA7371">
              <w:rPr>
                <w:b/>
                <w:bCs/>
                <w:color w:val="D14120" w:themeColor="accent1"/>
              </w:rPr>
              <w:t>assets</w:t>
            </w:r>
            <w:r w:rsidRPr="00E77031">
              <w:t>’ folder.</w:t>
            </w:r>
          </w:p>
          <w:p w14:paraId="7B79F484" w14:textId="77777777" w:rsidR="00CD001D" w:rsidRPr="00C558A8" w:rsidRDefault="00CD001D" w:rsidP="00190F38">
            <w:pPr>
              <w:rPr>
                <w:rFonts w:ascii="Source Sans Pro" w:hAnsi="Source Sans Pro"/>
                <w:sz w:val="20"/>
                <w:szCs w:val="20"/>
              </w:rPr>
            </w:pPr>
          </w:p>
        </w:tc>
        <w:tc>
          <w:tcPr>
            <w:tcW w:w="6452" w:type="dxa"/>
          </w:tcPr>
          <w:p w14:paraId="10A6553B" w14:textId="77777777" w:rsidR="00CD001D" w:rsidRDefault="00CD001D">
            <w:pPr>
              <w:rPr>
                <w:rFonts w:ascii="Source Sans Pro" w:hAnsi="Source Sans Pro"/>
                <w:sz w:val="21"/>
                <w:szCs w:val="21"/>
              </w:rPr>
            </w:pPr>
            <w:r>
              <w:rPr>
                <w:rFonts w:ascii="Source Sans Pro" w:hAnsi="Source Sans Pro"/>
                <w:noProof/>
                <w:sz w:val="21"/>
                <w:szCs w:val="21"/>
              </w:rPr>
              <w:drawing>
                <wp:inline distT="0" distB="0" distL="0" distR="0" wp14:anchorId="3467326D" wp14:editId="7D09377E">
                  <wp:extent cx="3959207" cy="2191109"/>
                  <wp:effectExtent l="0" t="0" r="0" b="9525"/>
                  <wp:docPr id="634699817" name="Picture 634699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99817" name="Picture 2"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3919" b="5573"/>
                          <a:stretch/>
                        </pic:blipFill>
                        <pic:spPr bwMode="auto">
                          <a:xfrm>
                            <a:off x="0" y="0"/>
                            <a:ext cx="3959207" cy="2191109"/>
                          </a:xfrm>
                          <a:prstGeom prst="rect">
                            <a:avLst/>
                          </a:prstGeom>
                          <a:ln>
                            <a:noFill/>
                          </a:ln>
                          <a:extLst>
                            <a:ext uri="{53640926-AAD7-44D8-BBD7-CCE9431645EC}">
                              <a14:shadowObscured xmlns:a14="http://schemas.microsoft.com/office/drawing/2010/main"/>
                            </a:ext>
                          </a:extLst>
                        </pic:spPr>
                      </pic:pic>
                    </a:graphicData>
                  </a:graphic>
                </wp:inline>
              </w:drawing>
            </w:r>
          </w:p>
        </w:tc>
      </w:tr>
      <w:tr w:rsidR="00CD001D" w14:paraId="267333E8" w14:textId="77777777" w:rsidTr="00F22987">
        <w:tc>
          <w:tcPr>
            <w:tcW w:w="2564" w:type="dxa"/>
            <w:vAlign w:val="center"/>
          </w:tcPr>
          <w:p w14:paraId="70094D9B" w14:textId="3BCBCB09" w:rsidR="00CD001D" w:rsidRPr="00545C60" w:rsidRDefault="00C346D0" w:rsidP="00190F38">
            <w:r>
              <w:lastRenderedPageBreak/>
              <w:t xml:space="preserve">Open the </w:t>
            </w:r>
            <w:r w:rsidR="00CD001D" w:rsidRPr="00545C60">
              <w:t>‘</w:t>
            </w:r>
            <w:r w:rsidR="00CD001D" w:rsidRPr="00545C60">
              <w:rPr>
                <w:b/>
                <w:bCs/>
                <w:color w:val="D14120" w:themeColor="accent1"/>
              </w:rPr>
              <w:t>data</w:t>
            </w:r>
            <w:r w:rsidR="00CD001D" w:rsidRPr="00545C60">
              <w:t>’ folder.</w:t>
            </w:r>
          </w:p>
          <w:p w14:paraId="2FF3243A" w14:textId="77777777" w:rsidR="00CD001D" w:rsidRPr="00C558A8" w:rsidRDefault="00CD001D" w:rsidP="00190F38">
            <w:pPr>
              <w:rPr>
                <w:rFonts w:ascii="Source Sans Pro" w:hAnsi="Source Sans Pro"/>
                <w:sz w:val="20"/>
                <w:szCs w:val="20"/>
              </w:rPr>
            </w:pPr>
          </w:p>
        </w:tc>
        <w:tc>
          <w:tcPr>
            <w:tcW w:w="6452" w:type="dxa"/>
          </w:tcPr>
          <w:p w14:paraId="1DC194B9" w14:textId="77777777" w:rsidR="00CD001D" w:rsidRDefault="00CD001D">
            <w:pPr>
              <w:rPr>
                <w:rFonts w:ascii="Source Sans Pro" w:hAnsi="Source Sans Pro"/>
                <w:sz w:val="21"/>
                <w:szCs w:val="21"/>
              </w:rPr>
            </w:pPr>
            <w:r>
              <w:rPr>
                <w:rFonts w:ascii="Source Sans Pro" w:hAnsi="Source Sans Pro"/>
                <w:noProof/>
                <w:sz w:val="21"/>
                <w:szCs w:val="21"/>
              </w:rPr>
              <w:drawing>
                <wp:inline distT="0" distB="0" distL="0" distR="0" wp14:anchorId="6C1AD56F" wp14:editId="29E5BFFE">
                  <wp:extent cx="3959823" cy="2743200"/>
                  <wp:effectExtent l="0" t="0" r="0" b="0"/>
                  <wp:docPr id="1443405535" name="Picture 14434055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5535"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2906" b="4664"/>
                          <a:stretch/>
                        </pic:blipFill>
                        <pic:spPr bwMode="auto">
                          <a:xfrm>
                            <a:off x="0" y="0"/>
                            <a:ext cx="3960000" cy="2743323"/>
                          </a:xfrm>
                          <a:prstGeom prst="rect">
                            <a:avLst/>
                          </a:prstGeom>
                          <a:ln>
                            <a:noFill/>
                          </a:ln>
                          <a:extLst>
                            <a:ext uri="{53640926-AAD7-44D8-BBD7-CCE9431645EC}">
                              <a14:shadowObscured xmlns:a14="http://schemas.microsoft.com/office/drawing/2010/main"/>
                            </a:ext>
                          </a:extLst>
                        </pic:spPr>
                      </pic:pic>
                    </a:graphicData>
                  </a:graphic>
                </wp:inline>
              </w:drawing>
            </w:r>
          </w:p>
        </w:tc>
      </w:tr>
      <w:tr w:rsidR="00CD001D" w14:paraId="4F59A36F" w14:textId="77777777" w:rsidTr="00F22987">
        <w:tc>
          <w:tcPr>
            <w:tcW w:w="2564" w:type="dxa"/>
            <w:vAlign w:val="center"/>
          </w:tcPr>
          <w:p w14:paraId="41162A88" w14:textId="014E04D7" w:rsidR="00F6761D" w:rsidRDefault="00C346D0" w:rsidP="00CD25B0">
            <w:r>
              <w:t xml:space="preserve">Within the data </w:t>
            </w:r>
            <w:r w:rsidR="00F22987">
              <w:t xml:space="preserve">folder, you will find the </w:t>
            </w:r>
            <w:r w:rsidR="00CD001D" w:rsidRPr="00265422">
              <w:t>‘</w:t>
            </w:r>
            <w:proofErr w:type="gramStart"/>
            <w:r w:rsidR="00F6761D">
              <w:rPr>
                <w:b/>
                <w:bCs/>
                <w:color w:val="D14120" w:themeColor="accent1"/>
              </w:rPr>
              <w:t>config</w:t>
            </w:r>
            <w:r w:rsidR="00CD001D" w:rsidRPr="00265422">
              <w:rPr>
                <w:b/>
                <w:bCs/>
                <w:color w:val="D14120" w:themeColor="accent1"/>
              </w:rPr>
              <w:t>.json</w:t>
            </w:r>
            <w:proofErr w:type="gramEnd"/>
            <w:r w:rsidR="00CD001D" w:rsidRPr="00265422">
              <w:t>’ file</w:t>
            </w:r>
            <w:r w:rsidR="00F6761D">
              <w:t xml:space="preserve">. This is the main structure setup of the </w:t>
            </w:r>
            <w:r w:rsidR="00CB557A">
              <w:t>website</w:t>
            </w:r>
            <w:r w:rsidR="00BD6E20">
              <w:t>.</w:t>
            </w:r>
          </w:p>
          <w:p w14:paraId="346A5381" w14:textId="77777777" w:rsidR="00F6761D" w:rsidRDefault="00F6761D" w:rsidP="00CD25B0"/>
          <w:p w14:paraId="4A1CD9E6" w14:textId="0A3B4CCA" w:rsidR="00F6761D" w:rsidRDefault="00CB557A" w:rsidP="00CD25B0">
            <w:r>
              <w:t xml:space="preserve">The content for each section </w:t>
            </w:r>
            <w:r w:rsidR="00811596">
              <w:t>is</w:t>
            </w:r>
            <w:r>
              <w:t xml:space="preserve"> stored in</w:t>
            </w:r>
          </w:p>
          <w:p w14:paraId="549BC293" w14:textId="46F6DEA0" w:rsidR="00C646F3" w:rsidRPr="00C646F3" w:rsidRDefault="00F6761D" w:rsidP="00CD25B0">
            <w:r w:rsidRPr="00265422">
              <w:t>‘</w:t>
            </w:r>
            <w:r w:rsidRPr="00F6761D">
              <w:rPr>
                <w:b/>
                <w:bCs/>
                <w:color w:val="D14120" w:themeColor="accent1"/>
              </w:rPr>
              <w:t>s</w:t>
            </w:r>
            <w:proofErr w:type="gramStart"/>
            <w:r w:rsidRPr="00F6761D">
              <w:rPr>
                <w:b/>
                <w:bCs/>
                <w:color w:val="D14120" w:themeColor="accent1"/>
              </w:rPr>
              <w:t>1</w:t>
            </w:r>
            <w:r w:rsidRPr="00265422">
              <w:rPr>
                <w:b/>
                <w:bCs/>
                <w:color w:val="D14120" w:themeColor="accent1"/>
              </w:rPr>
              <w:t>.json</w:t>
            </w:r>
            <w:proofErr w:type="gramEnd"/>
            <w:r>
              <w:rPr>
                <w:b/>
                <w:bCs/>
                <w:color w:val="D14120" w:themeColor="accent1"/>
              </w:rPr>
              <w:t xml:space="preserve">, </w:t>
            </w:r>
            <w:r w:rsidRPr="00F6761D">
              <w:rPr>
                <w:b/>
                <w:bCs/>
                <w:color w:val="D14120" w:themeColor="accent1"/>
              </w:rPr>
              <w:t>s</w:t>
            </w:r>
            <w:r>
              <w:rPr>
                <w:b/>
                <w:bCs/>
                <w:color w:val="D14120" w:themeColor="accent1"/>
              </w:rPr>
              <w:t>2</w:t>
            </w:r>
            <w:r w:rsidRPr="00265422">
              <w:rPr>
                <w:b/>
                <w:bCs/>
                <w:color w:val="D14120" w:themeColor="accent1"/>
              </w:rPr>
              <w:t>.json</w:t>
            </w:r>
            <w:r>
              <w:rPr>
                <w:b/>
                <w:bCs/>
                <w:color w:val="D14120" w:themeColor="accent1"/>
              </w:rPr>
              <w:t xml:space="preserve">, </w:t>
            </w:r>
            <w:r w:rsidRPr="00F6761D">
              <w:rPr>
                <w:b/>
                <w:bCs/>
                <w:color w:val="D14120" w:themeColor="accent1"/>
              </w:rPr>
              <w:t>s</w:t>
            </w:r>
            <w:r>
              <w:rPr>
                <w:b/>
                <w:bCs/>
                <w:color w:val="D14120" w:themeColor="accent1"/>
              </w:rPr>
              <w:t>3</w:t>
            </w:r>
            <w:r w:rsidRPr="00265422">
              <w:rPr>
                <w:b/>
                <w:bCs/>
                <w:color w:val="D14120" w:themeColor="accent1"/>
              </w:rPr>
              <w:t>.json</w:t>
            </w:r>
            <w:r>
              <w:rPr>
                <w:b/>
                <w:bCs/>
                <w:color w:val="D14120" w:themeColor="accent1"/>
              </w:rPr>
              <w:t xml:space="preserve">, </w:t>
            </w:r>
            <w:r w:rsidRPr="00F6761D">
              <w:rPr>
                <w:b/>
                <w:bCs/>
                <w:color w:val="D14120" w:themeColor="accent1"/>
              </w:rPr>
              <w:t>s</w:t>
            </w:r>
            <w:r>
              <w:rPr>
                <w:b/>
                <w:bCs/>
                <w:color w:val="D14120" w:themeColor="accent1"/>
              </w:rPr>
              <w:t>4</w:t>
            </w:r>
            <w:r w:rsidRPr="00265422">
              <w:rPr>
                <w:b/>
                <w:bCs/>
                <w:color w:val="D14120" w:themeColor="accent1"/>
              </w:rPr>
              <w:t>.json</w:t>
            </w:r>
            <w:r>
              <w:rPr>
                <w:b/>
                <w:bCs/>
                <w:color w:val="D14120" w:themeColor="accent1"/>
              </w:rPr>
              <w:t xml:space="preserve">, </w:t>
            </w:r>
            <w:r w:rsidRPr="00F6761D">
              <w:rPr>
                <w:b/>
                <w:bCs/>
                <w:color w:val="D14120" w:themeColor="accent1"/>
              </w:rPr>
              <w:t>s</w:t>
            </w:r>
            <w:r>
              <w:rPr>
                <w:b/>
                <w:bCs/>
                <w:color w:val="D14120" w:themeColor="accent1"/>
              </w:rPr>
              <w:t>5</w:t>
            </w:r>
            <w:r w:rsidRPr="00265422">
              <w:rPr>
                <w:b/>
                <w:bCs/>
                <w:color w:val="D14120" w:themeColor="accent1"/>
              </w:rPr>
              <w:t>.json</w:t>
            </w:r>
            <w:r>
              <w:rPr>
                <w:b/>
                <w:bCs/>
                <w:color w:val="D14120" w:themeColor="accent1"/>
              </w:rPr>
              <w:t xml:space="preserve"> </w:t>
            </w:r>
            <w:r>
              <w:t xml:space="preserve">and </w:t>
            </w:r>
            <w:r w:rsidRPr="00F6761D">
              <w:rPr>
                <w:b/>
                <w:bCs/>
                <w:color w:val="D14120" w:themeColor="accent1"/>
              </w:rPr>
              <w:t>references</w:t>
            </w:r>
            <w:r w:rsidRPr="00265422">
              <w:rPr>
                <w:b/>
                <w:bCs/>
                <w:color w:val="D14120" w:themeColor="accent1"/>
              </w:rPr>
              <w:t>.json</w:t>
            </w:r>
            <w:r w:rsidRPr="00A4514E">
              <w:rPr>
                <w:color w:val="auto"/>
              </w:rPr>
              <w:t>’</w:t>
            </w:r>
            <w:r w:rsidRPr="00265422">
              <w:t xml:space="preserve"> file</w:t>
            </w:r>
            <w:r w:rsidR="00E4286E">
              <w:t>s</w:t>
            </w:r>
            <w:r w:rsidR="00EA2DD9">
              <w:t>.</w:t>
            </w:r>
          </w:p>
        </w:tc>
        <w:tc>
          <w:tcPr>
            <w:tcW w:w="6452" w:type="dxa"/>
          </w:tcPr>
          <w:p w14:paraId="76845FBC" w14:textId="7C10D443" w:rsidR="00CD001D" w:rsidRDefault="00F6761D">
            <w:pPr>
              <w:rPr>
                <w:rFonts w:ascii="Source Sans Pro" w:hAnsi="Source Sans Pro"/>
                <w:sz w:val="21"/>
                <w:szCs w:val="21"/>
              </w:rPr>
            </w:pPr>
            <w:r>
              <w:rPr>
                <w:rFonts w:ascii="Source Sans Pro" w:hAnsi="Source Sans Pro"/>
                <w:noProof/>
                <w:sz w:val="21"/>
                <w:szCs w:val="21"/>
              </w:rPr>
              <w:drawing>
                <wp:inline distT="0" distB="0" distL="0" distR="0" wp14:anchorId="53498E47" wp14:editId="5C08D09E">
                  <wp:extent cx="3957955" cy="1695265"/>
                  <wp:effectExtent l="0" t="0" r="0" b="0"/>
                  <wp:docPr id="159558725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7254"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1679" cy="1722559"/>
                          </a:xfrm>
                          <a:prstGeom prst="rect">
                            <a:avLst/>
                          </a:prstGeom>
                        </pic:spPr>
                      </pic:pic>
                    </a:graphicData>
                  </a:graphic>
                </wp:inline>
              </w:drawing>
            </w:r>
          </w:p>
        </w:tc>
      </w:tr>
    </w:tbl>
    <w:p w14:paraId="3933773F" w14:textId="77777777" w:rsidR="00052F67" w:rsidRDefault="00052F67" w:rsidP="00303D37"/>
    <w:p w14:paraId="5EF3E85E" w14:textId="4CBAE6C2" w:rsidR="00303D37" w:rsidRDefault="00D1722F" w:rsidP="00303D37">
      <w:r>
        <w:t>The J</w:t>
      </w:r>
      <w:r w:rsidR="007833B1">
        <w:t>SON files are structured as follows:</w:t>
      </w:r>
    </w:p>
    <w:tbl>
      <w:tblPr>
        <w:tblStyle w:val="TableGrid5"/>
        <w:tblpPr w:leftFromText="180" w:rightFromText="180" w:vertAnchor="text" w:horzAnchor="margin" w:tblpY="92"/>
        <w:tblW w:w="9067" w:type="dxa"/>
        <w:tblLook w:val="04A0" w:firstRow="1" w:lastRow="0" w:firstColumn="1" w:lastColumn="0" w:noHBand="0" w:noVBand="1"/>
      </w:tblPr>
      <w:tblGrid>
        <w:gridCol w:w="1716"/>
        <w:gridCol w:w="5225"/>
        <w:gridCol w:w="2126"/>
      </w:tblGrid>
      <w:tr w:rsidR="00D1722F" w:rsidRPr="00CD0BCD" w14:paraId="0BF56816" w14:textId="77777777">
        <w:tc>
          <w:tcPr>
            <w:tcW w:w="1716" w:type="dxa"/>
            <w:shd w:val="clear" w:color="auto" w:fill="94ADB9"/>
          </w:tcPr>
          <w:p w14:paraId="56B888BA" w14:textId="77777777" w:rsidR="00D1722F" w:rsidRPr="00CD0BCD" w:rsidRDefault="00D1722F">
            <w:pPr>
              <w:jc w:val="center"/>
              <w:rPr>
                <w:rFonts w:cs="Times New Roman"/>
                <w:b/>
                <w:color w:val="FFFFFF" w:themeColor="background1"/>
                <w:shd w:val="clear" w:color="auto" w:fill="94ADB9"/>
              </w:rPr>
            </w:pPr>
            <w:r>
              <w:rPr>
                <w:rFonts w:cs="Times New Roman"/>
                <w:b/>
                <w:color w:val="FFFFFF" w:themeColor="background1"/>
                <w:shd w:val="clear" w:color="auto" w:fill="94ADB9"/>
              </w:rPr>
              <w:t>JSON File</w:t>
            </w:r>
          </w:p>
        </w:tc>
        <w:tc>
          <w:tcPr>
            <w:tcW w:w="5225" w:type="dxa"/>
            <w:shd w:val="clear" w:color="auto" w:fill="94ADB9"/>
          </w:tcPr>
          <w:p w14:paraId="006220E4" w14:textId="77777777" w:rsidR="00D1722F" w:rsidRPr="00CD0BCD" w:rsidRDefault="00D1722F">
            <w:pPr>
              <w:jc w:val="center"/>
              <w:rPr>
                <w:rFonts w:cs="Times New Roman"/>
                <w:b/>
                <w:color w:val="FFFFFF" w:themeColor="background1"/>
                <w:shd w:val="clear" w:color="auto" w:fill="94ADB9"/>
              </w:rPr>
            </w:pPr>
            <w:r>
              <w:rPr>
                <w:rFonts w:cs="Times New Roman"/>
                <w:b/>
                <w:color w:val="FFFFFF" w:themeColor="background1"/>
                <w:shd w:val="clear" w:color="auto" w:fill="94ADB9"/>
              </w:rPr>
              <w:t>Section Title</w:t>
            </w:r>
          </w:p>
        </w:tc>
        <w:tc>
          <w:tcPr>
            <w:tcW w:w="2126" w:type="dxa"/>
            <w:shd w:val="clear" w:color="auto" w:fill="94ADB9"/>
          </w:tcPr>
          <w:p w14:paraId="4F946BB9" w14:textId="77777777" w:rsidR="00D1722F" w:rsidRPr="00CD0BCD" w:rsidRDefault="00D1722F">
            <w:pPr>
              <w:jc w:val="center"/>
              <w:rPr>
                <w:rFonts w:cs="Times New Roman"/>
                <w:b/>
                <w:color w:val="FFFFFF" w:themeColor="background1"/>
                <w:shd w:val="clear" w:color="auto" w:fill="94ADB9"/>
              </w:rPr>
            </w:pPr>
            <w:r>
              <w:rPr>
                <w:rFonts w:cs="Times New Roman"/>
                <w:b/>
                <w:color w:val="FFFFFF" w:themeColor="background1"/>
                <w:shd w:val="clear" w:color="auto" w:fill="94ADB9"/>
              </w:rPr>
              <w:t>Abbreviation</w:t>
            </w:r>
          </w:p>
        </w:tc>
      </w:tr>
      <w:tr w:rsidR="00D1722F" w:rsidRPr="00621D91" w14:paraId="13C5816D" w14:textId="77777777">
        <w:tc>
          <w:tcPr>
            <w:tcW w:w="1716" w:type="dxa"/>
          </w:tcPr>
          <w:p w14:paraId="60A6C79E" w14:textId="63D6C7F7" w:rsidR="00D1722F" w:rsidRPr="00621D91" w:rsidRDefault="005554F6">
            <w:pPr>
              <w:ind w:left="22"/>
              <w:contextualSpacing/>
              <w:jc w:val="center"/>
              <w:rPr>
                <w:rFonts w:cs="Times New Roman"/>
              </w:rPr>
            </w:pPr>
            <w:r>
              <w:rPr>
                <w:rFonts w:cs="Times New Roman"/>
              </w:rPr>
              <w:t>s</w:t>
            </w:r>
            <w:r w:rsidR="00D1722F">
              <w:rPr>
                <w:rFonts w:cs="Times New Roman"/>
              </w:rPr>
              <w:t>1.json</w:t>
            </w:r>
          </w:p>
        </w:tc>
        <w:tc>
          <w:tcPr>
            <w:tcW w:w="5225" w:type="dxa"/>
          </w:tcPr>
          <w:p w14:paraId="7944D801" w14:textId="73B9B86C" w:rsidR="00D1722F" w:rsidRPr="00621D91" w:rsidRDefault="00D1722F">
            <w:pPr>
              <w:ind w:left="36"/>
              <w:contextualSpacing/>
              <w:jc w:val="center"/>
              <w:rPr>
                <w:rFonts w:cs="Times New Roman"/>
              </w:rPr>
            </w:pPr>
            <w:r w:rsidRPr="00EA2DD9">
              <w:rPr>
                <w:rFonts w:cs="Times New Roman"/>
              </w:rPr>
              <w:t xml:space="preserve">1. Prevention, </w:t>
            </w:r>
            <w:r w:rsidR="003571D9">
              <w:rPr>
                <w:rFonts w:cs="Times New Roman"/>
              </w:rPr>
              <w:t>S</w:t>
            </w:r>
            <w:r w:rsidRPr="00EA2DD9">
              <w:rPr>
                <w:rFonts w:cs="Times New Roman"/>
              </w:rPr>
              <w:t xml:space="preserve">creening and </w:t>
            </w:r>
            <w:r w:rsidR="003571D9">
              <w:rPr>
                <w:rFonts w:cs="Times New Roman"/>
              </w:rPr>
              <w:t>D</w:t>
            </w:r>
            <w:r w:rsidRPr="00EA2DD9">
              <w:rPr>
                <w:rFonts w:cs="Times New Roman"/>
              </w:rPr>
              <w:t>iagnosis</w:t>
            </w:r>
          </w:p>
        </w:tc>
        <w:tc>
          <w:tcPr>
            <w:tcW w:w="2126" w:type="dxa"/>
          </w:tcPr>
          <w:p w14:paraId="611F95DF" w14:textId="77777777" w:rsidR="00D1722F" w:rsidRPr="00621D91" w:rsidRDefault="00D1722F">
            <w:pPr>
              <w:ind w:left="36"/>
              <w:contextualSpacing/>
              <w:jc w:val="center"/>
              <w:rPr>
                <w:rFonts w:cs="Times New Roman"/>
              </w:rPr>
            </w:pPr>
            <w:r w:rsidRPr="00EA2DD9">
              <w:rPr>
                <w:rFonts w:cs="Times New Roman"/>
              </w:rPr>
              <w:t>psd</w:t>
            </w:r>
          </w:p>
        </w:tc>
      </w:tr>
      <w:tr w:rsidR="00D1722F" w:rsidRPr="00621D91" w14:paraId="4FECC377" w14:textId="77777777">
        <w:tc>
          <w:tcPr>
            <w:tcW w:w="1716" w:type="dxa"/>
          </w:tcPr>
          <w:p w14:paraId="1B02FE47" w14:textId="6F1DDE81" w:rsidR="00D1722F" w:rsidRDefault="005554F6">
            <w:pPr>
              <w:ind w:left="22"/>
              <w:contextualSpacing/>
              <w:jc w:val="center"/>
              <w:rPr>
                <w:rFonts w:cs="Times New Roman"/>
              </w:rPr>
            </w:pPr>
            <w:r>
              <w:rPr>
                <w:rFonts w:cs="Times New Roman"/>
              </w:rPr>
              <w:t>s</w:t>
            </w:r>
            <w:r w:rsidR="00D1722F">
              <w:rPr>
                <w:rFonts w:cs="Times New Roman"/>
              </w:rPr>
              <w:t>2.json</w:t>
            </w:r>
          </w:p>
        </w:tc>
        <w:tc>
          <w:tcPr>
            <w:tcW w:w="5225" w:type="dxa"/>
          </w:tcPr>
          <w:p w14:paraId="5CE1AECD" w14:textId="2166ECE7" w:rsidR="00D1722F" w:rsidRDefault="00D1722F">
            <w:pPr>
              <w:ind w:left="36"/>
              <w:contextualSpacing/>
              <w:jc w:val="center"/>
              <w:rPr>
                <w:rFonts w:cs="Times New Roman"/>
              </w:rPr>
            </w:pPr>
            <w:r w:rsidRPr="009F262C">
              <w:rPr>
                <w:rFonts w:cs="Times New Roman"/>
              </w:rPr>
              <w:t xml:space="preserve">2. Lifestyle </w:t>
            </w:r>
            <w:r w:rsidR="003571D9">
              <w:rPr>
                <w:rFonts w:cs="Times New Roman"/>
              </w:rPr>
              <w:t>M</w:t>
            </w:r>
            <w:r w:rsidRPr="009F262C">
              <w:rPr>
                <w:rFonts w:cs="Times New Roman"/>
              </w:rPr>
              <w:t xml:space="preserve">anagement for </w:t>
            </w:r>
            <w:r w:rsidR="003571D9">
              <w:rPr>
                <w:rFonts w:cs="Times New Roman"/>
              </w:rPr>
              <w:t>P</w:t>
            </w:r>
            <w:r w:rsidRPr="009F262C">
              <w:rPr>
                <w:rFonts w:cs="Times New Roman"/>
              </w:rPr>
              <w:t xml:space="preserve">eople </w:t>
            </w:r>
            <w:r w:rsidR="006A7172">
              <w:rPr>
                <w:rFonts w:cs="Times New Roman"/>
              </w:rPr>
              <w:t>W</w:t>
            </w:r>
            <w:r w:rsidRPr="009F262C">
              <w:rPr>
                <w:rFonts w:cs="Times New Roman"/>
              </w:rPr>
              <w:t xml:space="preserve">ith </w:t>
            </w:r>
            <w:r w:rsidR="003571D9">
              <w:rPr>
                <w:rFonts w:cs="Times New Roman"/>
              </w:rPr>
              <w:t>D</w:t>
            </w:r>
            <w:r w:rsidRPr="009F262C">
              <w:rPr>
                <w:rFonts w:cs="Times New Roman"/>
              </w:rPr>
              <w:t>iabetes</w:t>
            </w:r>
          </w:p>
        </w:tc>
        <w:tc>
          <w:tcPr>
            <w:tcW w:w="2126" w:type="dxa"/>
          </w:tcPr>
          <w:p w14:paraId="58FBD37A" w14:textId="77777777" w:rsidR="00D1722F" w:rsidRDefault="00D1722F">
            <w:pPr>
              <w:ind w:left="36"/>
              <w:contextualSpacing/>
              <w:jc w:val="center"/>
              <w:rPr>
                <w:rFonts w:cs="Times New Roman"/>
              </w:rPr>
            </w:pPr>
            <w:r w:rsidRPr="009F262C">
              <w:rPr>
                <w:rFonts w:cs="Times New Roman"/>
              </w:rPr>
              <w:t xml:space="preserve"> lmpd</w:t>
            </w:r>
          </w:p>
        </w:tc>
      </w:tr>
      <w:tr w:rsidR="00D1722F" w:rsidRPr="00621D91" w14:paraId="3F741821" w14:textId="77777777">
        <w:tc>
          <w:tcPr>
            <w:tcW w:w="1716" w:type="dxa"/>
          </w:tcPr>
          <w:p w14:paraId="49138565" w14:textId="19E1A778" w:rsidR="00D1722F" w:rsidRDefault="005554F6">
            <w:pPr>
              <w:ind w:left="22"/>
              <w:contextualSpacing/>
              <w:jc w:val="center"/>
              <w:rPr>
                <w:rFonts w:cs="Times New Roman"/>
              </w:rPr>
            </w:pPr>
            <w:r>
              <w:rPr>
                <w:rFonts w:cs="Times New Roman"/>
              </w:rPr>
              <w:t>s</w:t>
            </w:r>
            <w:r w:rsidR="00D1722F">
              <w:rPr>
                <w:rFonts w:cs="Times New Roman"/>
              </w:rPr>
              <w:t>3.json</w:t>
            </w:r>
          </w:p>
        </w:tc>
        <w:tc>
          <w:tcPr>
            <w:tcW w:w="5225" w:type="dxa"/>
          </w:tcPr>
          <w:p w14:paraId="0CF15361" w14:textId="23756F5D" w:rsidR="00D1722F" w:rsidRDefault="00D1722F">
            <w:pPr>
              <w:ind w:left="36"/>
              <w:contextualSpacing/>
              <w:jc w:val="center"/>
              <w:rPr>
                <w:rFonts w:cs="Times New Roman"/>
              </w:rPr>
            </w:pPr>
            <w:r w:rsidRPr="009F262C">
              <w:rPr>
                <w:rFonts w:cs="Times New Roman"/>
              </w:rPr>
              <w:t xml:space="preserve">3. Pharmacological </w:t>
            </w:r>
            <w:r w:rsidR="003571D9">
              <w:rPr>
                <w:rFonts w:cs="Times New Roman"/>
              </w:rPr>
              <w:t>M</w:t>
            </w:r>
            <w:r w:rsidRPr="009F262C">
              <w:rPr>
                <w:rFonts w:cs="Times New Roman"/>
              </w:rPr>
              <w:t xml:space="preserve">anagement of </w:t>
            </w:r>
            <w:r w:rsidR="003571D9">
              <w:rPr>
                <w:rFonts w:cs="Times New Roman"/>
              </w:rPr>
              <w:t>D</w:t>
            </w:r>
            <w:r w:rsidRPr="009F262C">
              <w:rPr>
                <w:rFonts w:cs="Times New Roman"/>
              </w:rPr>
              <w:t>iabetes</w:t>
            </w:r>
          </w:p>
        </w:tc>
        <w:tc>
          <w:tcPr>
            <w:tcW w:w="2126" w:type="dxa"/>
          </w:tcPr>
          <w:p w14:paraId="211861FE" w14:textId="77777777" w:rsidR="00D1722F" w:rsidRDefault="00D1722F">
            <w:pPr>
              <w:ind w:left="36"/>
              <w:contextualSpacing/>
              <w:jc w:val="center"/>
              <w:rPr>
                <w:rFonts w:cs="Times New Roman"/>
              </w:rPr>
            </w:pPr>
            <w:r w:rsidRPr="009F262C">
              <w:rPr>
                <w:rFonts w:cs="Times New Roman"/>
              </w:rPr>
              <w:t>pmd</w:t>
            </w:r>
          </w:p>
        </w:tc>
      </w:tr>
      <w:tr w:rsidR="00D1722F" w:rsidRPr="00621D91" w14:paraId="265CA694" w14:textId="77777777">
        <w:tc>
          <w:tcPr>
            <w:tcW w:w="1716" w:type="dxa"/>
          </w:tcPr>
          <w:p w14:paraId="63CE6F12" w14:textId="7F6FEF52" w:rsidR="00D1722F" w:rsidRDefault="005554F6">
            <w:pPr>
              <w:ind w:left="22"/>
              <w:contextualSpacing/>
              <w:jc w:val="center"/>
              <w:rPr>
                <w:rFonts w:cs="Times New Roman"/>
              </w:rPr>
            </w:pPr>
            <w:r>
              <w:rPr>
                <w:rFonts w:cs="Times New Roman"/>
              </w:rPr>
              <w:t>s</w:t>
            </w:r>
            <w:r w:rsidR="00D1722F">
              <w:rPr>
                <w:rFonts w:cs="Times New Roman"/>
              </w:rPr>
              <w:t>4.json</w:t>
            </w:r>
          </w:p>
        </w:tc>
        <w:tc>
          <w:tcPr>
            <w:tcW w:w="5225" w:type="dxa"/>
          </w:tcPr>
          <w:p w14:paraId="0187F184" w14:textId="72BF77D9" w:rsidR="00D1722F" w:rsidRDefault="00D1722F">
            <w:pPr>
              <w:ind w:left="36"/>
              <w:contextualSpacing/>
              <w:jc w:val="center"/>
              <w:rPr>
                <w:rFonts w:cs="Times New Roman"/>
              </w:rPr>
            </w:pPr>
            <w:r w:rsidRPr="009F262C">
              <w:rPr>
                <w:rFonts w:cs="Times New Roman"/>
              </w:rPr>
              <w:t xml:space="preserve">4. Preventing and </w:t>
            </w:r>
            <w:r w:rsidR="003571D9">
              <w:rPr>
                <w:rFonts w:cs="Times New Roman"/>
              </w:rPr>
              <w:t>M</w:t>
            </w:r>
            <w:r w:rsidRPr="009F262C">
              <w:rPr>
                <w:rFonts w:cs="Times New Roman"/>
              </w:rPr>
              <w:t xml:space="preserve">anaging </w:t>
            </w:r>
            <w:r w:rsidR="003571D9">
              <w:rPr>
                <w:rFonts w:cs="Times New Roman"/>
              </w:rPr>
              <w:t>C</w:t>
            </w:r>
            <w:r w:rsidRPr="009F262C">
              <w:rPr>
                <w:rFonts w:cs="Times New Roman"/>
              </w:rPr>
              <w:t xml:space="preserve">omplications of </w:t>
            </w:r>
            <w:r w:rsidR="003571D9">
              <w:rPr>
                <w:rFonts w:cs="Times New Roman"/>
              </w:rPr>
              <w:t>D</w:t>
            </w:r>
            <w:r w:rsidRPr="009F262C">
              <w:rPr>
                <w:rFonts w:cs="Times New Roman"/>
              </w:rPr>
              <w:t>iabetes</w:t>
            </w:r>
          </w:p>
        </w:tc>
        <w:tc>
          <w:tcPr>
            <w:tcW w:w="2126" w:type="dxa"/>
          </w:tcPr>
          <w:p w14:paraId="5748FE9D" w14:textId="77777777" w:rsidR="00D1722F" w:rsidRDefault="00D1722F">
            <w:pPr>
              <w:ind w:left="36"/>
              <w:contextualSpacing/>
              <w:jc w:val="center"/>
              <w:rPr>
                <w:rFonts w:cs="Times New Roman"/>
              </w:rPr>
            </w:pPr>
            <w:r w:rsidRPr="009F262C">
              <w:rPr>
                <w:rFonts w:cs="Times New Roman"/>
              </w:rPr>
              <w:t>pmcd</w:t>
            </w:r>
          </w:p>
        </w:tc>
      </w:tr>
      <w:tr w:rsidR="00D1722F" w:rsidRPr="00621D91" w14:paraId="63353D1E" w14:textId="77777777">
        <w:tc>
          <w:tcPr>
            <w:tcW w:w="1716" w:type="dxa"/>
          </w:tcPr>
          <w:p w14:paraId="4B6F3D07" w14:textId="2DEE5A45" w:rsidR="00D1722F" w:rsidRDefault="005554F6">
            <w:pPr>
              <w:ind w:left="22"/>
              <w:contextualSpacing/>
              <w:jc w:val="center"/>
              <w:rPr>
                <w:rFonts w:cs="Times New Roman"/>
              </w:rPr>
            </w:pPr>
            <w:r>
              <w:rPr>
                <w:rFonts w:cs="Times New Roman"/>
              </w:rPr>
              <w:t>s</w:t>
            </w:r>
            <w:r w:rsidR="00D1722F">
              <w:rPr>
                <w:rFonts w:cs="Times New Roman"/>
              </w:rPr>
              <w:t>5.json</w:t>
            </w:r>
          </w:p>
        </w:tc>
        <w:tc>
          <w:tcPr>
            <w:tcW w:w="5225" w:type="dxa"/>
          </w:tcPr>
          <w:p w14:paraId="05851767" w14:textId="2F50B50A" w:rsidR="00D1722F" w:rsidRPr="005867AF" w:rsidRDefault="00D1722F">
            <w:pPr>
              <w:ind w:left="36"/>
              <w:contextualSpacing/>
              <w:jc w:val="center"/>
              <w:rPr>
                <w:rFonts w:cs="Times New Roman"/>
                <w:lang w:val="fr-FR"/>
              </w:rPr>
            </w:pPr>
            <w:r w:rsidRPr="005867AF">
              <w:rPr>
                <w:rFonts w:cs="Times New Roman"/>
                <w:lang w:val="fr-FR"/>
              </w:rPr>
              <w:t xml:space="preserve">5. Patient </w:t>
            </w:r>
            <w:r w:rsidR="00CF1F23" w:rsidRPr="005867AF">
              <w:rPr>
                <w:rFonts w:cs="Times New Roman"/>
                <w:lang w:val="fr-FR"/>
              </w:rPr>
              <w:t>E</w:t>
            </w:r>
            <w:r w:rsidRPr="005867AF">
              <w:rPr>
                <w:rFonts w:cs="Times New Roman"/>
                <w:lang w:val="fr-FR"/>
              </w:rPr>
              <w:t xml:space="preserve">ngagement in </w:t>
            </w:r>
            <w:r w:rsidR="00CF1F23" w:rsidRPr="005867AF">
              <w:rPr>
                <w:rFonts w:cs="Times New Roman"/>
                <w:lang w:val="fr-FR"/>
              </w:rPr>
              <w:t>D</w:t>
            </w:r>
            <w:r w:rsidRPr="005867AF">
              <w:rPr>
                <w:rFonts w:cs="Times New Roman"/>
                <w:lang w:val="fr-FR"/>
              </w:rPr>
              <w:t xml:space="preserve">iabetes </w:t>
            </w:r>
            <w:r w:rsidR="00CF1F23" w:rsidRPr="005867AF">
              <w:rPr>
                <w:rFonts w:cs="Times New Roman"/>
                <w:lang w:val="fr-FR"/>
              </w:rPr>
              <w:t>M</w:t>
            </w:r>
            <w:r w:rsidRPr="005867AF">
              <w:rPr>
                <w:rFonts w:cs="Times New Roman"/>
                <w:lang w:val="fr-FR"/>
              </w:rPr>
              <w:t>anagement</w:t>
            </w:r>
          </w:p>
        </w:tc>
        <w:tc>
          <w:tcPr>
            <w:tcW w:w="2126" w:type="dxa"/>
          </w:tcPr>
          <w:p w14:paraId="5DDF866F" w14:textId="77777777" w:rsidR="00D1722F" w:rsidRDefault="00D1722F">
            <w:pPr>
              <w:ind w:left="36"/>
              <w:contextualSpacing/>
              <w:jc w:val="center"/>
              <w:rPr>
                <w:rFonts w:cs="Times New Roman"/>
              </w:rPr>
            </w:pPr>
            <w:proofErr w:type="spellStart"/>
            <w:r w:rsidRPr="009F262C">
              <w:rPr>
                <w:rFonts w:cs="Times New Roman"/>
              </w:rPr>
              <w:t>ropdm</w:t>
            </w:r>
            <w:proofErr w:type="spellEnd"/>
          </w:p>
        </w:tc>
      </w:tr>
    </w:tbl>
    <w:p w14:paraId="22815577" w14:textId="77777777" w:rsidR="00D1722F" w:rsidRDefault="00D1722F" w:rsidP="00303D37"/>
    <w:p w14:paraId="6F2F6FE8" w14:textId="00E1B5B2" w:rsidR="00A0358E" w:rsidRDefault="00A0358E" w:rsidP="00303D37">
      <w:r>
        <w:t xml:space="preserve">All other content e.g. </w:t>
      </w:r>
      <w:r w:rsidR="004979FB">
        <w:t>‘</w:t>
      </w:r>
      <w:r w:rsidR="00726405">
        <w:t>Terms and Conditions</w:t>
      </w:r>
      <w:r w:rsidR="004979FB">
        <w:t>’</w:t>
      </w:r>
      <w:r w:rsidR="00726405">
        <w:t xml:space="preserve">, </w:t>
      </w:r>
      <w:r w:rsidR="004979FB">
        <w:t>‘</w:t>
      </w:r>
      <w:r w:rsidR="00726405">
        <w:t xml:space="preserve">Instructions for </w:t>
      </w:r>
      <w:r w:rsidR="0049557F">
        <w:t>Offline</w:t>
      </w:r>
      <w:r w:rsidR="00726405">
        <w:t xml:space="preserve"> Access</w:t>
      </w:r>
      <w:r w:rsidR="004979FB">
        <w:t>’</w:t>
      </w:r>
      <w:r w:rsidR="00726405">
        <w:t xml:space="preserve"> and </w:t>
      </w:r>
      <w:r w:rsidR="004979FB">
        <w:t>‘</w:t>
      </w:r>
      <w:r w:rsidR="00E87D0D">
        <w:t>Disclaimer</w:t>
      </w:r>
      <w:r w:rsidR="004979FB">
        <w:t>’</w:t>
      </w:r>
      <w:r w:rsidR="00E87D0D">
        <w:t xml:space="preserve">, can </w:t>
      </w:r>
      <w:r w:rsidR="0049557F">
        <w:t xml:space="preserve">be edited directly in the HTML files. </w:t>
      </w:r>
    </w:p>
    <w:p w14:paraId="5608C871" w14:textId="135FD826" w:rsidR="00CD001D" w:rsidRDefault="00CD001D" w:rsidP="00F57FF8">
      <w:pPr>
        <w:pStyle w:val="Heading2"/>
      </w:pPr>
      <w:r w:rsidRPr="00160B79">
        <w:t xml:space="preserve"> </w:t>
      </w:r>
      <w:bookmarkStart w:id="18" w:name="_Toc183437930"/>
      <w:r w:rsidRPr="00160B79">
        <w:t xml:space="preserve">JSON </w:t>
      </w:r>
      <w:r w:rsidR="004043EB">
        <w:t>F</w:t>
      </w:r>
      <w:r>
        <w:t xml:space="preserve">ile </w:t>
      </w:r>
      <w:r w:rsidR="004043EB">
        <w:t>S</w:t>
      </w:r>
      <w:r w:rsidRPr="00160B79">
        <w:t>etup</w:t>
      </w:r>
      <w:bookmarkEnd w:id="18"/>
    </w:p>
    <w:p w14:paraId="71BC623B" w14:textId="48B7AB90" w:rsidR="00E33A0B" w:rsidRPr="00717B0B" w:rsidRDefault="00E33A0B" w:rsidP="00E33A0B">
      <w:r w:rsidRPr="00717B0B">
        <w:t>Once you have opened the</w:t>
      </w:r>
      <w:r w:rsidR="00811596">
        <w:t xml:space="preserve"> file</w:t>
      </w:r>
      <w:r w:rsidR="002D243F">
        <w:t>,</w:t>
      </w:r>
      <w:r w:rsidR="00811596">
        <w:t xml:space="preserve"> you need to update</w:t>
      </w:r>
      <w:r w:rsidRPr="00717B0B">
        <w:t xml:space="preserve"> ‘</w:t>
      </w:r>
      <w:r w:rsidR="00811596">
        <w:rPr>
          <w:b/>
          <w:bCs/>
          <w:color w:val="D14120" w:themeColor="accent1"/>
          <w:kern w:val="2"/>
          <w:sz w:val="24"/>
          <w:szCs w:val="24"/>
          <w14:ligatures w14:val="standardContextual"/>
        </w:rPr>
        <w:t>s1</w:t>
      </w:r>
      <w:r w:rsidRPr="00811596">
        <w:rPr>
          <w:b/>
          <w:bCs/>
          <w:color w:val="D14120" w:themeColor="accent1"/>
          <w:kern w:val="2"/>
          <w:sz w:val="24"/>
          <w:szCs w:val="24"/>
          <w14:ligatures w14:val="standardContextual"/>
        </w:rPr>
        <w:t>.json</w:t>
      </w:r>
      <w:r w:rsidR="00811596" w:rsidRPr="00811596">
        <w:rPr>
          <w:color w:val="212121"/>
          <w:kern w:val="2"/>
          <w:sz w:val="24"/>
          <w:szCs w:val="24"/>
          <w14:ligatures w14:val="standardContextual"/>
        </w:rPr>
        <w:t>’</w:t>
      </w:r>
      <w:r w:rsidR="00811596" w:rsidRPr="00811596">
        <w:rPr>
          <w:color w:val="000000" w:themeColor="text1"/>
        </w:rPr>
        <w:t xml:space="preserve"> </w:t>
      </w:r>
      <w:r w:rsidRPr="00717B0B">
        <w:t>file with VSCode</w:t>
      </w:r>
      <w:r w:rsidR="00717B0B">
        <w:t>, go</w:t>
      </w:r>
      <w:r w:rsidR="00717B0B" w:rsidRPr="00717B0B">
        <w:t xml:space="preserve"> </w:t>
      </w:r>
      <w:r w:rsidRPr="00717B0B">
        <w:t>to View</w:t>
      </w:r>
      <w:r w:rsidR="00426BDB">
        <w:t xml:space="preserve"> &gt;</w:t>
      </w:r>
      <w:r w:rsidRPr="00717B0B">
        <w:t xml:space="preserve"> Comm</w:t>
      </w:r>
      <w:r w:rsidRPr="00811596">
        <w:t>a</w:t>
      </w:r>
      <w:r w:rsidRPr="00717B0B">
        <w:t>nd Pal</w:t>
      </w:r>
      <w:r w:rsidR="00426BDB">
        <w:t>e</w:t>
      </w:r>
      <w:r w:rsidRPr="00717B0B">
        <w:t>tte</w:t>
      </w:r>
      <w:r w:rsidR="009E5B6A">
        <w:t xml:space="preserve"> (or press </w:t>
      </w:r>
      <w:r w:rsidR="00C7044B">
        <w:t>Ctrl</w:t>
      </w:r>
      <w:r w:rsidR="004B1ED9">
        <w:t xml:space="preserve">+Shift+P on a PC or </w:t>
      </w:r>
      <w:r w:rsidR="008D3DAA">
        <w:t>C</w:t>
      </w:r>
      <w:r w:rsidR="00977808">
        <w:t>ommand+Shift+P on a Mac)</w:t>
      </w:r>
      <w:r w:rsidR="00717B0B">
        <w:t>, which will</w:t>
      </w:r>
      <w:r w:rsidR="00426BDB">
        <w:t xml:space="preserve"> bring up the following </w:t>
      </w:r>
      <w:r w:rsidRPr="00717B0B">
        <w:t>dialog box so you can start the JSON editor session.</w:t>
      </w:r>
    </w:p>
    <w:p w14:paraId="2BD1B389" w14:textId="77777777" w:rsidR="00E33A0B" w:rsidRDefault="00E33A0B" w:rsidP="00E33A0B">
      <w:pPr>
        <w:jc w:val="center"/>
        <w:rPr>
          <w:rFonts w:ascii="Source Sans Pro" w:hAnsi="Source Sans Pro"/>
          <w:sz w:val="21"/>
          <w:szCs w:val="21"/>
        </w:rPr>
      </w:pPr>
      <w:r w:rsidRPr="00BE2849">
        <w:rPr>
          <w:rFonts w:ascii="Source Sans Pro" w:hAnsi="Source Sans Pro"/>
          <w:noProof/>
          <w:sz w:val="21"/>
          <w:szCs w:val="21"/>
        </w:rPr>
        <w:lastRenderedPageBreak/>
        <w:drawing>
          <wp:inline distT="0" distB="0" distL="0" distR="0" wp14:anchorId="10EFDAF4" wp14:editId="262087EA">
            <wp:extent cx="5731510" cy="2209800"/>
            <wp:effectExtent l="0" t="0" r="0" b="0"/>
            <wp:docPr id="82258452" name="Picture 82258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452" name="Picture 1" descr="A screenshot of a computer&#10;&#10;Description automatically generated with medium confidence"/>
                    <pic:cNvPicPr/>
                  </pic:nvPicPr>
                  <pic:blipFill>
                    <a:blip r:embed="rId23"/>
                    <a:stretch>
                      <a:fillRect/>
                    </a:stretch>
                  </pic:blipFill>
                  <pic:spPr>
                    <a:xfrm>
                      <a:off x="0" y="0"/>
                      <a:ext cx="5731510" cy="2209800"/>
                    </a:xfrm>
                    <a:prstGeom prst="rect">
                      <a:avLst/>
                    </a:prstGeom>
                  </pic:spPr>
                </pic:pic>
              </a:graphicData>
            </a:graphic>
          </wp:inline>
        </w:drawing>
      </w:r>
    </w:p>
    <w:p w14:paraId="30B357A1" w14:textId="77777777" w:rsidR="00E33A0B" w:rsidRDefault="00E33A0B" w:rsidP="00E33A0B">
      <w:pPr>
        <w:rPr>
          <w:rFonts w:ascii="Source Sans Pro" w:hAnsi="Source Sans Pro"/>
          <w:sz w:val="21"/>
          <w:szCs w:val="21"/>
        </w:rPr>
      </w:pPr>
    </w:p>
    <w:p w14:paraId="6B358B0F" w14:textId="1073610C" w:rsidR="00E33A0B" w:rsidRPr="00C45F18" w:rsidRDefault="000F1EBB" w:rsidP="00E33A0B">
      <w:r w:rsidRPr="00C45F18">
        <w:t xml:space="preserve">The </w:t>
      </w:r>
      <w:r w:rsidR="00E33A0B" w:rsidRPr="00C45F18">
        <w:t xml:space="preserve">JSON editor </w:t>
      </w:r>
      <w:r w:rsidRPr="00C45F18">
        <w:t xml:space="preserve">will appear on the </w:t>
      </w:r>
      <w:r w:rsidR="00E33A0B" w:rsidRPr="00C45F18">
        <w:t>right-hand side</w:t>
      </w:r>
      <w:r w:rsidR="00C45F18" w:rsidRPr="00C45F18">
        <w:t xml:space="preserve">, which will be split into </w:t>
      </w:r>
      <w:r w:rsidR="00672FA3">
        <w:t>two</w:t>
      </w:r>
      <w:r w:rsidR="00C45F18" w:rsidRPr="00C45F18">
        <w:t xml:space="preserve"> areas: </w:t>
      </w:r>
    </w:p>
    <w:p w14:paraId="532614B5" w14:textId="3817C416" w:rsidR="00C45F18" w:rsidRPr="00C45F18" w:rsidRDefault="00C45F18" w:rsidP="00777BFE">
      <w:pPr>
        <w:pStyle w:val="ListParagraph"/>
        <w:numPr>
          <w:ilvl w:val="0"/>
          <w:numId w:val="13"/>
        </w:numPr>
      </w:pPr>
      <w:r>
        <w:rPr>
          <w:b/>
          <w:bCs/>
          <w:color w:val="D14120" w:themeColor="accent1"/>
        </w:rPr>
        <w:t>M</w:t>
      </w:r>
      <w:r w:rsidRPr="00C45F18">
        <w:rPr>
          <w:b/>
          <w:bCs/>
          <w:color w:val="D14120" w:themeColor="accent1"/>
        </w:rPr>
        <w:t>enu</w:t>
      </w:r>
      <w:r w:rsidRPr="00C45F18">
        <w:t xml:space="preserve"> – this drives the side and main menu titles.</w:t>
      </w:r>
    </w:p>
    <w:p w14:paraId="76F55079" w14:textId="3E5D7D80" w:rsidR="00C45F18" w:rsidRPr="00C45F18" w:rsidRDefault="00C45F18" w:rsidP="00777BFE">
      <w:pPr>
        <w:pStyle w:val="ListParagraph"/>
        <w:numPr>
          <w:ilvl w:val="0"/>
          <w:numId w:val="13"/>
        </w:numPr>
      </w:pPr>
      <w:r>
        <w:rPr>
          <w:b/>
          <w:bCs/>
          <w:color w:val="D14120" w:themeColor="accent1"/>
        </w:rPr>
        <w:t>C</w:t>
      </w:r>
      <w:r w:rsidRPr="00C45F18">
        <w:rPr>
          <w:b/>
          <w:bCs/>
          <w:color w:val="D14120" w:themeColor="accent1"/>
        </w:rPr>
        <w:t>ontent</w:t>
      </w:r>
      <w:r w:rsidRPr="00C45F18">
        <w:t xml:space="preserve"> – this </w:t>
      </w:r>
      <w:r w:rsidR="008E5FC5">
        <w:t xml:space="preserve">drives </w:t>
      </w:r>
      <w:r w:rsidRPr="00C45F18">
        <w:t>the page content</w:t>
      </w:r>
      <w:r w:rsidRPr="00C45F18">
        <w:softHyphen/>
        <w:t>.</w:t>
      </w:r>
    </w:p>
    <w:p w14:paraId="1C2324E2" w14:textId="50470107" w:rsidR="00E33A0B" w:rsidRDefault="00672FA3" w:rsidP="00E33A0B">
      <w:pPr>
        <w:rPr>
          <w:rFonts w:ascii="Source Sans Pro Light" w:hAnsi="Source Sans Pro Light"/>
          <w:color w:val="405661" w:themeColor="accent2" w:themeShade="BF"/>
          <w:sz w:val="32"/>
          <w:szCs w:val="32"/>
        </w:rPr>
      </w:pPr>
      <w:r>
        <w:rPr>
          <w:rFonts w:ascii="Source Sans Pro Light" w:hAnsi="Source Sans Pro Light"/>
          <w:noProof/>
          <w:color w:val="405661" w:themeColor="accent2" w:themeShade="BF"/>
          <w:sz w:val="32"/>
          <w:szCs w:val="32"/>
        </w:rPr>
        <w:drawing>
          <wp:inline distT="0" distB="0" distL="0" distR="0" wp14:anchorId="1B24078E" wp14:editId="787D0B1F">
            <wp:extent cx="5731510" cy="1434465"/>
            <wp:effectExtent l="0" t="0" r="0" b="635"/>
            <wp:docPr id="38940097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0971" name="Picture 20"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434465"/>
                    </a:xfrm>
                    <a:prstGeom prst="rect">
                      <a:avLst/>
                    </a:prstGeom>
                  </pic:spPr>
                </pic:pic>
              </a:graphicData>
            </a:graphic>
          </wp:inline>
        </w:drawing>
      </w:r>
    </w:p>
    <w:p w14:paraId="16D79158" w14:textId="1B867540" w:rsidR="00CD001D" w:rsidRPr="00160B79" w:rsidRDefault="00CD001D" w:rsidP="00F57FF8">
      <w:pPr>
        <w:pStyle w:val="Heading2"/>
      </w:pPr>
      <w:bookmarkStart w:id="19" w:name="_Toc183437931"/>
      <w:r w:rsidRPr="00160B79">
        <w:t>Edit</w:t>
      </w:r>
      <w:r w:rsidR="008F76AA">
        <w:t>ing</w:t>
      </w:r>
      <w:r w:rsidRPr="00160B79">
        <w:t xml:space="preserve"> JSON </w:t>
      </w:r>
      <w:r w:rsidR="004043EB">
        <w:t>C</w:t>
      </w:r>
      <w:r w:rsidRPr="00160B79">
        <w:t>ontent</w:t>
      </w:r>
      <w:bookmarkEnd w:id="19"/>
    </w:p>
    <w:p w14:paraId="3AB6CEF3" w14:textId="77777777" w:rsidR="001D71E0" w:rsidRDefault="00CD001D" w:rsidP="00CD001D">
      <w:r w:rsidRPr="008F76AA">
        <w:t>To find the section of content you want to edit</w:t>
      </w:r>
      <w:r w:rsidR="001D71E0">
        <w:t>:</w:t>
      </w:r>
    </w:p>
    <w:p w14:paraId="172A9529" w14:textId="7AC7CF1A" w:rsidR="00375428" w:rsidRDefault="001D71E0" w:rsidP="00777BFE">
      <w:pPr>
        <w:pStyle w:val="ListParagraph"/>
        <w:numPr>
          <w:ilvl w:val="0"/>
          <w:numId w:val="14"/>
        </w:numPr>
      </w:pPr>
      <w:r>
        <w:t>O</w:t>
      </w:r>
      <w:r w:rsidR="00661745">
        <w:t>pen the app</w:t>
      </w:r>
      <w:r w:rsidR="008950B4">
        <w:t xml:space="preserve"> locally</w:t>
      </w:r>
      <w:r w:rsidR="00672FA3">
        <w:t xml:space="preserve"> with VSCode</w:t>
      </w:r>
    </w:p>
    <w:p w14:paraId="3DCAB315" w14:textId="30808600" w:rsidR="004B582A" w:rsidRDefault="004B582A" w:rsidP="00777BFE">
      <w:pPr>
        <w:pStyle w:val="ListParagraph"/>
        <w:numPr>
          <w:ilvl w:val="0"/>
          <w:numId w:val="14"/>
        </w:numPr>
      </w:pPr>
      <w:r>
        <w:t>Find the page you want to edit and m</w:t>
      </w:r>
      <w:r w:rsidR="008950B4">
        <w:t xml:space="preserve">ake a note of the </w:t>
      </w:r>
      <w:r w:rsidR="00DA24D7">
        <w:t xml:space="preserve">final </w:t>
      </w:r>
      <w:r w:rsidR="005057C6">
        <w:t xml:space="preserve">term in the </w:t>
      </w:r>
      <w:r w:rsidR="00672FA3">
        <w:t>URL</w:t>
      </w:r>
    </w:p>
    <w:p w14:paraId="258E0384" w14:textId="37AD99FF" w:rsidR="00125574" w:rsidRDefault="004B582A" w:rsidP="00777BFE">
      <w:pPr>
        <w:pStyle w:val="ListParagraph"/>
        <w:numPr>
          <w:ilvl w:val="0"/>
          <w:numId w:val="14"/>
        </w:numPr>
      </w:pPr>
      <w:r>
        <w:t xml:space="preserve">The </w:t>
      </w:r>
      <w:r w:rsidR="00125574">
        <w:t xml:space="preserve">final term in the </w:t>
      </w:r>
      <w:r w:rsidR="00811596">
        <w:t>URL</w:t>
      </w:r>
      <w:r w:rsidR="00125574">
        <w:t xml:space="preserve"> is the same as the page id in the JSON file</w:t>
      </w:r>
    </w:p>
    <w:p w14:paraId="0F237B7C" w14:textId="0A20C448" w:rsidR="00CD001D" w:rsidRPr="008F76AA" w:rsidRDefault="00CD001D" w:rsidP="00777BFE">
      <w:pPr>
        <w:pStyle w:val="ListParagraph"/>
        <w:numPr>
          <w:ilvl w:val="1"/>
          <w:numId w:val="14"/>
        </w:numPr>
        <w:ind w:left="1134"/>
      </w:pPr>
      <w:r w:rsidRPr="008F76AA">
        <w:t>In th</w:t>
      </w:r>
      <w:r w:rsidR="000948D4">
        <w:t xml:space="preserve">e example below, </w:t>
      </w:r>
      <w:r w:rsidR="000835E5">
        <w:t xml:space="preserve">please note that the </w:t>
      </w:r>
      <w:r w:rsidR="000948D4">
        <w:t xml:space="preserve">final term </w:t>
      </w:r>
      <w:r w:rsidR="00563543">
        <w:t xml:space="preserve">in the </w:t>
      </w:r>
      <w:r w:rsidR="00672FA3">
        <w:t>URL</w:t>
      </w:r>
      <w:r w:rsidR="00563543">
        <w:t xml:space="preserve"> </w:t>
      </w:r>
      <w:r w:rsidR="000948D4">
        <w:t xml:space="preserve">is </w:t>
      </w:r>
      <w:bookmarkStart w:id="20" w:name="_Hlk181894865"/>
      <w:r w:rsidR="00672FA3">
        <w:rPr>
          <w:b/>
          <w:bCs/>
          <w:color w:val="D14120" w:themeColor="accent1"/>
        </w:rPr>
        <w:t>/psd_c1/psd_c1p1</w:t>
      </w:r>
      <w:bookmarkEnd w:id="20"/>
    </w:p>
    <w:p w14:paraId="778776EE" w14:textId="3D91E77E" w:rsidR="00CD001D" w:rsidRDefault="00FB1692" w:rsidP="00CD001D">
      <w:pPr>
        <w:jc w:val="center"/>
        <w:rPr>
          <w:rFonts w:ascii="Source Sans Pro" w:hAnsi="Source Sans Pro"/>
          <w:sz w:val="21"/>
          <w:szCs w:val="21"/>
        </w:rPr>
      </w:pPr>
      <w:r>
        <w:rPr>
          <w:rFonts w:ascii="Source Sans Pro" w:hAnsi="Source Sans Pro"/>
          <w:noProof/>
          <w:sz w:val="21"/>
          <w:szCs w:val="21"/>
          <w:shd w:val="clear" w:color="auto" w:fill="auto"/>
        </w:rPr>
        <w:lastRenderedPageBreak/>
        <mc:AlternateContent>
          <mc:Choice Requires="wps">
            <w:drawing>
              <wp:anchor distT="0" distB="0" distL="114300" distR="114300" simplePos="0" relativeHeight="251658243" behindDoc="0" locked="0" layoutInCell="1" allowOverlap="1" wp14:anchorId="7990A490" wp14:editId="3B1AA586">
                <wp:simplePos x="0" y="0"/>
                <wp:positionH relativeFrom="column">
                  <wp:posOffset>2854330</wp:posOffset>
                </wp:positionH>
                <wp:positionV relativeFrom="paragraph">
                  <wp:posOffset>194945</wp:posOffset>
                </wp:positionV>
                <wp:extent cx="900440" cy="341684"/>
                <wp:effectExtent l="0" t="0" r="13970" b="13970"/>
                <wp:wrapNone/>
                <wp:docPr id="1812455802" name="Oval 5"/>
                <wp:cNvGraphicFramePr/>
                <a:graphic xmlns:a="http://schemas.openxmlformats.org/drawingml/2006/main">
                  <a:graphicData uri="http://schemas.microsoft.com/office/word/2010/wordprocessingShape">
                    <wps:wsp>
                      <wps:cNvSpPr/>
                      <wps:spPr>
                        <a:xfrm>
                          <a:off x="0" y="0"/>
                          <a:ext cx="900440" cy="341684"/>
                        </a:xfrm>
                        <a:prstGeom prst="ellipse">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5FFE1" id="Oval 5" o:spid="_x0000_s1026" style="position:absolute;margin-left:224.75pt;margin-top:15.35pt;width:70.9pt;height:2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" filled="f" strokecolor="#e98872 [1940]" strokeweight="1pt">
                <v:stroke joinstyle="miter"/>
              </v:oval>
            </w:pict>
          </mc:Fallback>
        </mc:AlternateContent>
      </w:r>
      <w:r>
        <w:rPr>
          <w:rFonts w:ascii="Source Sans Pro" w:hAnsi="Source Sans Pro"/>
          <w:noProof/>
          <w:sz w:val="21"/>
          <w:szCs w:val="21"/>
          <w:shd w:val="clear" w:color="auto" w:fill="auto"/>
        </w:rPr>
        <w:drawing>
          <wp:inline distT="0" distB="0" distL="0" distR="0" wp14:anchorId="0184425F" wp14:editId="59DDE68A">
            <wp:extent cx="5731510" cy="3996690"/>
            <wp:effectExtent l="0" t="0" r="0" b="3810"/>
            <wp:docPr id="213891250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2501"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176BA070" w14:textId="77777777" w:rsidR="001D3903" w:rsidRDefault="001D3903" w:rsidP="00CD001D">
      <w:pPr>
        <w:jc w:val="center"/>
        <w:rPr>
          <w:rFonts w:ascii="Source Sans Pro" w:hAnsi="Source Sans Pro"/>
          <w:sz w:val="21"/>
          <w:szCs w:val="21"/>
        </w:rPr>
      </w:pPr>
    </w:p>
    <w:p w14:paraId="4A83BF33" w14:textId="155EBB7A" w:rsidR="001D3903" w:rsidRDefault="00B4317F" w:rsidP="00787749">
      <w:pPr>
        <w:pStyle w:val="ListParagraph"/>
        <w:numPr>
          <w:ilvl w:val="0"/>
          <w:numId w:val="15"/>
        </w:numPr>
      </w:pPr>
      <w:r>
        <w:rPr>
          <w:b/>
          <w:bCs/>
          <w:color w:val="D14120" w:themeColor="accent1"/>
        </w:rPr>
        <w:t xml:space="preserve">/psd_c1/psd_c1p1 </w:t>
      </w:r>
      <w:r>
        <w:t>m</w:t>
      </w:r>
      <w:r w:rsidR="001D3903">
        <w:t>atche</w:t>
      </w:r>
      <w:r>
        <w:t xml:space="preserve">s </w:t>
      </w:r>
      <w:r w:rsidR="001D3903">
        <w:t>the JSON file below</w:t>
      </w:r>
      <w:r w:rsidR="002A4377">
        <w:t>:</w:t>
      </w:r>
    </w:p>
    <w:p w14:paraId="368C8CA3" w14:textId="48E2921A" w:rsidR="001D3903" w:rsidRDefault="001D3903" w:rsidP="007D4EEF">
      <w:pPr>
        <w:pStyle w:val="ListParagraph"/>
        <w:numPr>
          <w:ilvl w:val="1"/>
          <w:numId w:val="15"/>
        </w:numPr>
      </w:pPr>
      <w:r w:rsidRPr="00787749">
        <w:rPr>
          <w:b/>
          <w:bCs/>
          <w:color w:val="D14120" w:themeColor="accent1"/>
        </w:rPr>
        <w:t>/psd_</w:t>
      </w:r>
      <w:r>
        <w:t xml:space="preserve"> = The first part ‘psd’ is the main section</w:t>
      </w:r>
      <w:r w:rsidRPr="001D3903">
        <w:t xml:space="preserve"> </w:t>
      </w:r>
      <w:r>
        <w:t>abbreviation it belong</w:t>
      </w:r>
      <w:r w:rsidR="004E044B">
        <w:t>s</w:t>
      </w:r>
      <w:r>
        <w:t xml:space="preserve"> to</w:t>
      </w:r>
    </w:p>
    <w:p w14:paraId="65ADCDA0" w14:textId="55131CA5" w:rsidR="001D3903" w:rsidRDefault="001D3903" w:rsidP="007D4EEF">
      <w:pPr>
        <w:pStyle w:val="ListParagraph"/>
        <w:numPr>
          <w:ilvl w:val="1"/>
          <w:numId w:val="15"/>
        </w:numPr>
      </w:pPr>
      <w:r w:rsidRPr="00787749">
        <w:rPr>
          <w:b/>
          <w:bCs/>
          <w:color w:val="D14120" w:themeColor="accent1"/>
        </w:rPr>
        <w:t>/psd_c1/</w:t>
      </w:r>
      <w:r>
        <w:t xml:space="preserve"> = The section abbreviation </w:t>
      </w:r>
      <w:r w:rsidR="005E0B61">
        <w:t xml:space="preserve">+ </w:t>
      </w:r>
      <w:r>
        <w:t>th</w:t>
      </w:r>
      <w:r w:rsidR="00F712C7">
        <w:t>e</w:t>
      </w:r>
      <w:r>
        <w:t xml:space="preserve"> chapter number of that section</w:t>
      </w:r>
    </w:p>
    <w:p w14:paraId="33594B53" w14:textId="1C7E7CBE" w:rsidR="001D3903" w:rsidRPr="00787749" w:rsidRDefault="001D3903" w:rsidP="007D4EEF">
      <w:pPr>
        <w:pStyle w:val="ListParagraph"/>
        <w:numPr>
          <w:ilvl w:val="1"/>
          <w:numId w:val="15"/>
        </w:numPr>
        <w:rPr>
          <w:rFonts w:ascii="Source Sans Pro" w:hAnsi="Source Sans Pro"/>
          <w:sz w:val="21"/>
          <w:szCs w:val="21"/>
        </w:rPr>
      </w:pPr>
      <w:r w:rsidRPr="00787749">
        <w:rPr>
          <w:b/>
          <w:bCs/>
          <w:color w:val="D14120" w:themeColor="accent1"/>
        </w:rPr>
        <w:t>/psd_c1p1</w:t>
      </w:r>
      <w:r>
        <w:t xml:space="preserve"> = The section abbreviation + chapter number + page number</w:t>
      </w:r>
    </w:p>
    <w:p w14:paraId="191F83CD" w14:textId="66DB0DBF" w:rsidR="00CD001D" w:rsidRDefault="00083591" w:rsidP="00CD001D">
      <w:pPr>
        <w:jc w:val="center"/>
        <w:rPr>
          <w:rFonts w:ascii="Source Sans Pro" w:hAnsi="Source Sans Pro"/>
          <w:sz w:val="21"/>
          <w:szCs w:val="21"/>
        </w:rPr>
      </w:pPr>
      <w:r>
        <w:rPr>
          <w:rFonts w:ascii="Source Sans Pro" w:hAnsi="Source Sans Pro"/>
          <w:noProof/>
          <w:sz w:val="21"/>
          <w:szCs w:val="21"/>
          <w:shd w:val="clear" w:color="auto" w:fill="auto"/>
        </w:rPr>
        <mc:AlternateContent>
          <mc:Choice Requires="wps">
            <w:drawing>
              <wp:anchor distT="0" distB="0" distL="114300" distR="114300" simplePos="0" relativeHeight="251658246" behindDoc="0" locked="0" layoutInCell="1" allowOverlap="1" wp14:anchorId="7B7EDFD7" wp14:editId="628B87BD">
                <wp:simplePos x="0" y="0"/>
                <wp:positionH relativeFrom="column">
                  <wp:posOffset>2282511</wp:posOffset>
                </wp:positionH>
                <wp:positionV relativeFrom="paragraph">
                  <wp:posOffset>1583981</wp:posOffset>
                </wp:positionV>
                <wp:extent cx="746658" cy="397660"/>
                <wp:effectExtent l="0" t="0" r="15875" b="8890"/>
                <wp:wrapNone/>
                <wp:docPr id="606028270" name="Oval 5"/>
                <wp:cNvGraphicFramePr/>
                <a:graphic xmlns:a="http://schemas.openxmlformats.org/drawingml/2006/main">
                  <a:graphicData uri="http://schemas.microsoft.com/office/word/2010/wordprocessingShape">
                    <wps:wsp>
                      <wps:cNvSpPr/>
                      <wps:spPr>
                        <a:xfrm>
                          <a:off x="0" y="0"/>
                          <a:ext cx="746658" cy="397660"/>
                        </a:xfrm>
                        <a:prstGeom prst="ellipse">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63A0E" id="Oval 5" o:spid="_x0000_s1026" style="position:absolute;margin-left:179.75pt;margin-top:124.7pt;width:58.8pt;height:31.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" filled="f" strokecolor="#e98872 [1940]" strokeweight="1pt">
                <v:stroke joinstyle="miter"/>
              </v:oval>
            </w:pict>
          </mc:Fallback>
        </mc:AlternateContent>
      </w:r>
      <w:r>
        <w:rPr>
          <w:rFonts w:ascii="Source Sans Pro" w:hAnsi="Source Sans Pro"/>
          <w:noProof/>
          <w:sz w:val="21"/>
          <w:szCs w:val="21"/>
          <w:shd w:val="clear" w:color="auto" w:fill="auto"/>
        </w:rPr>
        <mc:AlternateContent>
          <mc:Choice Requires="wps">
            <w:drawing>
              <wp:anchor distT="0" distB="0" distL="114300" distR="114300" simplePos="0" relativeHeight="251658244" behindDoc="0" locked="0" layoutInCell="1" allowOverlap="1" wp14:anchorId="393BA08D" wp14:editId="084CE8D0">
                <wp:simplePos x="0" y="0"/>
                <wp:positionH relativeFrom="column">
                  <wp:posOffset>2282195</wp:posOffset>
                </wp:positionH>
                <wp:positionV relativeFrom="paragraph">
                  <wp:posOffset>1010920</wp:posOffset>
                </wp:positionV>
                <wp:extent cx="269875" cy="246380"/>
                <wp:effectExtent l="0" t="0" r="9525" b="7620"/>
                <wp:wrapNone/>
                <wp:docPr id="459556004" name="Oval 5"/>
                <wp:cNvGraphicFramePr/>
                <a:graphic xmlns:a="http://schemas.openxmlformats.org/drawingml/2006/main">
                  <a:graphicData uri="http://schemas.microsoft.com/office/word/2010/wordprocessingShape">
                    <wps:wsp>
                      <wps:cNvSpPr/>
                      <wps:spPr>
                        <a:xfrm>
                          <a:off x="0" y="0"/>
                          <a:ext cx="269875" cy="246380"/>
                        </a:xfrm>
                        <a:prstGeom prst="ellipse">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03B39" id="Oval 5" o:spid="_x0000_s1026" style="position:absolute;margin-left:179.7pt;margin-top:79.6pt;width:21.25pt;height:19.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" filled="f" strokecolor="#e98872 [1940]" strokeweight="1pt">
                <v:stroke joinstyle="miter"/>
              </v:oval>
            </w:pict>
          </mc:Fallback>
        </mc:AlternateContent>
      </w:r>
      <w:r w:rsidR="00672FA3">
        <w:rPr>
          <w:rFonts w:ascii="Source Sans Pro" w:hAnsi="Source Sans Pro"/>
          <w:noProof/>
          <w:sz w:val="21"/>
          <w:szCs w:val="21"/>
        </w:rPr>
        <w:drawing>
          <wp:inline distT="0" distB="0" distL="0" distR="0" wp14:anchorId="1156265A" wp14:editId="0A945B3E">
            <wp:extent cx="5731510" cy="2987505"/>
            <wp:effectExtent l="0" t="0" r="0" b="0"/>
            <wp:docPr id="14509592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9239" name="Picture 2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b="42337"/>
                    <a:stretch/>
                  </pic:blipFill>
                  <pic:spPr bwMode="auto">
                    <a:xfrm>
                      <a:off x="0" y="0"/>
                      <a:ext cx="5731510" cy="2987505"/>
                    </a:xfrm>
                    <a:prstGeom prst="rect">
                      <a:avLst/>
                    </a:prstGeom>
                    <a:ln>
                      <a:noFill/>
                    </a:ln>
                    <a:extLst>
                      <a:ext uri="{53640926-AAD7-44D8-BBD7-CCE9431645EC}">
                        <a14:shadowObscured xmlns:a14="http://schemas.microsoft.com/office/drawing/2010/main"/>
                      </a:ext>
                    </a:extLst>
                  </pic:spPr>
                </pic:pic>
              </a:graphicData>
            </a:graphic>
          </wp:inline>
        </w:drawing>
      </w:r>
    </w:p>
    <w:p w14:paraId="5046304B" w14:textId="69DD0096" w:rsidR="00CD001D" w:rsidRDefault="00CD001D" w:rsidP="00CD001D">
      <w:pPr>
        <w:rPr>
          <w:rFonts w:ascii="Source Sans Pro Light" w:hAnsi="Source Sans Pro Light"/>
          <w:color w:val="405661" w:themeColor="accent2" w:themeShade="BF"/>
          <w:sz w:val="32"/>
          <w:szCs w:val="32"/>
        </w:rPr>
      </w:pPr>
    </w:p>
    <w:p w14:paraId="2FB77D32" w14:textId="4410F126" w:rsidR="00CD001D" w:rsidRPr="000F0155" w:rsidRDefault="00FC2137" w:rsidP="00C75BB1">
      <w:pPr>
        <w:pStyle w:val="Heading2"/>
      </w:pPr>
      <w:bookmarkStart w:id="21" w:name="_Toc183437932"/>
      <w:r>
        <w:lastRenderedPageBreak/>
        <w:t>JS</w:t>
      </w:r>
      <w:r w:rsidR="003A3B13">
        <w:t xml:space="preserve">ON </w:t>
      </w:r>
      <w:r w:rsidR="004C6CD2">
        <w:t xml:space="preserve">Editing </w:t>
      </w:r>
      <w:r w:rsidR="004043EB">
        <w:t>T</w:t>
      </w:r>
      <w:r w:rsidR="00C61833">
        <w:t xml:space="preserve">ips </w:t>
      </w:r>
      <w:r w:rsidR="004F49BC">
        <w:t xml:space="preserve">and </w:t>
      </w:r>
      <w:r w:rsidR="004043EB">
        <w:t>T</w:t>
      </w:r>
      <w:r w:rsidR="004F49BC">
        <w:t>ricks</w:t>
      </w:r>
      <w:bookmarkEnd w:id="21"/>
    </w:p>
    <w:p w14:paraId="08E41412" w14:textId="47799E7D" w:rsidR="007434B4" w:rsidRDefault="00DF20EC" w:rsidP="00B607D4">
      <w:pPr>
        <w:pStyle w:val="Heading3"/>
      </w:pPr>
      <w:bookmarkStart w:id="22" w:name="_Toc183437933"/>
      <w:r>
        <w:t>Figures</w:t>
      </w:r>
      <w:bookmarkEnd w:id="22"/>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402"/>
        <w:gridCol w:w="5614"/>
      </w:tblGrid>
      <w:tr w:rsidR="00DF20EC" w14:paraId="66D0698B" w14:textId="77777777" w:rsidTr="0025644B">
        <w:tc>
          <w:tcPr>
            <w:tcW w:w="3402" w:type="dxa"/>
            <w:vAlign w:val="center"/>
          </w:tcPr>
          <w:p w14:paraId="6C9BEB28" w14:textId="36FF8AD0" w:rsidR="006F0101" w:rsidRPr="004F49BC" w:rsidRDefault="006F0101" w:rsidP="006F0101">
            <w:r w:rsidRPr="004F49BC">
              <w:t xml:space="preserve">The images and videos used within the site have </w:t>
            </w:r>
            <w:proofErr w:type="spellStart"/>
            <w:r w:rsidRPr="004F49BC">
              <w:t>divs</w:t>
            </w:r>
            <w:proofErr w:type="spellEnd"/>
            <w:r w:rsidRPr="004F49BC">
              <w:t xml:space="preserve"> wrapped around them with classes attached that control their styles.</w:t>
            </w:r>
          </w:p>
          <w:p w14:paraId="2D4D0F45" w14:textId="77777777" w:rsidR="006F0101" w:rsidRDefault="006F0101" w:rsidP="006F0101"/>
          <w:p w14:paraId="0A69ABCB" w14:textId="77777777" w:rsidR="006F0101" w:rsidRDefault="006F0101" w:rsidP="006F0101">
            <w:r w:rsidRPr="004F49BC">
              <w:t>Example CSS used:</w:t>
            </w:r>
            <w:r>
              <w:t xml:space="preserve"> </w:t>
            </w:r>
          </w:p>
          <w:p w14:paraId="3C79FBC7" w14:textId="77777777" w:rsidR="0003021E" w:rsidRPr="0003021E" w:rsidRDefault="006F0101" w:rsidP="0003021E">
            <w:pPr>
              <w:pStyle w:val="ListParagraph"/>
              <w:numPr>
                <w:ilvl w:val="0"/>
                <w:numId w:val="16"/>
              </w:numPr>
            </w:pPr>
            <w:r w:rsidRPr="0003021E">
              <w:t>image-wrapper</w:t>
            </w:r>
          </w:p>
          <w:p w14:paraId="3C0E1FEF" w14:textId="344AE273" w:rsidR="00DF20EC" w:rsidRPr="004B45D5" w:rsidRDefault="006F0101" w:rsidP="004F49BC">
            <w:pPr>
              <w:pStyle w:val="ListParagraph"/>
              <w:numPr>
                <w:ilvl w:val="0"/>
                <w:numId w:val="16"/>
              </w:numPr>
            </w:pPr>
            <w:r w:rsidRPr="0003021E">
              <w:t>video-wrapper</w:t>
            </w:r>
          </w:p>
        </w:tc>
        <w:tc>
          <w:tcPr>
            <w:tcW w:w="5614" w:type="dxa"/>
          </w:tcPr>
          <w:p w14:paraId="1C69978E" w14:textId="70BC2B7B" w:rsidR="007C2949" w:rsidRDefault="007C2949" w:rsidP="00B266C0">
            <w:pPr>
              <w:jc w:val="center"/>
              <w:rPr>
                <w:rFonts w:ascii="Source Sans Pro" w:hAnsi="Source Sans Pro"/>
                <w:noProof/>
                <w:sz w:val="21"/>
                <w:szCs w:val="21"/>
              </w:rPr>
            </w:pPr>
            <w:r w:rsidRPr="00585F27">
              <w:rPr>
                <w:rFonts w:ascii="Source Sans Pro" w:hAnsi="Source Sans Pro"/>
                <w:noProof/>
                <w:sz w:val="21"/>
                <w:szCs w:val="21"/>
              </w:rPr>
              <w:drawing>
                <wp:inline distT="0" distB="0" distL="0" distR="0" wp14:anchorId="7DDD0DBC" wp14:editId="61A4338B">
                  <wp:extent cx="3065316" cy="1295950"/>
                  <wp:effectExtent l="0" t="0" r="1905" b="0"/>
                  <wp:docPr id="1560154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7916" name="Picture 1" descr="A screenshot of a computer program&#10;&#10;Description automatically generated"/>
                          <pic:cNvPicPr/>
                        </pic:nvPicPr>
                        <pic:blipFill>
                          <a:blip r:embed="rId27"/>
                          <a:stretch>
                            <a:fillRect/>
                          </a:stretch>
                        </pic:blipFill>
                        <pic:spPr>
                          <a:xfrm>
                            <a:off x="0" y="0"/>
                            <a:ext cx="3089280" cy="1306081"/>
                          </a:xfrm>
                          <a:prstGeom prst="rect">
                            <a:avLst/>
                          </a:prstGeom>
                        </pic:spPr>
                      </pic:pic>
                    </a:graphicData>
                  </a:graphic>
                </wp:inline>
              </w:drawing>
            </w:r>
          </w:p>
          <w:p w14:paraId="1130C268" w14:textId="77777777" w:rsidR="00856DE7" w:rsidRDefault="007C2949" w:rsidP="00B266C0">
            <w:pPr>
              <w:jc w:val="center"/>
              <w:rPr>
                <w:rFonts w:ascii="Source Sans Pro" w:hAnsi="Source Sans Pro"/>
                <w:noProof/>
                <w:sz w:val="21"/>
                <w:szCs w:val="21"/>
              </w:rPr>
            </w:pPr>
            <w:r>
              <w:rPr>
                <w:rFonts w:ascii="Source Sans Pro" w:hAnsi="Source Sans Pro"/>
                <w:noProof/>
                <w:sz w:val="21"/>
                <w:szCs w:val="21"/>
              </w:rPr>
              <w:drawing>
                <wp:inline distT="0" distB="0" distL="0" distR="0" wp14:anchorId="7C218263" wp14:editId="43EF8AC0">
                  <wp:extent cx="2316480" cy="1682566"/>
                  <wp:effectExtent l="0" t="0" r="7620" b="0"/>
                  <wp:docPr id="880858898" name="Picture 20" descr="A graph of diabetes type 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58898" name="Picture 20" descr="A graph of diabetes type 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5792" cy="1718384"/>
                          </a:xfrm>
                          <a:prstGeom prst="rect">
                            <a:avLst/>
                          </a:prstGeom>
                        </pic:spPr>
                      </pic:pic>
                    </a:graphicData>
                  </a:graphic>
                </wp:inline>
              </w:drawing>
            </w:r>
          </w:p>
          <w:p w14:paraId="04EBD82A" w14:textId="169EC236" w:rsidR="001E4D89" w:rsidRDefault="001E4D89" w:rsidP="00B266C0">
            <w:pPr>
              <w:jc w:val="center"/>
              <w:rPr>
                <w:rFonts w:ascii="Source Sans Pro" w:hAnsi="Source Sans Pro"/>
                <w:noProof/>
                <w:sz w:val="21"/>
                <w:szCs w:val="21"/>
              </w:rPr>
            </w:pPr>
            <w:r>
              <w:rPr>
                <w:rFonts w:ascii="Source Sans Pro" w:hAnsi="Source Sans Pro"/>
                <w:noProof/>
                <w:sz w:val="21"/>
                <w:szCs w:val="21"/>
              </w:rPr>
              <w:drawing>
                <wp:inline distT="0" distB="0" distL="0" distR="0" wp14:anchorId="638D4E75" wp14:editId="3B71CD64">
                  <wp:extent cx="2875873" cy="1637393"/>
                  <wp:effectExtent l="0" t="0" r="1270" b="1270"/>
                  <wp:docPr id="1658343933" name="Picture 19" descr="A person wearing 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3933" name="Picture 19" descr="A person wearing glasses and a su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8316" cy="1661558"/>
                          </a:xfrm>
                          <a:prstGeom prst="rect">
                            <a:avLst/>
                          </a:prstGeom>
                        </pic:spPr>
                      </pic:pic>
                    </a:graphicData>
                  </a:graphic>
                </wp:inline>
              </w:drawing>
            </w:r>
          </w:p>
        </w:tc>
      </w:tr>
    </w:tbl>
    <w:p w14:paraId="3B506A27" w14:textId="0911FD92" w:rsidR="00DE4CDA" w:rsidRDefault="00DE4CDA" w:rsidP="006543D0">
      <w:pPr>
        <w:pStyle w:val="NoSpacing"/>
      </w:pPr>
    </w:p>
    <w:p w14:paraId="7154A676" w14:textId="10E1A3AA" w:rsidR="00DF20EC" w:rsidRDefault="006543D0" w:rsidP="006543D0">
      <w:pPr>
        <w:pStyle w:val="Heading3"/>
      </w:pPr>
      <w:bookmarkStart w:id="23" w:name="_Toc183437934"/>
      <w:r>
        <w:t>Callouts</w:t>
      </w:r>
      <w:bookmarkEnd w:id="23"/>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3397"/>
        <w:gridCol w:w="5619"/>
      </w:tblGrid>
      <w:tr w:rsidR="006D1E9A" w:rsidRPr="00585F27" w14:paraId="1DEA3EA2" w14:textId="77777777" w:rsidTr="003F15AE">
        <w:tc>
          <w:tcPr>
            <w:tcW w:w="3397" w:type="dxa"/>
            <w:vAlign w:val="center"/>
          </w:tcPr>
          <w:p w14:paraId="0DF70E7E" w14:textId="6BB6D2E4" w:rsidR="006D1E9A" w:rsidRPr="006543D0" w:rsidRDefault="005F1734" w:rsidP="005F1734">
            <w:r>
              <w:t xml:space="preserve">The app contains </w:t>
            </w:r>
            <w:r w:rsidR="006D1E9A" w:rsidRPr="006543D0">
              <w:t xml:space="preserve">callout blocks of text that are wrapped with a div, like this example. </w:t>
            </w:r>
          </w:p>
          <w:p w14:paraId="59F3B942" w14:textId="77777777" w:rsidR="006D1E9A" w:rsidRPr="006543D0" w:rsidRDefault="006D1E9A" w:rsidP="005F1734"/>
          <w:p w14:paraId="76170FBC" w14:textId="77777777" w:rsidR="006D1E9A" w:rsidRPr="006543D0" w:rsidRDefault="006D1E9A" w:rsidP="005F1734">
            <w:r w:rsidRPr="006543D0">
              <w:t>Example CSS used:</w:t>
            </w:r>
          </w:p>
          <w:p w14:paraId="043829C5" w14:textId="2838A187" w:rsidR="001F6803" w:rsidRPr="005F1734" w:rsidRDefault="006D1E9A" w:rsidP="005F1734">
            <w:r w:rsidRPr="006543D0">
              <w:t>topic-question-callout</w:t>
            </w:r>
          </w:p>
        </w:tc>
        <w:tc>
          <w:tcPr>
            <w:tcW w:w="5619" w:type="dxa"/>
          </w:tcPr>
          <w:p w14:paraId="3BA6FF2D" w14:textId="136F54E6" w:rsidR="001F6803" w:rsidRDefault="001F6803">
            <w:pPr>
              <w:jc w:val="center"/>
              <w:rPr>
                <w:rFonts w:ascii="Source Sans Pro" w:hAnsi="Source Sans Pro"/>
                <w:noProof/>
                <w:sz w:val="21"/>
                <w:szCs w:val="21"/>
              </w:rPr>
            </w:pPr>
            <w:r>
              <w:rPr>
                <w:rFonts w:ascii="Source Sans Pro" w:hAnsi="Source Sans Pro"/>
                <w:noProof/>
                <w:sz w:val="21"/>
                <w:szCs w:val="21"/>
              </w:rPr>
              <w:drawing>
                <wp:inline distT="0" distB="0" distL="0" distR="0" wp14:anchorId="3118AC42" wp14:editId="2D13CB73">
                  <wp:extent cx="3134036" cy="474655"/>
                  <wp:effectExtent l="0" t="0" r="0" b="1905"/>
                  <wp:docPr id="1475370043" name="Picture 1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0043" name="Picture 18" descr="A black background with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4494" cy="508044"/>
                          </a:xfrm>
                          <a:prstGeom prst="rect">
                            <a:avLst/>
                          </a:prstGeom>
                        </pic:spPr>
                      </pic:pic>
                    </a:graphicData>
                  </a:graphic>
                </wp:inline>
              </w:drawing>
            </w:r>
          </w:p>
          <w:p w14:paraId="2738E52F" w14:textId="77777777" w:rsidR="001F6803" w:rsidRDefault="001F6803">
            <w:pPr>
              <w:jc w:val="center"/>
              <w:rPr>
                <w:rFonts w:ascii="Source Sans Pro" w:hAnsi="Source Sans Pro"/>
                <w:noProof/>
                <w:sz w:val="21"/>
                <w:szCs w:val="21"/>
              </w:rPr>
            </w:pPr>
          </w:p>
          <w:p w14:paraId="79A73006" w14:textId="2004F7AD" w:rsidR="006D1E9A" w:rsidRPr="00585F27" w:rsidRDefault="001F6803">
            <w:pPr>
              <w:jc w:val="center"/>
              <w:rPr>
                <w:rFonts w:ascii="Source Sans Pro" w:hAnsi="Source Sans Pro"/>
                <w:noProof/>
                <w:sz w:val="21"/>
                <w:szCs w:val="21"/>
              </w:rPr>
            </w:pPr>
            <w:r w:rsidRPr="003527A5">
              <w:rPr>
                <w:rFonts w:ascii="Source Sans Pro" w:hAnsi="Source Sans Pro"/>
                <w:noProof/>
                <w:sz w:val="21"/>
                <w:szCs w:val="21"/>
              </w:rPr>
              <w:drawing>
                <wp:inline distT="0" distB="0" distL="0" distR="0" wp14:anchorId="799E78FE" wp14:editId="2805E696">
                  <wp:extent cx="3265803" cy="691420"/>
                  <wp:effectExtent l="0" t="0" r="0" b="0"/>
                  <wp:docPr id="4895920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87926" name="Picture 1" descr="A screenshot of a phone&#10;&#10;Description automatically generated"/>
                          <pic:cNvPicPr/>
                        </pic:nvPicPr>
                        <pic:blipFill rotWithShape="1">
                          <a:blip r:embed="rId31"/>
                          <a:srcRect t="24364" b="22950"/>
                          <a:stretch/>
                        </pic:blipFill>
                        <pic:spPr bwMode="auto">
                          <a:xfrm>
                            <a:off x="0" y="0"/>
                            <a:ext cx="3287982" cy="6961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FC452F" w14:textId="6A71BC15" w:rsidR="00F45C66" w:rsidRDefault="00F45C66" w:rsidP="00DF20EC">
      <w:pPr>
        <w:rPr>
          <w:lang w:val="en-US"/>
        </w:rPr>
      </w:pPr>
    </w:p>
    <w:p w14:paraId="2849506A" w14:textId="77777777" w:rsidR="00F45C66" w:rsidRDefault="00F45C66">
      <w:pPr>
        <w:rPr>
          <w:lang w:val="en-US"/>
        </w:rPr>
      </w:pPr>
      <w:r>
        <w:rPr>
          <w:lang w:val="en-US"/>
        </w:rPr>
        <w:br w:type="page"/>
      </w:r>
    </w:p>
    <w:p w14:paraId="2F0EF6A0" w14:textId="425B14A2" w:rsidR="00B607D4" w:rsidRDefault="00B607D4" w:rsidP="00B607D4">
      <w:pPr>
        <w:pStyle w:val="Heading3"/>
      </w:pPr>
      <w:bookmarkStart w:id="24" w:name="_Toc183437935"/>
      <w:r>
        <w:lastRenderedPageBreak/>
        <w:t xml:space="preserve">Making </w:t>
      </w:r>
      <w:r w:rsidR="004043EB">
        <w:t>B</w:t>
      </w:r>
      <w:r w:rsidR="00A15E4A">
        <w:t xml:space="preserve">ody </w:t>
      </w:r>
      <w:r w:rsidR="004043EB">
        <w:t>C</w:t>
      </w:r>
      <w:r w:rsidR="00A15E4A">
        <w:t xml:space="preserve">ontent </w:t>
      </w:r>
      <w:r w:rsidR="004043EB">
        <w:t>E</w:t>
      </w:r>
      <w:r w:rsidR="00A15E4A">
        <w:t xml:space="preserve">asier to </w:t>
      </w:r>
      <w:r w:rsidR="004043EB">
        <w:t>V</w:t>
      </w:r>
      <w:r w:rsidR="00A15E4A">
        <w:t>iew</w:t>
      </w:r>
      <w:r w:rsidR="00524701">
        <w:t>/</w:t>
      </w:r>
      <w:r w:rsidR="004043EB">
        <w:t>E</w:t>
      </w:r>
      <w:r w:rsidR="00524701">
        <w:t xml:space="preserve">dit for </w:t>
      </w:r>
      <w:r w:rsidR="004043EB">
        <w:t>S</w:t>
      </w:r>
      <w:r>
        <w:t xml:space="preserve">ignificant </w:t>
      </w:r>
      <w:r w:rsidR="004043EB">
        <w:t>E</w:t>
      </w:r>
      <w:r>
        <w:t>dits</w:t>
      </w:r>
      <w:bookmarkEnd w:id="24"/>
    </w:p>
    <w:tbl>
      <w:tblPr>
        <w:tblStyle w:val="TableGridLight"/>
        <w:tblW w:w="0" w:type="auto"/>
        <w:tblCellMar>
          <w:top w:w="113" w:type="dxa"/>
          <w:bottom w:w="113" w:type="dxa"/>
        </w:tblCellMar>
        <w:tblLook w:val="04A0" w:firstRow="1" w:lastRow="0" w:firstColumn="1" w:lastColumn="0" w:noHBand="0" w:noVBand="1"/>
      </w:tblPr>
      <w:tblGrid>
        <w:gridCol w:w="3131"/>
        <w:gridCol w:w="5885"/>
      </w:tblGrid>
      <w:tr w:rsidR="00CD001D" w14:paraId="323C0528" w14:textId="77777777" w:rsidTr="003F15AE">
        <w:tc>
          <w:tcPr>
            <w:tcW w:w="3131" w:type="dxa"/>
            <w:tcBorders>
              <w:top w:val="nil"/>
              <w:left w:val="nil"/>
              <w:bottom w:val="nil"/>
              <w:right w:val="nil"/>
            </w:tcBorders>
            <w:vAlign w:val="center"/>
          </w:tcPr>
          <w:p w14:paraId="7F5464F3" w14:textId="42EF89A0" w:rsidR="00CD001D" w:rsidRPr="00524701" w:rsidRDefault="00CD001D" w:rsidP="006C0227">
            <w:r w:rsidRPr="00524701">
              <w:t>Find the page you need to edit and copy the whole block of text</w:t>
            </w:r>
            <w:r w:rsidR="00A337FD" w:rsidRPr="00524701">
              <w:t xml:space="preserve"> from the content block</w:t>
            </w:r>
            <w:r w:rsidR="00A4514E">
              <w:t xml:space="preserve"> (e.g. see highlighted text</w:t>
            </w:r>
            <w:r w:rsidRPr="00524701">
              <w:t>.</w:t>
            </w:r>
          </w:p>
        </w:tc>
        <w:tc>
          <w:tcPr>
            <w:tcW w:w="5885" w:type="dxa"/>
            <w:tcBorders>
              <w:top w:val="nil"/>
              <w:left w:val="nil"/>
              <w:bottom w:val="nil"/>
              <w:right w:val="nil"/>
            </w:tcBorders>
          </w:tcPr>
          <w:p w14:paraId="63B1ACB8" w14:textId="77777777" w:rsidR="00CD001D" w:rsidRDefault="00CD001D">
            <w:pPr>
              <w:jc w:val="center"/>
              <w:rPr>
                <w:rFonts w:ascii="Source Sans Pro" w:hAnsi="Source Sans Pro"/>
                <w:sz w:val="21"/>
                <w:szCs w:val="21"/>
              </w:rPr>
            </w:pPr>
            <w:r>
              <w:rPr>
                <w:rFonts w:ascii="Source Sans Pro" w:hAnsi="Source Sans Pro"/>
                <w:noProof/>
                <w:sz w:val="21"/>
                <w:szCs w:val="21"/>
              </w:rPr>
              <w:drawing>
                <wp:inline distT="0" distB="0" distL="0" distR="0" wp14:anchorId="28B3BA04" wp14:editId="11F3E4ED">
                  <wp:extent cx="3600000" cy="2425393"/>
                  <wp:effectExtent l="0" t="0" r="0" b="635"/>
                  <wp:docPr id="1362250677"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0677" name="Picture 2" descr="A screenshot of a computer screen&#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425393"/>
                          </a:xfrm>
                          <a:prstGeom prst="rect">
                            <a:avLst/>
                          </a:prstGeom>
                        </pic:spPr>
                      </pic:pic>
                    </a:graphicData>
                  </a:graphic>
                </wp:inline>
              </w:drawing>
            </w:r>
          </w:p>
        </w:tc>
      </w:tr>
      <w:tr w:rsidR="00CD001D" w14:paraId="69FB5EC9" w14:textId="77777777" w:rsidTr="003F15AE">
        <w:tc>
          <w:tcPr>
            <w:tcW w:w="3131" w:type="dxa"/>
            <w:tcBorders>
              <w:top w:val="nil"/>
              <w:left w:val="nil"/>
              <w:bottom w:val="nil"/>
              <w:right w:val="nil"/>
            </w:tcBorders>
            <w:vAlign w:val="center"/>
          </w:tcPr>
          <w:p w14:paraId="638DC7AC" w14:textId="6976ED31" w:rsidR="009D0A34" w:rsidRPr="00524701" w:rsidRDefault="009D0A34" w:rsidP="006C0227">
            <w:r w:rsidRPr="00524701">
              <w:t>Open a new HTML file</w:t>
            </w:r>
            <w:r w:rsidR="00655C01" w:rsidRPr="00524701">
              <w:t>.</w:t>
            </w:r>
          </w:p>
          <w:p w14:paraId="068A5962" w14:textId="77777777" w:rsidR="009D0A34" w:rsidRPr="00524701" w:rsidRDefault="009D0A34" w:rsidP="006C0227"/>
          <w:p w14:paraId="439EA21A" w14:textId="17E5591F" w:rsidR="00CD001D" w:rsidRPr="00524701" w:rsidRDefault="006C0227" w:rsidP="006C0227">
            <w:r w:rsidRPr="00524701">
              <w:t>P</w:t>
            </w:r>
            <w:r w:rsidR="00CD001D" w:rsidRPr="00524701">
              <w:t xml:space="preserve">aste </w:t>
            </w:r>
            <w:r w:rsidR="009D0A34" w:rsidRPr="00524701">
              <w:t>copied content into the new HTML file,</w:t>
            </w:r>
            <w:r w:rsidR="00CD001D" w:rsidRPr="00524701">
              <w:t xml:space="preserve"> select all</w:t>
            </w:r>
            <w:r w:rsidR="006D4985" w:rsidRPr="00524701">
              <w:t xml:space="preserve">, right click to open a </w:t>
            </w:r>
            <w:r w:rsidR="00DA0F1D" w:rsidRPr="00524701">
              <w:t>submenu</w:t>
            </w:r>
            <w:r w:rsidR="00CD001D" w:rsidRPr="00524701">
              <w:t xml:space="preserve"> and </w:t>
            </w:r>
            <w:r w:rsidR="00DA0F1D" w:rsidRPr="00524701">
              <w:t>select</w:t>
            </w:r>
            <w:r w:rsidR="00CD001D" w:rsidRPr="00524701">
              <w:t xml:space="preserve"> </w:t>
            </w:r>
            <w:r w:rsidR="00AA441D">
              <w:t>‘</w:t>
            </w:r>
            <w:r w:rsidR="00CD001D" w:rsidRPr="00524701">
              <w:t>format document</w:t>
            </w:r>
            <w:r w:rsidR="00AA441D">
              <w:t>’</w:t>
            </w:r>
            <w:r w:rsidR="00DA0F1D" w:rsidRPr="00524701">
              <w:t xml:space="preserve"> (or press </w:t>
            </w:r>
            <w:r w:rsidR="0026155C" w:rsidRPr="00524701">
              <w:t>Option +Shif</w:t>
            </w:r>
            <w:r w:rsidR="00266E94" w:rsidRPr="00524701">
              <w:t>t</w:t>
            </w:r>
            <w:r w:rsidR="0026155C" w:rsidRPr="00524701">
              <w:t>+F</w:t>
            </w:r>
            <w:r w:rsidR="00266E94" w:rsidRPr="00524701">
              <w:t xml:space="preserve"> on a Mac or Alt</w:t>
            </w:r>
            <w:r w:rsidR="00655C01" w:rsidRPr="00524701">
              <w:t>+Shift+F on a PC)</w:t>
            </w:r>
            <w:r w:rsidR="00F22ED4" w:rsidRPr="00524701">
              <w:t>.</w:t>
            </w:r>
          </w:p>
          <w:p w14:paraId="37BD9FBB" w14:textId="77777777" w:rsidR="00CD001D" w:rsidRPr="00C558A8" w:rsidRDefault="00CD001D" w:rsidP="006C0227">
            <w:pPr>
              <w:rPr>
                <w:rFonts w:ascii="Source Sans Pro" w:hAnsi="Source Sans Pro"/>
                <w:sz w:val="20"/>
                <w:szCs w:val="20"/>
              </w:rPr>
            </w:pPr>
          </w:p>
        </w:tc>
        <w:tc>
          <w:tcPr>
            <w:tcW w:w="5885" w:type="dxa"/>
            <w:tcBorders>
              <w:top w:val="nil"/>
              <w:left w:val="nil"/>
              <w:bottom w:val="nil"/>
              <w:right w:val="nil"/>
            </w:tcBorders>
          </w:tcPr>
          <w:p w14:paraId="00A58C13" w14:textId="77777777" w:rsidR="00CD001D" w:rsidRPr="00146887" w:rsidRDefault="00CD001D">
            <w:pPr>
              <w:jc w:val="center"/>
              <w:rPr>
                <w:rFonts w:ascii="Source Sans Pro" w:hAnsi="Source Sans Pro"/>
                <w:b/>
                <w:bCs/>
                <w:sz w:val="21"/>
                <w:szCs w:val="21"/>
              </w:rPr>
            </w:pPr>
            <w:r w:rsidRPr="00387101">
              <w:rPr>
                <w:rFonts w:ascii="Source Sans Pro" w:hAnsi="Source Sans Pro"/>
                <w:noProof/>
                <w:sz w:val="21"/>
                <w:szCs w:val="21"/>
              </w:rPr>
              <w:drawing>
                <wp:inline distT="0" distB="0" distL="0" distR="0" wp14:anchorId="54A217C9" wp14:editId="697762FE">
                  <wp:extent cx="3600000" cy="3544559"/>
                  <wp:effectExtent l="0" t="0" r="0" b="0"/>
                  <wp:docPr id="978199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99982" name="Picture 1" descr="A screenshot of a computer&#10;&#10;Description automatically generated"/>
                          <pic:cNvPicPr/>
                        </pic:nvPicPr>
                        <pic:blipFill>
                          <a:blip r:embed="rId33"/>
                          <a:stretch>
                            <a:fillRect/>
                          </a:stretch>
                        </pic:blipFill>
                        <pic:spPr>
                          <a:xfrm>
                            <a:off x="0" y="0"/>
                            <a:ext cx="3600000" cy="3544559"/>
                          </a:xfrm>
                          <a:prstGeom prst="rect">
                            <a:avLst/>
                          </a:prstGeom>
                        </pic:spPr>
                      </pic:pic>
                    </a:graphicData>
                  </a:graphic>
                </wp:inline>
              </w:drawing>
            </w:r>
          </w:p>
        </w:tc>
      </w:tr>
      <w:tr w:rsidR="00CD001D" w14:paraId="42ED4DCF" w14:textId="77777777" w:rsidTr="003F15AE">
        <w:tc>
          <w:tcPr>
            <w:tcW w:w="3131" w:type="dxa"/>
            <w:tcBorders>
              <w:top w:val="nil"/>
              <w:left w:val="nil"/>
              <w:bottom w:val="nil"/>
              <w:right w:val="nil"/>
            </w:tcBorders>
            <w:vAlign w:val="center"/>
          </w:tcPr>
          <w:p w14:paraId="6B703376" w14:textId="6FF7D482" w:rsidR="00CD001D" w:rsidRPr="00524701" w:rsidRDefault="00CD001D" w:rsidP="00EC500A">
            <w:r w:rsidRPr="00524701">
              <w:lastRenderedPageBreak/>
              <w:t>Th</w:t>
            </w:r>
            <w:r w:rsidR="00524701">
              <w:t>e content will now be easier to view/edit</w:t>
            </w:r>
            <w:r w:rsidR="00EC500A">
              <w:t>.</w:t>
            </w:r>
          </w:p>
          <w:p w14:paraId="4A73377E" w14:textId="77777777" w:rsidR="00CD001D" w:rsidRPr="00524701" w:rsidRDefault="00CD001D" w:rsidP="00EC500A"/>
          <w:p w14:paraId="4124BFE7" w14:textId="44D890CF" w:rsidR="00CD001D" w:rsidRPr="00524701" w:rsidRDefault="00BA052E" w:rsidP="00EC500A">
            <w:r>
              <w:t xml:space="preserve">HTML tags are </w:t>
            </w:r>
            <w:r w:rsidR="00643077">
              <w:t>used throughout</w:t>
            </w:r>
            <w:r w:rsidR="00EC0069">
              <w:t xml:space="preserve"> – most </w:t>
            </w:r>
            <w:r w:rsidR="00084729">
              <w:t xml:space="preserve">of </w:t>
            </w:r>
            <w:r w:rsidR="00EC0069">
              <w:t xml:space="preserve">the </w:t>
            </w:r>
            <w:r w:rsidR="00C42ED6">
              <w:t xml:space="preserve">content is built using </w:t>
            </w:r>
            <w:r w:rsidR="00CD001D" w:rsidRPr="00524701">
              <w:t>p, ul, li and divs</w:t>
            </w:r>
            <w:r w:rsidR="00C42ED6">
              <w:t>.</w:t>
            </w:r>
          </w:p>
          <w:p w14:paraId="39E2E6AC" w14:textId="77777777" w:rsidR="00CD001D" w:rsidRPr="00C558A8" w:rsidRDefault="00CD001D" w:rsidP="00EC500A">
            <w:pPr>
              <w:rPr>
                <w:rFonts w:ascii="Source Sans Pro" w:hAnsi="Source Sans Pro"/>
                <w:sz w:val="20"/>
                <w:szCs w:val="20"/>
              </w:rPr>
            </w:pPr>
          </w:p>
        </w:tc>
        <w:tc>
          <w:tcPr>
            <w:tcW w:w="5885" w:type="dxa"/>
            <w:tcBorders>
              <w:top w:val="nil"/>
              <w:left w:val="nil"/>
              <w:bottom w:val="nil"/>
              <w:right w:val="nil"/>
            </w:tcBorders>
          </w:tcPr>
          <w:p w14:paraId="50B82196" w14:textId="77777777" w:rsidR="00CD001D" w:rsidRDefault="00CD001D">
            <w:pPr>
              <w:jc w:val="center"/>
              <w:rPr>
                <w:rFonts w:ascii="Source Sans Pro" w:hAnsi="Source Sans Pro"/>
                <w:sz w:val="21"/>
                <w:szCs w:val="21"/>
              </w:rPr>
            </w:pPr>
            <w:r>
              <w:rPr>
                <w:rFonts w:ascii="Source Sans Pro" w:hAnsi="Source Sans Pro"/>
                <w:noProof/>
                <w:sz w:val="21"/>
                <w:szCs w:val="21"/>
              </w:rPr>
              <w:drawing>
                <wp:inline distT="0" distB="0" distL="0" distR="0" wp14:anchorId="241D9679" wp14:editId="1E225E86">
                  <wp:extent cx="3600000" cy="3410947"/>
                  <wp:effectExtent l="0" t="0" r="0" b="5715"/>
                  <wp:docPr id="19755299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9970"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410947"/>
                          </a:xfrm>
                          <a:prstGeom prst="rect">
                            <a:avLst/>
                          </a:prstGeom>
                        </pic:spPr>
                      </pic:pic>
                    </a:graphicData>
                  </a:graphic>
                </wp:inline>
              </w:drawing>
            </w:r>
          </w:p>
        </w:tc>
      </w:tr>
      <w:tr w:rsidR="00F64C86" w14:paraId="6A1E6280" w14:textId="77777777" w:rsidTr="003F15AE">
        <w:tc>
          <w:tcPr>
            <w:tcW w:w="3131" w:type="dxa"/>
            <w:tcBorders>
              <w:top w:val="nil"/>
              <w:left w:val="nil"/>
              <w:bottom w:val="nil"/>
              <w:right w:val="nil"/>
            </w:tcBorders>
            <w:vAlign w:val="center"/>
          </w:tcPr>
          <w:p w14:paraId="27E83A56" w14:textId="77777777" w:rsidR="002C20CB" w:rsidRDefault="00F91B1A" w:rsidP="00F91B1A">
            <w:r w:rsidRPr="00F91B1A">
              <w:t>Once all edits are completed, s</w:t>
            </w:r>
            <w:r w:rsidR="00F64C86" w:rsidRPr="00F91B1A">
              <w:t xml:space="preserve">elect the </w:t>
            </w:r>
            <w:r w:rsidR="00D61395">
              <w:t xml:space="preserve">content </w:t>
            </w:r>
            <w:r w:rsidR="00F64C86" w:rsidRPr="00F91B1A">
              <w:t>you want to combine</w:t>
            </w:r>
            <w:r w:rsidR="002C20CB">
              <w:t>.</w:t>
            </w:r>
          </w:p>
          <w:p w14:paraId="7B89F9DF" w14:textId="3A77B223" w:rsidR="002C20CB" w:rsidRDefault="00F64C86" w:rsidP="00F91B1A">
            <w:r w:rsidRPr="00F91B1A">
              <w:t xml:space="preserve"> </w:t>
            </w:r>
            <w:r w:rsidRPr="00F91B1A">
              <w:br/>
              <w:t xml:space="preserve">Open Command Palette </w:t>
            </w:r>
            <w:r w:rsidR="002C20CB">
              <w:t>by going</w:t>
            </w:r>
            <w:r w:rsidR="002C20CB" w:rsidRPr="00717B0B">
              <w:t xml:space="preserve"> to View</w:t>
            </w:r>
            <w:r w:rsidR="002C20CB">
              <w:t xml:space="preserve"> &gt;</w:t>
            </w:r>
            <w:r w:rsidR="002C20CB" w:rsidRPr="00717B0B">
              <w:t xml:space="preserve"> Command Pal</w:t>
            </w:r>
            <w:r w:rsidR="002C20CB">
              <w:t>e</w:t>
            </w:r>
            <w:r w:rsidR="002C20CB" w:rsidRPr="00717B0B">
              <w:t>tte</w:t>
            </w:r>
            <w:r w:rsidR="002C20CB">
              <w:t xml:space="preserve"> (or pressing Ctrl+Shift+P on a PC or Command+Shift+P on a Mac)</w:t>
            </w:r>
            <w:r w:rsidR="000B0191">
              <w:t>.</w:t>
            </w:r>
          </w:p>
          <w:p w14:paraId="2324FCF3" w14:textId="2C0C91E8" w:rsidR="00F64C86" w:rsidRPr="00F91B1A" w:rsidRDefault="00F64C86" w:rsidP="00F91B1A">
            <w:r w:rsidRPr="00F91B1A">
              <w:br/>
            </w:r>
            <w:r w:rsidR="002C20CB">
              <w:t>In the popup</w:t>
            </w:r>
            <w:r w:rsidR="005F0A34">
              <w:t>, type and select ‘</w:t>
            </w:r>
            <w:r w:rsidRPr="00F91B1A">
              <w:t>Join lines</w:t>
            </w:r>
            <w:r w:rsidR="005F0A34">
              <w:t>’</w:t>
            </w:r>
            <w:r w:rsidR="00C934BB">
              <w:t>.</w:t>
            </w:r>
            <w:r w:rsidR="005F0A34">
              <w:t xml:space="preserve"> </w:t>
            </w:r>
          </w:p>
          <w:p w14:paraId="62E935A4" w14:textId="77777777" w:rsidR="00F64C86" w:rsidRPr="00524701" w:rsidRDefault="00F64C86" w:rsidP="00F91B1A"/>
        </w:tc>
        <w:tc>
          <w:tcPr>
            <w:tcW w:w="5885" w:type="dxa"/>
            <w:tcBorders>
              <w:top w:val="nil"/>
              <w:left w:val="nil"/>
              <w:bottom w:val="nil"/>
              <w:right w:val="nil"/>
            </w:tcBorders>
          </w:tcPr>
          <w:p w14:paraId="27BBC918" w14:textId="5D08CB65" w:rsidR="00F64C86" w:rsidRDefault="00F64C86" w:rsidP="00F64C86">
            <w:pPr>
              <w:jc w:val="center"/>
              <w:rPr>
                <w:rFonts w:ascii="Source Sans Pro" w:hAnsi="Source Sans Pro"/>
                <w:noProof/>
                <w:sz w:val="21"/>
                <w:szCs w:val="21"/>
              </w:rPr>
            </w:pPr>
            <w:r>
              <w:rPr>
                <w:rFonts w:ascii="Source Sans Pro" w:hAnsi="Source Sans Pro"/>
                <w:noProof/>
                <w:sz w:val="21"/>
                <w:szCs w:val="21"/>
              </w:rPr>
              <w:drawing>
                <wp:inline distT="0" distB="0" distL="0" distR="0" wp14:anchorId="356FC8B8" wp14:editId="1C740B52">
                  <wp:extent cx="3600000" cy="2277022"/>
                  <wp:effectExtent l="0" t="0" r="0" b="0"/>
                  <wp:docPr id="4499117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122"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277022"/>
                          </a:xfrm>
                          <a:prstGeom prst="rect">
                            <a:avLst/>
                          </a:prstGeom>
                        </pic:spPr>
                      </pic:pic>
                    </a:graphicData>
                  </a:graphic>
                </wp:inline>
              </w:drawing>
            </w:r>
          </w:p>
        </w:tc>
      </w:tr>
      <w:tr w:rsidR="00F64C86" w14:paraId="155037AF" w14:textId="77777777" w:rsidTr="00945E25">
        <w:tc>
          <w:tcPr>
            <w:tcW w:w="3131" w:type="dxa"/>
            <w:tcBorders>
              <w:top w:val="nil"/>
              <w:left w:val="nil"/>
              <w:bottom w:val="nil"/>
              <w:right w:val="nil"/>
            </w:tcBorders>
            <w:vAlign w:val="center"/>
          </w:tcPr>
          <w:p w14:paraId="2AE2FF6A" w14:textId="23325BBB" w:rsidR="00F64C86" w:rsidRPr="00C934BB" w:rsidRDefault="00C934BB" w:rsidP="00DE1606">
            <w:r>
              <w:t xml:space="preserve">Content converts </w:t>
            </w:r>
            <w:r w:rsidR="00DE1606">
              <w:t xml:space="preserve">from </w:t>
            </w:r>
            <w:r w:rsidRPr="00F91B1A">
              <w:t>multiple lines into a single line</w:t>
            </w:r>
            <w:r w:rsidR="00DE1606">
              <w:t>, which makes it</w:t>
            </w:r>
            <w:r w:rsidR="00F64C86" w:rsidRPr="00C934BB">
              <w:t xml:space="preserve"> better for copying into </w:t>
            </w:r>
            <w:r w:rsidR="00DE1606">
              <w:t xml:space="preserve">the </w:t>
            </w:r>
            <w:r w:rsidR="00F64C86" w:rsidRPr="00C934BB">
              <w:t>JSON</w:t>
            </w:r>
            <w:r w:rsidR="00DE1606">
              <w:t xml:space="preserve"> file</w:t>
            </w:r>
            <w:r w:rsidR="00F64C86" w:rsidRPr="00C934BB">
              <w:t>.</w:t>
            </w:r>
          </w:p>
          <w:p w14:paraId="5646406A" w14:textId="77777777" w:rsidR="00F64C86" w:rsidRPr="00524701" w:rsidRDefault="00F64C86" w:rsidP="00C934BB"/>
        </w:tc>
        <w:tc>
          <w:tcPr>
            <w:tcW w:w="5885" w:type="dxa"/>
            <w:tcBorders>
              <w:top w:val="nil"/>
              <w:left w:val="nil"/>
              <w:bottom w:val="nil"/>
              <w:right w:val="nil"/>
            </w:tcBorders>
          </w:tcPr>
          <w:p w14:paraId="60220CC1" w14:textId="616D48F1" w:rsidR="00F64C86" w:rsidRDefault="00F64C86" w:rsidP="00F64C86">
            <w:pPr>
              <w:jc w:val="center"/>
              <w:rPr>
                <w:rFonts w:ascii="Source Sans Pro" w:hAnsi="Source Sans Pro"/>
                <w:noProof/>
                <w:sz w:val="21"/>
                <w:szCs w:val="21"/>
              </w:rPr>
            </w:pPr>
            <w:r>
              <w:rPr>
                <w:rFonts w:ascii="Source Sans Pro" w:hAnsi="Source Sans Pro"/>
                <w:noProof/>
                <w:sz w:val="21"/>
                <w:szCs w:val="21"/>
              </w:rPr>
              <w:drawing>
                <wp:inline distT="0" distB="0" distL="0" distR="0" wp14:anchorId="389431AC" wp14:editId="28427172">
                  <wp:extent cx="3600000" cy="1828318"/>
                  <wp:effectExtent l="0" t="0" r="0" b="635"/>
                  <wp:docPr id="15454993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8166"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828318"/>
                          </a:xfrm>
                          <a:prstGeom prst="rect">
                            <a:avLst/>
                          </a:prstGeom>
                        </pic:spPr>
                      </pic:pic>
                    </a:graphicData>
                  </a:graphic>
                </wp:inline>
              </w:drawing>
            </w:r>
          </w:p>
        </w:tc>
      </w:tr>
      <w:tr w:rsidR="00F64C86" w14:paraId="5A867EB3" w14:textId="77777777" w:rsidTr="00945E25">
        <w:tc>
          <w:tcPr>
            <w:tcW w:w="3131" w:type="dxa"/>
            <w:tcBorders>
              <w:top w:val="nil"/>
              <w:left w:val="nil"/>
              <w:bottom w:val="nil"/>
              <w:right w:val="nil"/>
            </w:tcBorders>
          </w:tcPr>
          <w:p w14:paraId="74B76DD8" w14:textId="0C2F1343" w:rsidR="00F64C86" w:rsidRPr="00F41AC7" w:rsidRDefault="00F41AC7" w:rsidP="00F64C86">
            <w:r>
              <w:lastRenderedPageBreak/>
              <w:t>Copy</w:t>
            </w:r>
            <w:r w:rsidR="00904D38">
              <w:t xml:space="preserve"> the </w:t>
            </w:r>
            <w:r w:rsidR="00CA01DB">
              <w:t xml:space="preserve">updated </w:t>
            </w:r>
            <w:r w:rsidR="00904D38">
              <w:t>content from the HTML file and paste it back into the content</w:t>
            </w:r>
            <w:r w:rsidR="00CA01DB">
              <w:t xml:space="preserve"> area of the JSON file. </w:t>
            </w:r>
            <w:r w:rsidR="00F64C86" w:rsidRPr="00F41AC7">
              <w:t xml:space="preserve"> </w:t>
            </w:r>
          </w:p>
          <w:p w14:paraId="3BFDE8FC" w14:textId="77777777" w:rsidR="00F64C86" w:rsidRPr="00F41AC7" w:rsidRDefault="00F64C86" w:rsidP="00F64C86"/>
          <w:p w14:paraId="2783CC39" w14:textId="2DD684AF" w:rsidR="00F64C86" w:rsidRPr="00F41AC7" w:rsidRDefault="00F64C86" w:rsidP="00F64C86">
            <w:r w:rsidRPr="00F41AC7">
              <w:t xml:space="preserve">Then click on the .JSON file and save </w:t>
            </w:r>
            <w:r w:rsidR="009B4811">
              <w:t>it</w:t>
            </w:r>
            <w:r w:rsidR="003E7B56">
              <w:t xml:space="preserve">; the green circle </w:t>
            </w:r>
            <w:r w:rsidR="00900969">
              <w:t>at the end of file name indicates that the file has been updated.</w:t>
            </w:r>
          </w:p>
          <w:p w14:paraId="39B07160" w14:textId="77777777" w:rsidR="00F64C86" w:rsidRDefault="00F64C86" w:rsidP="00F64C86">
            <w:pPr>
              <w:rPr>
                <w:rFonts w:ascii="Source Sans Pro" w:hAnsi="Source Sans Pro"/>
                <w:sz w:val="21"/>
                <w:szCs w:val="21"/>
              </w:rPr>
            </w:pPr>
          </w:p>
        </w:tc>
        <w:tc>
          <w:tcPr>
            <w:tcW w:w="5885" w:type="dxa"/>
            <w:tcBorders>
              <w:top w:val="nil"/>
              <w:left w:val="nil"/>
              <w:bottom w:val="nil"/>
              <w:right w:val="nil"/>
            </w:tcBorders>
          </w:tcPr>
          <w:p w14:paraId="40FA39C1" w14:textId="183EB19B" w:rsidR="00F64C86" w:rsidRDefault="00900969" w:rsidP="00F64C86">
            <w:pPr>
              <w:jc w:val="center"/>
              <w:rPr>
                <w:rFonts w:ascii="Source Sans Pro" w:hAnsi="Source Sans Pro"/>
                <w:noProof/>
                <w:sz w:val="21"/>
                <w:szCs w:val="21"/>
              </w:rPr>
            </w:pPr>
            <w:r>
              <w:rPr>
                <w:rFonts w:ascii="Source Sans Pro" w:hAnsi="Source Sans Pro"/>
                <w:noProof/>
                <w:sz w:val="21"/>
                <w:szCs w:val="21"/>
                <w:shd w:val="clear" w:color="auto" w:fill="auto"/>
              </w:rPr>
              <mc:AlternateContent>
                <mc:Choice Requires="wps">
                  <w:drawing>
                    <wp:anchor distT="0" distB="0" distL="114300" distR="114300" simplePos="0" relativeHeight="251658245" behindDoc="0" locked="0" layoutInCell="1" allowOverlap="1" wp14:anchorId="38303730" wp14:editId="098C32F5">
                      <wp:simplePos x="0" y="0"/>
                      <wp:positionH relativeFrom="column">
                        <wp:posOffset>365833</wp:posOffset>
                      </wp:positionH>
                      <wp:positionV relativeFrom="paragraph">
                        <wp:posOffset>-41238</wp:posOffset>
                      </wp:positionV>
                      <wp:extent cx="147995" cy="147995"/>
                      <wp:effectExtent l="0" t="0" r="23495" b="23495"/>
                      <wp:wrapNone/>
                      <wp:docPr id="404310027" name="Oval 6"/>
                      <wp:cNvGraphicFramePr/>
                      <a:graphic xmlns:a="http://schemas.openxmlformats.org/drawingml/2006/main">
                        <a:graphicData uri="http://schemas.microsoft.com/office/word/2010/wordprocessingShape">
                          <wps:wsp>
                            <wps:cNvSpPr/>
                            <wps:spPr>
                              <a:xfrm>
                                <a:off x="0" y="0"/>
                                <a:ext cx="147995" cy="147995"/>
                              </a:xfrm>
                              <a:prstGeom prst="ellipse">
                                <a:avLst/>
                              </a:prstGeom>
                              <a:no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3E3A3" id="Oval 6" o:spid="_x0000_s1026" style="position:absolute;margin-left:28.8pt;margin-top:-3.25pt;width:11.65pt;height:11.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" filled="f" strokecolor="#9c3018 [2404]" strokeweight="1pt">
                      <v:stroke joinstyle="miter"/>
                    </v:oval>
                  </w:pict>
                </mc:Fallback>
              </mc:AlternateContent>
            </w:r>
            <w:r w:rsidR="00F64C86" w:rsidRPr="00B27C7A">
              <w:rPr>
                <w:rFonts w:ascii="Source Sans Pro" w:hAnsi="Source Sans Pro"/>
                <w:noProof/>
                <w:sz w:val="21"/>
                <w:szCs w:val="21"/>
              </w:rPr>
              <w:drawing>
                <wp:inline distT="0" distB="0" distL="0" distR="0" wp14:anchorId="24F92200" wp14:editId="049A2CF3">
                  <wp:extent cx="3600000" cy="2425393"/>
                  <wp:effectExtent l="0" t="0" r="0" b="635"/>
                  <wp:docPr id="8952494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4" name="Picture 1" descr="A screenshot of a computer program&#10;&#10;Description automatically generated with medium confidence"/>
                          <pic:cNvPicPr/>
                        </pic:nvPicPr>
                        <pic:blipFill>
                          <a:blip r:embed="rId37"/>
                          <a:stretch>
                            <a:fillRect/>
                          </a:stretch>
                        </pic:blipFill>
                        <pic:spPr>
                          <a:xfrm>
                            <a:off x="0" y="0"/>
                            <a:ext cx="3600000" cy="2425393"/>
                          </a:xfrm>
                          <a:prstGeom prst="rect">
                            <a:avLst/>
                          </a:prstGeom>
                        </pic:spPr>
                      </pic:pic>
                    </a:graphicData>
                  </a:graphic>
                </wp:inline>
              </w:drawing>
            </w:r>
          </w:p>
        </w:tc>
      </w:tr>
    </w:tbl>
    <w:p w14:paraId="5E2A8A84" w14:textId="77777777" w:rsidR="00D77DE0" w:rsidRDefault="00D77DE0"/>
    <w:p w14:paraId="3D2DA3E8" w14:textId="77777777" w:rsidR="00CD001D" w:rsidRPr="004C1540" w:rsidRDefault="00CD001D" w:rsidP="00CD001D">
      <w:pPr>
        <w:rPr>
          <w:rFonts w:ascii="Source Sans Pro" w:hAnsi="Source Sans Pro"/>
          <w:sz w:val="21"/>
          <w:szCs w:val="21"/>
        </w:rPr>
      </w:pPr>
    </w:p>
    <w:p w14:paraId="62460BB8" w14:textId="605F59FC" w:rsidR="00CD001D" w:rsidRPr="000F0155" w:rsidRDefault="00CD001D" w:rsidP="00AC153E">
      <w:pPr>
        <w:pStyle w:val="Heading2"/>
      </w:pPr>
      <w:bookmarkStart w:id="25" w:name="_Toc183437936"/>
      <w:r w:rsidRPr="000F0155">
        <w:t>View</w:t>
      </w:r>
      <w:r>
        <w:t>ing</w:t>
      </w:r>
      <w:r w:rsidRPr="000F0155">
        <w:t xml:space="preserve"> </w:t>
      </w:r>
      <w:r w:rsidR="00DC48A4">
        <w:t>U</w:t>
      </w:r>
      <w:r w:rsidR="00023A61">
        <w:t xml:space="preserve">pdates on the </w:t>
      </w:r>
      <w:r w:rsidR="00DC48A4">
        <w:t>A</w:t>
      </w:r>
      <w:r w:rsidR="00023A61">
        <w:t>pp</w:t>
      </w:r>
      <w:bookmarkEnd w:id="25"/>
    </w:p>
    <w:p w14:paraId="0F6BAE30" w14:textId="50667064" w:rsidR="00CD001D" w:rsidRPr="004C6CD2" w:rsidRDefault="00023A61" w:rsidP="00CD001D">
      <w:r>
        <w:t xml:space="preserve">It will be likely that the </w:t>
      </w:r>
      <w:r w:rsidR="00CD001D" w:rsidRPr="004C6CD2">
        <w:t xml:space="preserve">content </w:t>
      </w:r>
      <w:r>
        <w:t xml:space="preserve">will be </w:t>
      </w:r>
      <w:r w:rsidR="00CD001D" w:rsidRPr="004C6CD2">
        <w:t>cached</w:t>
      </w:r>
      <w:r>
        <w:t xml:space="preserve">; therefore, </w:t>
      </w:r>
      <w:r w:rsidR="00CD001D" w:rsidRPr="004C6CD2">
        <w:t xml:space="preserve">to view your </w:t>
      </w:r>
      <w:r w:rsidR="00D25DDA">
        <w:t xml:space="preserve">updates to images or to text, </w:t>
      </w:r>
      <w:r w:rsidR="00B66917">
        <w:t xml:space="preserve">hold </w:t>
      </w:r>
      <w:r w:rsidR="00CD001D" w:rsidRPr="004C6CD2">
        <w:t xml:space="preserve">down ‘shift’ </w:t>
      </w:r>
      <w:r w:rsidR="00B66917">
        <w:t xml:space="preserve">and click </w:t>
      </w:r>
      <w:r w:rsidR="00CD001D" w:rsidRPr="004C6CD2">
        <w:t>the ‘reload’ button on the browser.</w:t>
      </w:r>
    </w:p>
    <w:p w14:paraId="50690A05" w14:textId="6E50AC71" w:rsidR="00B82D62" w:rsidRDefault="00CD001D" w:rsidP="00B66917">
      <w:pPr>
        <w:jc w:val="center"/>
        <w:rPr>
          <w:rFonts w:ascii="Source Sans Pro Light" w:hAnsi="Source Sans Pro Light"/>
          <w:color w:val="405661" w:themeColor="accent2" w:themeShade="BF"/>
          <w:sz w:val="32"/>
          <w:szCs w:val="32"/>
        </w:rPr>
      </w:pPr>
      <w:r>
        <w:rPr>
          <w:rFonts w:ascii="Source Sans Pro Light" w:hAnsi="Source Sans Pro Light"/>
          <w:noProof/>
          <w:color w:val="405661" w:themeColor="accent2" w:themeShade="BF"/>
          <w:sz w:val="32"/>
          <w:szCs w:val="32"/>
        </w:rPr>
        <w:drawing>
          <wp:inline distT="0" distB="0" distL="0" distR="0" wp14:anchorId="10F9E4AD" wp14:editId="5DC68A80">
            <wp:extent cx="4320000" cy="4646418"/>
            <wp:effectExtent l="0" t="0" r="0" b="0"/>
            <wp:docPr id="17016455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45569" name="Picture 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4646418"/>
                    </a:xfrm>
                    <a:prstGeom prst="rect">
                      <a:avLst/>
                    </a:prstGeom>
                  </pic:spPr>
                </pic:pic>
              </a:graphicData>
            </a:graphic>
          </wp:inline>
        </w:drawing>
      </w:r>
    </w:p>
    <w:p w14:paraId="35CDDA95" w14:textId="77777777" w:rsidR="00FB1BCC" w:rsidRDefault="00FB1BCC" w:rsidP="00FB1BCC">
      <w:pPr>
        <w:rPr>
          <w:rFonts w:ascii="Lato" w:hAnsi="Lato"/>
          <w:color w:val="D14120"/>
          <w:sz w:val="24"/>
          <w:szCs w:val="24"/>
        </w:rPr>
      </w:pPr>
      <w:r>
        <w:br w:type="page"/>
      </w:r>
    </w:p>
    <w:p w14:paraId="17B99DDB" w14:textId="209E0314" w:rsidR="00CD001D" w:rsidRPr="00103B09" w:rsidRDefault="00CD001D" w:rsidP="00B82D62">
      <w:pPr>
        <w:pStyle w:val="Heading2"/>
      </w:pPr>
      <w:bookmarkStart w:id="26" w:name="_Toc183437937"/>
      <w:r>
        <w:lastRenderedPageBreak/>
        <w:t xml:space="preserve">Overwriting </w:t>
      </w:r>
      <w:r w:rsidR="00585549">
        <w:t xml:space="preserve">Images </w:t>
      </w:r>
      <w:r w:rsidR="00533586">
        <w:t>I</w:t>
      </w:r>
      <w:r>
        <w:t xml:space="preserve">f </w:t>
      </w:r>
      <w:r w:rsidR="008E193D">
        <w:t>R</w:t>
      </w:r>
      <w:r w:rsidR="00577D3A">
        <w:t>equired</w:t>
      </w:r>
      <w:bookmarkEnd w:id="26"/>
    </w:p>
    <w:p w14:paraId="12F79E7E" w14:textId="034FFC47" w:rsidR="00CD001D" w:rsidRDefault="00EC68ED" w:rsidP="00577D3A">
      <w:r>
        <w:t>F</w:t>
      </w:r>
      <w:r w:rsidR="00CD001D">
        <w:t xml:space="preserve">iles in the root level of the ‘assets’ folder </w:t>
      </w:r>
      <w:r w:rsidR="005C19F0">
        <w:t>within</w:t>
      </w:r>
      <w:r w:rsidR="009F0924">
        <w:t xml:space="preserve"> the </w:t>
      </w:r>
      <w:r w:rsidR="0090221C">
        <w:t>source co</w:t>
      </w:r>
      <w:r w:rsidR="009E1F15">
        <w:t xml:space="preserve">de </w:t>
      </w:r>
      <w:r w:rsidR="00CD001D">
        <w:t>are</w:t>
      </w:r>
      <w:r w:rsidR="00C24869">
        <w:t xml:space="preserve"> the</w:t>
      </w:r>
      <w:r w:rsidR="00CD001D">
        <w:t xml:space="preserve"> images or graphics that are used globally within the site.</w:t>
      </w:r>
    </w:p>
    <w:p w14:paraId="7D9030F6" w14:textId="23058325" w:rsidR="00421367" w:rsidRDefault="009D77E5" w:rsidP="001800B2">
      <w:r>
        <w:t xml:space="preserve">Images used in </w:t>
      </w:r>
      <w:r w:rsidR="00AA1F90">
        <w:t xml:space="preserve">the </w:t>
      </w:r>
      <w:r w:rsidR="004014AD">
        <w:t xml:space="preserve">content </w:t>
      </w:r>
      <w:r w:rsidR="00CF4479">
        <w:t xml:space="preserve">are stored </w:t>
      </w:r>
      <w:r w:rsidR="00CE254D">
        <w:t>in the relevant course folder</w:t>
      </w:r>
      <w:r w:rsidR="00AA1F90">
        <w:t xml:space="preserve"> </w:t>
      </w:r>
      <w:r w:rsidR="00732AA9">
        <w:t>in the ‘assets’ folder</w:t>
      </w:r>
      <w:r w:rsidR="000C190B">
        <w:t xml:space="preserve">. Each image is systematically labelled </w:t>
      </w:r>
      <w:r w:rsidR="00381341">
        <w:t xml:space="preserve">with </w:t>
      </w:r>
      <w:r w:rsidR="00B55B8A">
        <w:t>each element of the file name</w:t>
      </w:r>
      <w:r w:rsidR="00C116CE">
        <w:t xml:space="preserve"> separated by a dash</w:t>
      </w:r>
      <w:r w:rsidR="00E85C30">
        <w:t xml:space="preserve">. </w:t>
      </w:r>
      <w:r w:rsidR="00882A85">
        <w:t xml:space="preserve">The </w:t>
      </w:r>
      <w:r w:rsidR="008628C6">
        <w:t xml:space="preserve">elements of the file name are defined in the </w:t>
      </w:r>
      <w:r w:rsidR="00882A85">
        <w:t>following table</w:t>
      </w:r>
      <w:r w:rsidR="008628C6">
        <w:t xml:space="preserve">. </w:t>
      </w:r>
    </w:p>
    <w:tbl>
      <w:tblPr>
        <w:tblStyle w:val="TableGrid5"/>
        <w:tblW w:w="9747" w:type="dxa"/>
        <w:tblInd w:w="-113" w:type="dxa"/>
        <w:tblLook w:val="04A0" w:firstRow="1" w:lastRow="0" w:firstColumn="1" w:lastColumn="0" w:noHBand="0" w:noVBand="1"/>
      </w:tblPr>
      <w:tblGrid>
        <w:gridCol w:w="2282"/>
        <w:gridCol w:w="4063"/>
        <w:gridCol w:w="3402"/>
      </w:tblGrid>
      <w:tr w:rsidR="00421367" w:rsidRPr="00CD0BCD" w14:paraId="22DA2B21" w14:textId="77777777">
        <w:tc>
          <w:tcPr>
            <w:tcW w:w="2282" w:type="dxa"/>
            <w:shd w:val="clear" w:color="auto" w:fill="94ADB9"/>
          </w:tcPr>
          <w:p w14:paraId="0AA3BEE4" w14:textId="0EC8BB3C" w:rsidR="00421367" w:rsidRPr="00CD0BCD" w:rsidRDefault="00421367">
            <w:pPr>
              <w:jc w:val="center"/>
              <w:rPr>
                <w:rFonts w:cs="Times New Roman"/>
                <w:b/>
                <w:color w:val="FFFFFF" w:themeColor="background1"/>
                <w:shd w:val="clear" w:color="auto" w:fill="94ADB9"/>
              </w:rPr>
            </w:pPr>
            <w:bookmarkStart w:id="27" w:name="_Hlk181741851"/>
            <w:r>
              <w:rPr>
                <w:rFonts w:cs="Times New Roman"/>
                <w:b/>
                <w:color w:val="FFFFFF" w:themeColor="background1"/>
                <w:shd w:val="clear" w:color="auto" w:fill="94ADB9"/>
              </w:rPr>
              <w:t xml:space="preserve">Chapter </w:t>
            </w:r>
            <w:r w:rsidR="00126138">
              <w:rPr>
                <w:rFonts w:cs="Times New Roman"/>
                <w:b/>
                <w:color w:val="FFFFFF" w:themeColor="background1"/>
                <w:shd w:val="clear" w:color="auto" w:fill="94ADB9"/>
              </w:rPr>
              <w:t>N</w:t>
            </w:r>
            <w:r>
              <w:rPr>
                <w:rFonts w:cs="Times New Roman"/>
                <w:b/>
                <w:color w:val="FFFFFF" w:themeColor="background1"/>
                <w:shd w:val="clear" w:color="auto" w:fill="94ADB9"/>
              </w:rPr>
              <w:t>umber</w:t>
            </w:r>
          </w:p>
        </w:tc>
        <w:tc>
          <w:tcPr>
            <w:tcW w:w="4063" w:type="dxa"/>
            <w:shd w:val="clear" w:color="auto" w:fill="94ADB9"/>
          </w:tcPr>
          <w:p w14:paraId="46DEDB63" w14:textId="7F8BF0B5" w:rsidR="00421367" w:rsidRPr="00CD0BCD" w:rsidRDefault="00421367">
            <w:pPr>
              <w:jc w:val="center"/>
              <w:rPr>
                <w:rFonts w:cs="Times New Roman"/>
                <w:b/>
                <w:color w:val="FFFFFF" w:themeColor="background1"/>
                <w:shd w:val="clear" w:color="auto" w:fill="94ADB9"/>
              </w:rPr>
            </w:pPr>
            <w:r>
              <w:rPr>
                <w:rFonts w:cs="Times New Roman"/>
                <w:b/>
                <w:color w:val="FFFFFF" w:themeColor="background1"/>
                <w:shd w:val="clear" w:color="auto" w:fill="94ADB9"/>
              </w:rPr>
              <w:t xml:space="preserve">Page </w:t>
            </w:r>
            <w:r w:rsidR="00126138">
              <w:rPr>
                <w:rFonts w:cs="Times New Roman"/>
                <w:b/>
                <w:color w:val="FFFFFF" w:themeColor="background1"/>
                <w:shd w:val="clear" w:color="auto" w:fill="94ADB9"/>
              </w:rPr>
              <w:t>N</w:t>
            </w:r>
            <w:r>
              <w:rPr>
                <w:rFonts w:cs="Times New Roman"/>
                <w:b/>
                <w:color w:val="FFFFFF" w:themeColor="background1"/>
                <w:shd w:val="clear" w:color="auto" w:fill="94ADB9"/>
              </w:rPr>
              <w:t>umber</w:t>
            </w:r>
          </w:p>
        </w:tc>
        <w:tc>
          <w:tcPr>
            <w:tcW w:w="3402" w:type="dxa"/>
            <w:shd w:val="clear" w:color="auto" w:fill="94ADB9"/>
          </w:tcPr>
          <w:p w14:paraId="6E934565" w14:textId="489E28F9" w:rsidR="00421367" w:rsidRPr="00CD0BCD" w:rsidRDefault="00421367">
            <w:pPr>
              <w:jc w:val="center"/>
              <w:rPr>
                <w:rFonts w:cs="Times New Roman"/>
                <w:b/>
                <w:color w:val="FFFFFF" w:themeColor="background1"/>
                <w:shd w:val="clear" w:color="auto" w:fill="94ADB9"/>
              </w:rPr>
            </w:pPr>
            <w:r>
              <w:rPr>
                <w:rFonts w:cs="Times New Roman"/>
                <w:b/>
                <w:color w:val="FFFFFF" w:themeColor="background1"/>
                <w:shd w:val="clear" w:color="auto" w:fill="94ADB9"/>
              </w:rPr>
              <w:t xml:space="preserve">Graphic on </w:t>
            </w:r>
            <w:r w:rsidR="00126138">
              <w:rPr>
                <w:rFonts w:cs="Times New Roman"/>
                <w:b/>
                <w:color w:val="FFFFFF" w:themeColor="background1"/>
                <w:shd w:val="clear" w:color="auto" w:fill="94ADB9"/>
              </w:rPr>
              <w:t>P</w:t>
            </w:r>
            <w:r>
              <w:rPr>
                <w:rFonts w:cs="Times New Roman"/>
                <w:b/>
                <w:color w:val="FFFFFF" w:themeColor="background1"/>
                <w:shd w:val="clear" w:color="auto" w:fill="94ADB9"/>
              </w:rPr>
              <w:t xml:space="preserve">age </w:t>
            </w:r>
            <w:r w:rsidR="00126138">
              <w:rPr>
                <w:rFonts w:cs="Times New Roman"/>
                <w:b/>
                <w:color w:val="FFFFFF" w:themeColor="background1"/>
                <w:shd w:val="clear" w:color="auto" w:fill="94ADB9"/>
              </w:rPr>
              <w:t>N</w:t>
            </w:r>
            <w:r>
              <w:rPr>
                <w:rFonts w:cs="Times New Roman"/>
                <w:b/>
                <w:color w:val="FFFFFF" w:themeColor="background1"/>
                <w:shd w:val="clear" w:color="auto" w:fill="94ADB9"/>
              </w:rPr>
              <w:t>umber</w:t>
            </w:r>
          </w:p>
        </w:tc>
      </w:tr>
      <w:tr w:rsidR="00421367" w:rsidRPr="00621D91" w14:paraId="459001E3" w14:textId="77777777">
        <w:tc>
          <w:tcPr>
            <w:tcW w:w="2282" w:type="dxa"/>
          </w:tcPr>
          <w:p w14:paraId="26B55925" w14:textId="77777777" w:rsidR="00421367" w:rsidRPr="00621D91" w:rsidRDefault="00421367">
            <w:pPr>
              <w:ind w:left="22"/>
              <w:contextualSpacing/>
              <w:jc w:val="center"/>
              <w:rPr>
                <w:rFonts w:cs="Times New Roman"/>
              </w:rPr>
            </w:pPr>
            <w:r>
              <w:rPr>
                <w:rFonts w:cs="Times New Roman"/>
              </w:rPr>
              <w:t>c1</w:t>
            </w:r>
          </w:p>
        </w:tc>
        <w:tc>
          <w:tcPr>
            <w:tcW w:w="4063" w:type="dxa"/>
          </w:tcPr>
          <w:p w14:paraId="1629B736" w14:textId="77777777" w:rsidR="00421367" w:rsidRPr="00621D91" w:rsidRDefault="00421367">
            <w:pPr>
              <w:ind w:left="36"/>
              <w:contextualSpacing/>
              <w:jc w:val="center"/>
              <w:rPr>
                <w:rFonts w:cs="Times New Roman"/>
              </w:rPr>
            </w:pPr>
            <w:r>
              <w:rPr>
                <w:rFonts w:cs="Times New Roman"/>
              </w:rPr>
              <w:t>p1</w:t>
            </w:r>
          </w:p>
        </w:tc>
        <w:tc>
          <w:tcPr>
            <w:tcW w:w="3402" w:type="dxa"/>
          </w:tcPr>
          <w:p w14:paraId="59665321" w14:textId="77777777" w:rsidR="00421367" w:rsidRPr="00621D91" w:rsidRDefault="00421367">
            <w:pPr>
              <w:ind w:left="36"/>
              <w:contextualSpacing/>
              <w:jc w:val="center"/>
              <w:rPr>
                <w:rFonts w:cs="Times New Roman"/>
              </w:rPr>
            </w:pPr>
            <w:r>
              <w:rPr>
                <w:rFonts w:cs="Times New Roman"/>
              </w:rPr>
              <w:t>fig-01</w:t>
            </w:r>
          </w:p>
        </w:tc>
      </w:tr>
      <w:bookmarkEnd w:id="27"/>
    </w:tbl>
    <w:p w14:paraId="3DE19536" w14:textId="77777777" w:rsidR="00421367" w:rsidRDefault="00421367" w:rsidP="001800B2"/>
    <w:p w14:paraId="62CBC5EB" w14:textId="4F12075E" w:rsidR="006D57F0" w:rsidRDefault="0096464A" w:rsidP="001800B2">
      <w:r>
        <w:t>As an example:</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131"/>
        <w:gridCol w:w="5885"/>
      </w:tblGrid>
      <w:tr w:rsidR="0094723B" w14:paraId="4AD591DD" w14:textId="77777777" w:rsidTr="00D543E5">
        <w:tc>
          <w:tcPr>
            <w:tcW w:w="3131" w:type="dxa"/>
            <w:vAlign w:val="center"/>
          </w:tcPr>
          <w:p w14:paraId="2D8DCDE1" w14:textId="2CC7A4D1" w:rsidR="006D57F0" w:rsidRPr="00524701" w:rsidRDefault="0096464A" w:rsidP="001D2688">
            <w:r>
              <w:t>This is the first figure</w:t>
            </w:r>
            <w:r w:rsidR="001D2688">
              <w:t xml:space="preserve"> </w:t>
            </w:r>
            <w:r w:rsidR="00B90F57">
              <w:br/>
            </w:r>
            <w:r w:rsidR="001D2688">
              <w:t>(</w:t>
            </w:r>
            <w:r w:rsidR="001D2688" w:rsidRPr="001D2688">
              <w:rPr>
                <w:b/>
                <w:bCs/>
                <w:color w:val="D14120" w:themeColor="accent1"/>
              </w:rPr>
              <w:t>fig-01</w:t>
            </w:r>
            <w:r w:rsidR="001D2688">
              <w:t>)</w:t>
            </w:r>
            <w:r>
              <w:t xml:space="preserve"> </w:t>
            </w:r>
            <w:r w:rsidR="001D2688">
              <w:t>on</w:t>
            </w:r>
            <w:r>
              <w:t xml:space="preserve"> the first page</w:t>
            </w:r>
            <w:r w:rsidR="001D2688">
              <w:t xml:space="preserve"> (</w:t>
            </w:r>
            <w:r w:rsidR="001D2688" w:rsidRPr="001D2688">
              <w:rPr>
                <w:b/>
                <w:bCs/>
                <w:color w:val="D14120" w:themeColor="accent1"/>
              </w:rPr>
              <w:t>p1</w:t>
            </w:r>
            <w:r w:rsidR="001D2688">
              <w:t>)</w:t>
            </w:r>
            <w:r>
              <w:t xml:space="preserve"> of the first chapter</w:t>
            </w:r>
            <w:r w:rsidR="001D2688">
              <w:t xml:space="preserve"> (</w:t>
            </w:r>
            <w:r w:rsidR="001D2688" w:rsidRPr="001D2688">
              <w:rPr>
                <w:b/>
                <w:bCs/>
                <w:color w:val="D14120" w:themeColor="accent1"/>
              </w:rPr>
              <w:t>c1</w:t>
            </w:r>
            <w:r w:rsidR="001D2688">
              <w:t xml:space="preserve"> i.e. Diabetes Overview), which is within the </w:t>
            </w:r>
            <w:r w:rsidR="00F6274F">
              <w:t>‘</w:t>
            </w:r>
            <w:r w:rsidRPr="00EA2DD9">
              <w:rPr>
                <w:rFonts w:cs="Times New Roman"/>
              </w:rPr>
              <w:t xml:space="preserve">Prevention, </w:t>
            </w:r>
            <w:r>
              <w:rPr>
                <w:rFonts w:cs="Times New Roman"/>
              </w:rPr>
              <w:t>S</w:t>
            </w:r>
            <w:r w:rsidRPr="00EA2DD9">
              <w:rPr>
                <w:rFonts w:cs="Times New Roman"/>
              </w:rPr>
              <w:t xml:space="preserve">creening and </w:t>
            </w:r>
            <w:r>
              <w:rPr>
                <w:rFonts w:cs="Times New Roman"/>
              </w:rPr>
              <w:t>D</w:t>
            </w:r>
            <w:r w:rsidRPr="00EA2DD9">
              <w:rPr>
                <w:rFonts w:cs="Times New Roman"/>
              </w:rPr>
              <w:t>iagnosis</w:t>
            </w:r>
            <w:r w:rsidR="00F6274F">
              <w:rPr>
                <w:rFonts w:cs="Times New Roman"/>
              </w:rPr>
              <w:t>’</w:t>
            </w:r>
            <w:r>
              <w:rPr>
                <w:rFonts w:cs="Times New Roman"/>
              </w:rPr>
              <w:t xml:space="preserve"> (</w:t>
            </w:r>
            <w:r w:rsidR="00080D12" w:rsidRPr="001D2688">
              <w:rPr>
                <w:rFonts w:cs="Times New Roman"/>
                <w:b/>
                <w:bCs/>
                <w:color w:val="D14120" w:themeColor="accent1"/>
              </w:rPr>
              <w:t>psd</w:t>
            </w:r>
            <w:r>
              <w:rPr>
                <w:rFonts w:cs="Times New Roman"/>
              </w:rPr>
              <w:t>)</w:t>
            </w:r>
            <w:r w:rsidR="001D2688">
              <w:rPr>
                <w:rFonts w:cs="Times New Roman"/>
              </w:rPr>
              <w:t xml:space="preserve"> section</w:t>
            </w:r>
          </w:p>
        </w:tc>
        <w:tc>
          <w:tcPr>
            <w:tcW w:w="5885" w:type="dxa"/>
          </w:tcPr>
          <w:p w14:paraId="34200110" w14:textId="38E8BDE7" w:rsidR="006D57F0" w:rsidRDefault="0096464A">
            <w:pPr>
              <w:jc w:val="center"/>
              <w:rPr>
                <w:rFonts w:ascii="Source Sans Pro" w:hAnsi="Source Sans Pro"/>
                <w:sz w:val="21"/>
                <w:szCs w:val="21"/>
              </w:rPr>
            </w:pPr>
            <w:r>
              <w:rPr>
                <w:rFonts w:ascii="Source Sans Pro" w:hAnsi="Source Sans Pro"/>
                <w:noProof/>
                <w:sz w:val="21"/>
                <w:szCs w:val="21"/>
              </w:rPr>
              <w:drawing>
                <wp:inline distT="0" distB="0" distL="0" distR="0" wp14:anchorId="53CA2374" wp14:editId="0CBEFF7F">
                  <wp:extent cx="2316480" cy="1682566"/>
                  <wp:effectExtent l="0" t="0" r="7620" b="0"/>
                  <wp:docPr id="951640955" name="Picture 20" descr="A graph of diabetes type 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58898" name="Picture 20" descr="A graph of diabetes type 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5792" cy="1718384"/>
                          </a:xfrm>
                          <a:prstGeom prst="rect">
                            <a:avLst/>
                          </a:prstGeom>
                        </pic:spPr>
                      </pic:pic>
                    </a:graphicData>
                  </a:graphic>
                </wp:inline>
              </w:drawing>
            </w:r>
          </w:p>
        </w:tc>
      </w:tr>
      <w:tr w:rsidR="00D543E5" w14:paraId="3065FE5F" w14:textId="77777777" w:rsidTr="00D543E5">
        <w:tc>
          <w:tcPr>
            <w:tcW w:w="3131" w:type="dxa"/>
            <w:vAlign w:val="center"/>
          </w:tcPr>
          <w:p w14:paraId="47F05A92" w14:textId="31F0BFCA" w:rsidR="00D543E5" w:rsidRDefault="007D4444">
            <w:r>
              <w:t xml:space="preserve">Therefore, this image sits within </w:t>
            </w:r>
            <w:r w:rsidR="006117B3">
              <w:t>a</w:t>
            </w:r>
            <w:r w:rsidR="005B3413">
              <w:t>ssets</w:t>
            </w:r>
            <w:r w:rsidR="006117B3">
              <w:t>/</w:t>
            </w:r>
            <w:r w:rsidR="00080D12" w:rsidRPr="00B90F57">
              <w:rPr>
                <w:b/>
                <w:bCs/>
                <w:color w:val="D14120" w:themeColor="accent1"/>
              </w:rPr>
              <w:t>psd</w:t>
            </w:r>
            <w:r w:rsidR="001D2E77" w:rsidRPr="00B90F57">
              <w:rPr>
                <w:b/>
                <w:bCs/>
                <w:color w:val="D14120" w:themeColor="accent1"/>
              </w:rPr>
              <w:t xml:space="preserve"> </w:t>
            </w:r>
            <w:r w:rsidR="001D2E77">
              <w:t xml:space="preserve">and is </w:t>
            </w:r>
            <w:r w:rsidR="0094723B">
              <w:t xml:space="preserve">labelled </w:t>
            </w:r>
            <w:r w:rsidR="0094723B" w:rsidRPr="00B90F57">
              <w:rPr>
                <w:b/>
                <w:bCs/>
                <w:color w:val="D14120" w:themeColor="accent1"/>
              </w:rPr>
              <w:t>c1</w:t>
            </w:r>
            <w:r w:rsidR="0094723B" w:rsidRPr="00A855D5">
              <w:t>-</w:t>
            </w:r>
            <w:r w:rsidR="0094723B" w:rsidRPr="00B90F57">
              <w:rPr>
                <w:b/>
                <w:bCs/>
                <w:color w:val="D14120" w:themeColor="accent1"/>
              </w:rPr>
              <w:t>p1</w:t>
            </w:r>
            <w:r w:rsidR="0094723B" w:rsidRPr="00A855D5">
              <w:t>-</w:t>
            </w:r>
            <w:r w:rsidR="0094723B" w:rsidRPr="00B90F57">
              <w:rPr>
                <w:b/>
                <w:bCs/>
                <w:color w:val="D14120" w:themeColor="accent1"/>
              </w:rPr>
              <w:t>fig-01</w:t>
            </w:r>
            <w:r w:rsidR="0094723B">
              <w:t>.</w:t>
            </w:r>
            <w:r w:rsidR="0094723B" w:rsidRPr="00A956DE">
              <w:t>png</w:t>
            </w:r>
          </w:p>
        </w:tc>
        <w:tc>
          <w:tcPr>
            <w:tcW w:w="5885" w:type="dxa"/>
          </w:tcPr>
          <w:p w14:paraId="6ACF5E6A" w14:textId="5EDF3B69" w:rsidR="00D543E5" w:rsidRDefault="00AD5521">
            <w:pPr>
              <w:jc w:val="center"/>
              <w:rPr>
                <w:rFonts w:ascii="Source Sans Pro" w:hAnsi="Source Sans Pro"/>
                <w:noProof/>
                <w:sz w:val="21"/>
                <w:szCs w:val="21"/>
              </w:rPr>
            </w:pPr>
            <w:r>
              <w:rPr>
                <w:noProof/>
                <w:shd w:val="clear" w:color="auto" w:fill="auto"/>
              </w:rPr>
              <mc:AlternateContent>
                <mc:Choice Requires="wps">
                  <w:drawing>
                    <wp:anchor distT="0" distB="0" distL="114300" distR="114300" simplePos="0" relativeHeight="251658247" behindDoc="0" locked="0" layoutInCell="1" allowOverlap="1" wp14:anchorId="34F71937" wp14:editId="1DE35A58">
                      <wp:simplePos x="0" y="0"/>
                      <wp:positionH relativeFrom="column">
                        <wp:posOffset>833385</wp:posOffset>
                      </wp:positionH>
                      <wp:positionV relativeFrom="paragraph">
                        <wp:posOffset>400761</wp:posOffset>
                      </wp:positionV>
                      <wp:extent cx="498144" cy="122830"/>
                      <wp:effectExtent l="0" t="0" r="16510" b="10795"/>
                      <wp:wrapNone/>
                      <wp:docPr id="20639691" name="Oval 4"/>
                      <wp:cNvGraphicFramePr/>
                      <a:graphic xmlns:a="http://schemas.openxmlformats.org/drawingml/2006/main">
                        <a:graphicData uri="http://schemas.microsoft.com/office/word/2010/wordprocessingShape">
                          <wps:wsp>
                            <wps:cNvSpPr/>
                            <wps:spPr>
                              <a:xfrm>
                                <a:off x="0" y="0"/>
                                <a:ext cx="498144" cy="12283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F7F1CD" id="Oval 4" o:spid="_x0000_s1026" style="position:absolute;margin-left:65.6pt;margin-top:31.55pt;width:39.2pt;height:9.6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" filled="f" strokecolor="#1e0904 [484]" strokeweight="1pt">
                      <v:stroke joinstyle="miter"/>
                    </v:oval>
                  </w:pict>
                </mc:Fallback>
              </mc:AlternateContent>
            </w:r>
            <w:r w:rsidR="0094723B">
              <w:rPr>
                <w:noProof/>
              </w:rPr>
              <w:drawing>
                <wp:inline distT="0" distB="0" distL="0" distR="0" wp14:anchorId="51891F3E" wp14:editId="547439E4">
                  <wp:extent cx="3440921" cy="2558975"/>
                  <wp:effectExtent l="0" t="0" r="7620" b="0"/>
                  <wp:docPr id="207632807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39" cstate="print">
                            <a:extLst>
                              <a:ext uri="{28A0092B-C50C-407E-A947-70E740481C1C}">
                                <a14:useLocalDpi xmlns:a14="http://schemas.microsoft.com/office/drawing/2010/main" val="0"/>
                              </a:ext>
                            </a:extLst>
                          </a:blip>
                          <a:srcRect l="3335" r="2707" b="2836"/>
                          <a:stretch/>
                        </pic:blipFill>
                        <pic:spPr bwMode="auto">
                          <a:xfrm>
                            <a:off x="0" y="0"/>
                            <a:ext cx="3463622" cy="25758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1854CE" w14:textId="1621C631" w:rsidR="00AD5521" w:rsidRDefault="00AD5521" w:rsidP="001800B2"/>
    <w:p w14:paraId="09F3862C" w14:textId="3553662A" w:rsidR="003A4C6B" w:rsidRPr="005B52FC" w:rsidRDefault="003A4C6B" w:rsidP="003A4C6B">
      <w:pPr>
        <w:rPr>
          <w:lang w:val="en-US"/>
        </w:rPr>
      </w:pPr>
      <w:r>
        <w:t xml:space="preserve">Please note that the width of figures in the .eps file </w:t>
      </w:r>
      <w:r w:rsidR="00FB746A">
        <w:t xml:space="preserve">should </w:t>
      </w:r>
      <w:r>
        <w:t xml:space="preserve">fit within the artboard area of 670px width and there is no height restriction. Please keep in mind that the artboard area must sit as close as it can to the top and bottom of the graphic for when you export them as PNG files. </w:t>
      </w:r>
    </w:p>
    <w:p w14:paraId="0262235E" w14:textId="77777777" w:rsidR="003A4C6B" w:rsidRDefault="003A4C6B" w:rsidP="001800B2"/>
    <w:p w14:paraId="28BD03EB" w14:textId="77777777" w:rsidR="00AD5521" w:rsidRDefault="00AD5521">
      <w:r>
        <w:br w:type="page"/>
      </w:r>
    </w:p>
    <w:p w14:paraId="1812294C" w14:textId="6E023445" w:rsidR="00FD34A3" w:rsidRDefault="72BA7F9F" w:rsidP="00FD34A3">
      <w:pPr>
        <w:pStyle w:val="Heading1"/>
      </w:pPr>
      <w:bookmarkStart w:id="28" w:name="_Toc183437938"/>
      <w:r>
        <w:lastRenderedPageBreak/>
        <w:t xml:space="preserve">Compiling </w:t>
      </w:r>
      <w:r w:rsidR="002373B6">
        <w:t xml:space="preserve">the Compass </w:t>
      </w:r>
      <w:r w:rsidR="00EE5093">
        <w:t>L</w:t>
      </w:r>
      <w:r>
        <w:t xml:space="preserve">earning </w:t>
      </w:r>
      <w:r w:rsidR="00EE5093">
        <w:t>A</w:t>
      </w:r>
      <w:r>
        <w:t>pp</w:t>
      </w:r>
      <w:bookmarkEnd w:id="28"/>
    </w:p>
    <w:p w14:paraId="632B2316" w14:textId="1D9539B8" w:rsidR="00581DE9" w:rsidRDefault="00D544A6" w:rsidP="4BE1DCBE">
      <w:pPr>
        <w:shd w:val="clear" w:color="auto" w:fill="FFFFFF" w:themeFill="background2"/>
        <w:rPr>
          <w:color w:val="auto"/>
        </w:rPr>
      </w:pPr>
      <w:r>
        <w:rPr>
          <w:color w:val="auto"/>
        </w:rPr>
        <w:t xml:space="preserve">You </w:t>
      </w:r>
      <w:r w:rsidR="00E07A1D">
        <w:rPr>
          <w:color w:val="auto"/>
        </w:rPr>
        <w:t xml:space="preserve">have now created a </w:t>
      </w:r>
      <w:hyperlink w:anchor="_Running_the_App" w:history="1">
        <w:r w:rsidR="00E07A1D" w:rsidRPr="005F3446">
          <w:rPr>
            <w:rStyle w:val="Hyperlink"/>
            <w:color w:val="567483" w:themeColor="text2"/>
          </w:rPr>
          <w:t xml:space="preserve">locally </w:t>
        </w:r>
        <w:r w:rsidR="002436F8" w:rsidRPr="005F3446">
          <w:rPr>
            <w:rStyle w:val="Hyperlink"/>
            <w:color w:val="567483" w:themeColor="text2"/>
          </w:rPr>
          <w:t>running app</w:t>
        </w:r>
      </w:hyperlink>
      <w:r w:rsidR="003E6D4D" w:rsidRPr="008D76AC">
        <w:rPr>
          <w:color w:val="D14120" w:themeColor="accent1"/>
        </w:rPr>
        <w:t xml:space="preserve"> </w:t>
      </w:r>
      <w:r w:rsidR="003E6D4D">
        <w:rPr>
          <w:color w:val="auto"/>
        </w:rPr>
        <w:t>and</w:t>
      </w:r>
      <w:r w:rsidR="003E6D4D" w:rsidRPr="005F3446">
        <w:rPr>
          <w:color w:val="567483" w:themeColor="text2"/>
        </w:rPr>
        <w:t xml:space="preserve"> </w:t>
      </w:r>
      <w:hyperlink w:anchor="_Updating_the_App" w:history="1">
        <w:r w:rsidR="005F3446" w:rsidRPr="005F3446">
          <w:rPr>
            <w:rStyle w:val="Hyperlink"/>
            <w:color w:val="567483" w:themeColor="text2"/>
          </w:rPr>
          <w:t>updated</w:t>
        </w:r>
      </w:hyperlink>
      <w:r w:rsidR="003E6D4D">
        <w:rPr>
          <w:color w:val="auto"/>
        </w:rPr>
        <w:t xml:space="preserve"> it, the next step is </w:t>
      </w:r>
      <w:r w:rsidR="00034433">
        <w:rPr>
          <w:color w:val="auto"/>
        </w:rPr>
        <w:t>to compile the updated app so that it is read</w:t>
      </w:r>
      <w:r w:rsidR="007E031E">
        <w:rPr>
          <w:color w:val="auto"/>
        </w:rPr>
        <w:t>y</w:t>
      </w:r>
      <w:r w:rsidR="00034433">
        <w:rPr>
          <w:color w:val="auto"/>
        </w:rPr>
        <w:t xml:space="preserve"> to be deployed onto a webserver or distribution network</w:t>
      </w:r>
      <w:r w:rsidR="00581DE9">
        <w:rPr>
          <w:color w:val="auto"/>
        </w:rPr>
        <w:t>.</w:t>
      </w:r>
    </w:p>
    <w:p w14:paraId="2277E0B1" w14:textId="078249BA" w:rsidR="3BEB3910" w:rsidRDefault="3BEB3910" w:rsidP="4BE1DCBE">
      <w:pPr>
        <w:shd w:val="clear" w:color="auto" w:fill="FFFFFF" w:themeFill="background2"/>
        <w:rPr>
          <w:color w:val="D14120" w:themeColor="accent1"/>
        </w:rPr>
      </w:pPr>
      <w:r w:rsidRPr="4BE1DCBE">
        <w:rPr>
          <w:color w:val="auto"/>
        </w:rPr>
        <w:t>T</w:t>
      </w:r>
      <w:r w:rsidR="25C68E57" w:rsidRPr="4BE1DCBE">
        <w:rPr>
          <w:color w:val="auto"/>
        </w:rPr>
        <w:t xml:space="preserve">o compile the </w:t>
      </w:r>
      <w:r w:rsidR="00E030C6">
        <w:rPr>
          <w:color w:val="auto"/>
        </w:rPr>
        <w:t>updated</w:t>
      </w:r>
      <w:r w:rsidR="00F172C3">
        <w:rPr>
          <w:color w:val="auto"/>
        </w:rPr>
        <w:t xml:space="preserve"> app</w:t>
      </w:r>
      <w:r w:rsidR="00203CA1">
        <w:rPr>
          <w:color w:val="auto"/>
        </w:rPr>
        <w:t xml:space="preserve"> (Nurse or Doctor)</w:t>
      </w:r>
      <w:r w:rsidR="00267AE1">
        <w:rPr>
          <w:color w:val="auto"/>
        </w:rPr>
        <w:t xml:space="preserve">, </w:t>
      </w:r>
      <w:r w:rsidR="25C68E57" w:rsidRPr="4BE1DCBE">
        <w:rPr>
          <w:color w:val="auto"/>
        </w:rPr>
        <w:t xml:space="preserve">you need </w:t>
      </w:r>
      <w:r w:rsidR="1A4D57A3" w:rsidRPr="4BE1DCBE">
        <w:rPr>
          <w:color w:val="auto"/>
        </w:rPr>
        <w:t xml:space="preserve">to </w:t>
      </w:r>
      <w:r w:rsidR="004D662C">
        <w:rPr>
          <w:color w:val="auto"/>
        </w:rPr>
        <w:t>complete</w:t>
      </w:r>
      <w:r w:rsidR="1A4D57A3" w:rsidRPr="4BE1DCBE">
        <w:rPr>
          <w:color w:val="auto"/>
        </w:rPr>
        <w:t xml:space="preserve"> the following steps:</w:t>
      </w:r>
    </w:p>
    <w:p w14:paraId="4BC1D407" w14:textId="64BDFFAF" w:rsidR="1A4D57A3" w:rsidRDefault="1A4D57A3" w:rsidP="4BE1DCBE">
      <w:pPr>
        <w:pStyle w:val="ListParagraph"/>
        <w:numPr>
          <w:ilvl w:val="0"/>
          <w:numId w:val="4"/>
        </w:numPr>
        <w:shd w:val="clear" w:color="auto" w:fill="FFFFFF" w:themeFill="background2"/>
        <w:rPr>
          <w:rFonts w:asciiTheme="minorHAnsi" w:eastAsiaTheme="minorEastAsia" w:hAnsiTheme="minorHAnsi"/>
        </w:rPr>
      </w:pPr>
      <w:r w:rsidRPr="11F2760D">
        <w:rPr>
          <w:rFonts w:asciiTheme="minorHAnsi" w:eastAsiaTheme="minorEastAsia" w:hAnsiTheme="minorHAnsi"/>
        </w:rPr>
        <w:t xml:space="preserve">Open </w:t>
      </w:r>
      <w:r w:rsidR="3FAFBA19" w:rsidRPr="11F2760D">
        <w:rPr>
          <w:rFonts w:asciiTheme="minorHAnsi" w:eastAsiaTheme="minorEastAsia" w:hAnsiTheme="minorHAnsi"/>
        </w:rPr>
        <w:t xml:space="preserve">the </w:t>
      </w:r>
      <w:r w:rsidRPr="11F2760D">
        <w:rPr>
          <w:rFonts w:asciiTheme="minorHAnsi" w:eastAsiaTheme="minorEastAsia" w:hAnsiTheme="minorHAnsi"/>
        </w:rPr>
        <w:t>terminal or command line and navigate to the</w:t>
      </w:r>
      <w:r w:rsidR="00061DBE">
        <w:rPr>
          <w:rFonts w:asciiTheme="minorHAnsi" w:eastAsiaTheme="minorEastAsia" w:hAnsiTheme="minorHAnsi"/>
        </w:rPr>
        <w:t xml:space="preserve"> app </w:t>
      </w:r>
      <w:r w:rsidR="1E37A290" w:rsidRPr="11F2760D">
        <w:rPr>
          <w:rFonts w:asciiTheme="minorHAnsi" w:eastAsiaTheme="minorEastAsia" w:hAnsiTheme="minorHAnsi"/>
        </w:rPr>
        <w:t xml:space="preserve">folder </w:t>
      </w:r>
      <w:r w:rsidRPr="11F2760D">
        <w:rPr>
          <w:rFonts w:asciiTheme="minorHAnsi" w:eastAsiaTheme="minorEastAsia" w:hAnsiTheme="minorHAnsi"/>
        </w:rPr>
        <w:t xml:space="preserve">using the </w:t>
      </w:r>
      <w:r w:rsidRPr="00A4514E">
        <w:rPr>
          <w:rFonts w:asciiTheme="minorHAnsi" w:eastAsiaTheme="minorEastAsia" w:hAnsiTheme="minorHAnsi"/>
          <w:color w:val="auto"/>
        </w:rPr>
        <w:t>‘</w:t>
      </w:r>
      <w:r w:rsidRPr="11F2760D">
        <w:rPr>
          <w:rFonts w:asciiTheme="minorHAnsi" w:eastAsiaTheme="minorEastAsia" w:hAnsiTheme="minorHAnsi"/>
          <w:b/>
          <w:bCs/>
          <w:color w:val="D04020"/>
        </w:rPr>
        <w:t>cd</w:t>
      </w:r>
      <w:r w:rsidRPr="00FB746A">
        <w:rPr>
          <w:rFonts w:asciiTheme="minorHAnsi" w:eastAsiaTheme="minorEastAsia" w:hAnsiTheme="minorHAnsi"/>
          <w:color w:val="auto"/>
        </w:rPr>
        <w:t>’</w:t>
      </w:r>
      <w:r w:rsidRPr="11F2760D">
        <w:rPr>
          <w:rFonts w:asciiTheme="minorHAnsi" w:eastAsiaTheme="minorEastAsia" w:hAnsiTheme="minorHAnsi"/>
        </w:rPr>
        <w:t xml:space="preserve"> command</w:t>
      </w:r>
    </w:p>
    <w:p w14:paraId="403C09E0" w14:textId="1D1350C5" w:rsidR="1A4D57A3" w:rsidRDefault="1A4D57A3"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Within </w:t>
      </w:r>
      <w:r w:rsidR="2BBB8AAC" w:rsidRPr="4BE1DCBE">
        <w:rPr>
          <w:rFonts w:asciiTheme="minorHAnsi" w:eastAsiaTheme="minorEastAsia" w:hAnsiTheme="minorHAnsi"/>
        </w:rPr>
        <w:t xml:space="preserve">the </w:t>
      </w:r>
      <w:r w:rsidRPr="4BE1DCBE">
        <w:rPr>
          <w:rFonts w:asciiTheme="minorHAnsi" w:eastAsiaTheme="minorEastAsia" w:hAnsiTheme="minorHAnsi"/>
        </w:rPr>
        <w:t>same terminal or command line window</w:t>
      </w:r>
      <w:r w:rsidR="00416F3B">
        <w:rPr>
          <w:rFonts w:asciiTheme="minorHAnsi" w:eastAsiaTheme="minorEastAsia" w:hAnsiTheme="minorHAnsi"/>
        </w:rPr>
        <w:t>,</w:t>
      </w:r>
      <w:r w:rsidRPr="4BE1DCBE">
        <w:rPr>
          <w:rFonts w:asciiTheme="minorHAnsi" w:eastAsiaTheme="minorEastAsia" w:hAnsiTheme="minorHAnsi"/>
        </w:rPr>
        <w:t xml:space="preserve"> type </w:t>
      </w:r>
      <w:r w:rsidR="00416F3B" w:rsidRPr="00FB746A">
        <w:rPr>
          <w:rFonts w:asciiTheme="minorHAnsi" w:eastAsiaTheme="minorEastAsia" w:hAnsiTheme="minorHAnsi"/>
          <w:color w:val="auto"/>
        </w:rPr>
        <w:t>‘</w:t>
      </w:r>
      <w:r w:rsidRPr="009A47AA">
        <w:rPr>
          <w:rFonts w:asciiTheme="minorHAnsi" w:eastAsiaTheme="minorEastAsia" w:hAnsiTheme="minorHAnsi"/>
          <w:b/>
          <w:bCs/>
          <w:color w:val="D14120" w:themeColor="accent1"/>
        </w:rPr>
        <w:t xml:space="preserve">npm </w:t>
      </w:r>
      <w:r w:rsidR="6B13ECF4" w:rsidRPr="009A47AA">
        <w:rPr>
          <w:rFonts w:asciiTheme="minorHAnsi" w:eastAsiaTheme="minorEastAsia" w:hAnsiTheme="minorHAnsi"/>
          <w:b/>
          <w:bCs/>
          <w:color w:val="D14120" w:themeColor="accent1"/>
        </w:rPr>
        <w:t>run build</w:t>
      </w:r>
      <w:r w:rsidR="007167A4" w:rsidRPr="00FB746A">
        <w:rPr>
          <w:rFonts w:asciiTheme="minorHAnsi" w:eastAsiaTheme="minorEastAsia" w:hAnsiTheme="minorHAnsi"/>
          <w:color w:val="auto"/>
        </w:rPr>
        <w:t>’</w:t>
      </w:r>
      <w:r w:rsidR="00D01E8D" w:rsidRPr="00D01E8D">
        <w:rPr>
          <w:rFonts w:asciiTheme="minorHAnsi" w:eastAsiaTheme="minorEastAsia" w:hAnsiTheme="minorHAnsi"/>
          <w:color w:val="auto"/>
        </w:rPr>
        <w:t>, which</w:t>
      </w:r>
      <w:r w:rsidRPr="4BE1DCBE">
        <w:rPr>
          <w:rFonts w:asciiTheme="minorHAnsi" w:eastAsiaTheme="minorEastAsia" w:hAnsiTheme="minorHAnsi"/>
        </w:rPr>
        <w:t xml:space="preserve"> will </w:t>
      </w:r>
      <w:r w:rsidR="2FA608FC" w:rsidRPr="4BE1DCBE">
        <w:rPr>
          <w:rFonts w:asciiTheme="minorHAnsi" w:eastAsiaTheme="minorEastAsia" w:hAnsiTheme="minorHAnsi"/>
        </w:rPr>
        <w:t>create a distr</w:t>
      </w:r>
      <w:r w:rsidR="2AD02B93" w:rsidRPr="4BE1DCBE">
        <w:rPr>
          <w:rFonts w:asciiTheme="minorHAnsi" w:eastAsiaTheme="minorEastAsia" w:hAnsiTheme="minorHAnsi"/>
        </w:rPr>
        <w:t>i</w:t>
      </w:r>
      <w:r w:rsidR="2FA608FC" w:rsidRPr="4BE1DCBE">
        <w:rPr>
          <w:rFonts w:asciiTheme="minorHAnsi" w:eastAsiaTheme="minorEastAsia" w:hAnsiTheme="minorHAnsi"/>
        </w:rPr>
        <w:t xml:space="preserve">bution/production version of the PWA ready to </w:t>
      </w:r>
      <w:r w:rsidR="7C8B4C8D" w:rsidRPr="4BE1DCBE">
        <w:rPr>
          <w:rFonts w:asciiTheme="minorHAnsi" w:eastAsiaTheme="minorEastAsia" w:hAnsiTheme="minorHAnsi"/>
        </w:rPr>
        <w:t xml:space="preserve">be added to </w:t>
      </w:r>
      <w:r w:rsidR="2FA608FC" w:rsidRPr="4BE1DCBE">
        <w:rPr>
          <w:rFonts w:asciiTheme="minorHAnsi" w:eastAsiaTheme="minorEastAsia" w:hAnsiTheme="minorHAnsi"/>
        </w:rPr>
        <w:t xml:space="preserve">any webserver </w:t>
      </w:r>
      <w:r w:rsidR="5BD8821F" w:rsidRPr="4BE1DCBE">
        <w:rPr>
          <w:rFonts w:asciiTheme="minorHAnsi" w:eastAsiaTheme="minorEastAsia" w:hAnsiTheme="minorHAnsi"/>
        </w:rPr>
        <w:t xml:space="preserve">so </w:t>
      </w:r>
      <w:r w:rsidR="00FF7BA7">
        <w:rPr>
          <w:rFonts w:asciiTheme="minorHAnsi" w:eastAsiaTheme="minorEastAsia" w:hAnsiTheme="minorHAnsi"/>
        </w:rPr>
        <w:t>it</w:t>
      </w:r>
      <w:r w:rsidR="00FF7BA7" w:rsidRPr="4BE1DCBE">
        <w:rPr>
          <w:rFonts w:asciiTheme="minorHAnsi" w:eastAsiaTheme="minorEastAsia" w:hAnsiTheme="minorHAnsi"/>
        </w:rPr>
        <w:t xml:space="preserve"> </w:t>
      </w:r>
      <w:r w:rsidR="5BD8821F" w:rsidRPr="4BE1DCBE">
        <w:rPr>
          <w:rFonts w:asciiTheme="minorHAnsi" w:eastAsiaTheme="minorEastAsia" w:hAnsiTheme="minorHAnsi"/>
        </w:rPr>
        <w:t xml:space="preserve">can be accessed by end </w:t>
      </w:r>
      <w:r w:rsidR="2FA608FC" w:rsidRPr="4BE1DCBE">
        <w:rPr>
          <w:rFonts w:asciiTheme="minorHAnsi" w:eastAsiaTheme="minorEastAsia" w:hAnsiTheme="minorHAnsi"/>
        </w:rPr>
        <w:t xml:space="preserve">users </w:t>
      </w:r>
    </w:p>
    <w:p w14:paraId="58AAE646" w14:textId="36A8F80D" w:rsidR="2FA608FC" w:rsidRDefault="2FA608FC"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The cont</w:t>
      </w:r>
      <w:r w:rsidR="6D4A38BE" w:rsidRPr="4BE1DCBE">
        <w:rPr>
          <w:rFonts w:asciiTheme="minorHAnsi" w:eastAsiaTheme="minorEastAsia" w:hAnsiTheme="minorHAnsi"/>
        </w:rPr>
        <w:t>ents of th</w:t>
      </w:r>
      <w:r w:rsidR="00900990">
        <w:rPr>
          <w:rFonts w:asciiTheme="minorHAnsi" w:eastAsiaTheme="minorEastAsia" w:hAnsiTheme="minorHAnsi"/>
        </w:rPr>
        <w:t>e</w:t>
      </w:r>
      <w:r w:rsidR="6D4A38BE" w:rsidRPr="4BE1DCBE">
        <w:rPr>
          <w:rFonts w:asciiTheme="minorHAnsi" w:eastAsiaTheme="minorEastAsia" w:hAnsiTheme="minorHAnsi"/>
        </w:rPr>
        <w:t xml:space="preserve"> </w:t>
      </w:r>
      <w:r w:rsidR="009A47AA" w:rsidRPr="00FB746A">
        <w:rPr>
          <w:rFonts w:asciiTheme="minorHAnsi" w:eastAsiaTheme="minorEastAsia" w:hAnsiTheme="minorHAnsi"/>
          <w:color w:val="auto"/>
        </w:rPr>
        <w:t>‘</w:t>
      </w:r>
      <w:r w:rsidR="009A47AA" w:rsidRPr="009A47AA">
        <w:rPr>
          <w:rFonts w:asciiTheme="minorHAnsi" w:eastAsiaTheme="minorEastAsia" w:hAnsiTheme="minorHAnsi"/>
          <w:b/>
          <w:bCs/>
          <w:color w:val="D14120" w:themeColor="accent1"/>
        </w:rPr>
        <w:t>dist</w:t>
      </w:r>
      <w:r w:rsidR="009A47AA" w:rsidRPr="00FB746A">
        <w:rPr>
          <w:rFonts w:asciiTheme="minorHAnsi" w:eastAsiaTheme="minorEastAsia" w:hAnsiTheme="minorHAnsi"/>
          <w:color w:val="auto"/>
        </w:rPr>
        <w:t>’</w:t>
      </w:r>
      <w:r w:rsidR="009A47AA" w:rsidRPr="009A47AA">
        <w:rPr>
          <w:rFonts w:asciiTheme="minorHAnsi" w:eastAsiaTheme="minorEastAsia" w:hAnsiTheme="minorHAnsi"/>
          <w:color w:val="D14120" w:themeColor="accent1"/>
        </w:rPr>
        <w:t xml:space="preserve"> </w:t>
      </w:r>
      <w:r w:rsidR="6D4A38BE" w:rsidRPr="4BE1DCBE">
        <w:rPr>
          <w:rFonts w:asciiTheme="minorHAnsi" w:eastAsiaTheme="minorEastAsia" w:hAnsiTheme="minorHAnsi"/>
        </w:rPr>
        <w:t xml:space="preserve">folder will look like </w:t>
      </w:r>
      <w:r w:rsidR="00E3789B">
        <w:rPr>
          <w:rFonts w:asciiTheme="minorHAnsi" w:eastAsiaTheme="minorEastAsia" w:hAnsiTheme="minorHAnsi"/>
        </w:rPr>
        <w:t xml:space="preserve">the </w:t>
      </w:r>
      <w:r w:rsidR="6D4A38BE" w:rsidRPr="4BE1DCBE">
        <w:rPr>
          <w:rFonts w:asciiTheme="minorHAnsi" w:eastAsiaTheme="minorEastAsia" w:hAnsiTheme="minorHAnsi"/>
        </w:rPr>
        <w:t>screenshot below</w:t>
      </w:r>
    </w:p>
    <w:p w14:paraId="567ABE6A" w14:textId="3291A14F" w:rsidR="4374419C" w:rsidRDefault="4374419C" w:rsidP="4BE1DCBE">
      <w:pPr>
        <w:shd w:val="clear" w:color="auto" w:fill="FFFFFF" w:themeFill="background2"/>
      </w:pPr>
      <w:r>
        <w:rPr>
          <w:noProof/>
        </w:rPr>
        <w:drawing>
          <wp:inline distT="0" distB="0" distL="0" distR="0" wp14:anchorId="67710948" wp14:editId="76F80AEB">
            <wp:extent cx="5724524" cy="3048000"/>
            <wp:effectExtent l="0" t="0" r="0" b="0"/>
            <wp:docPr id="551069277" name="Picture 551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19FBE1E7" w14:textId="10A90140" w:rsidR="03E73C10" w:rsidRDefault="03E73C10"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The </w:t>
      </w:r>
      <w:r w:rsidRPr="00FB746A">
        <w:rPr>
          <w:rFonts w:asciiTheme="minorHAnsi" w:eastAsiaTheme="minorEastAsia" w:hAnsiTheme="minorHAnsi"/>
          <w:color w:val="auto"/>
        </w:rPr>
        <w:t>‘</w:t>
      </w:r>
      <w:r w:rsidRPr="009A47AA">
        <w:rPr>
          <w:rFonts w:asciiTheme="minorHAnsi" w:eastAsiaTheme="minorEastAsia" w:hAnsiTheme="minorHAnsi"/>
          <w:b/>
          <w:bCs/>
          <w:color w:val="D14120" w:themeColor="accent1"/>
        </w:rPr>
        <w:t>assets</w:t>
      </w:r>
      <w:r w:rsidRPr="00FB746A">
        <w:rPr>
          <w:rFonts w:asciiTheme="minorHAnsi" w:eastAsiaTheme="minorEastAsia" w:hAnsiTheme="minorHAnsi"/>
          <w:color w:val="auto"/>
        </w:rPr>
        <w:t>’</w:t>
      </w:r>
      <w:r w:rsidRPr="4BE1DCBE">
        <w:rPr>
          <w:rFonts w:asciiTheme="minorHAnsi" w:eastAsiaTheme="minorEastAsia" w:hAnsiTheme="minorHAnsi"/>
        </w:rPr>
        <w:t xml:space="preserve"> folder contains all images</w:t>
      </w:r>
      <w:r w:rsidR="38927C4B" w:rsidRPr="4BE1DCBE">
        <w:rPr>
          <w:rFonts w:asciiTheme="minorHAnsi" w:eastAsiaTheme="minorEastAsia" w:hAnsiTheme="minorHAnsi"/>
        </w:rPr>
        <w:t>, videos</w:t>
      </w:r>
      <w:r w:rsidRPr="4BE1DCBE">
        <w:rPr>
          <w:rFonts w:asciiTheme="minorHAnsi" w:eastAsiaTheme="minorEastAsia" w:hAnsiTheme="minorHAnsi"/>
        </w:rPr>
        <w:t xml:space="preserve"> and data that </w:t>
      </w:r>
      <w:r w:rsidR="00525A14">
        <w:rPr>
          <w:rFonts w:asciiTheme="minorHAnsi" w:eastAsiaTheme="minorEastAsia" w:hAnsiTheme="minorHAnsi"/>
        </w:rPr>
        <w:t>are</w:t>
      </w:r>
      <w:r w:rsidR="00525A14" w:rsidRPr="4BE1DCBE">
        <w:rPr>
          <w:rFonts w:asciiTheme="minorHAnsi" w:eastAsiaTheme="minorEastAsia" w:hAnsiTheme="minorHAnsi"/>
        </w:rPr>
        <w:t xml:space="preserve"> </w:t>
      </w:r>
      <w:r w:rsidRPr="4BE1DCBE">
        <w:rPr>
          <w:rFonts w:asciiTheme="minorHAnsi" w:eastAsiaTheme="minorEastAsia" w:hAnsiTheme="minorHAnsi"/>
        </w:rPr>
        <w:t>shown within the app</w:t>
      </w:r>
    </w:p>
    <w:p w14:paraId="5FEB4109" w14:textId="16A5E352" w:rsidR="03E73C10" w:rsidRDefault="03E73C10"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The </w:t>
      </w:r>
      <w:r w:rsidRPr="00FB746A">
        <w:rPr>
          <w:rFonts w:asciiTheme="minorHAnsi" w:eastAsiaTheme="minorEastAsia" w:hAnsiTheme="minorHAnsi"/>
          <w:color w:val="auto"/>
        </w:rPr>
        <w:t>‘</w:t>
      </w:r>
      <w:r w:rsidRPr="00F20AED">
        <w:rPr>
          <w:rFonts w:asciiTheme="minorHAnsi" w:eastAsiaTheme="minorEastAsia" w:hAnsiTheme="minorHAnsi"/>
          <w:b/>
          <w:bCs/>
          <w:color w:val="D14120" w:themeColor="accent1"/>
        </w:rPr>
        <w:t>js</w:t>
      </w:r>
      <w:r w:rsidRPr="00FB746A">
        <w:rPr>
          <w:rFonts w:asciiTheme="minorHAnsi" w:eastAsiaTheme="minorEastAsia" w:hAnsiTheme="minorHAnsi"/>
          <w:color w:val="auto"/>
        </w:rPr>
        <w:t>’</w:t>
      </w:r>
      <w:r w:rsidRPr="00F20AED">
        <w:rPr>
          <w:rFonts w:asciiTheme="minorHAnsi" w:eastAsiaTheme="minorEastAsia" w:hAnsiTheme="minorHAnsi"/>
          <w:b/>
          <w:bCs/>
          <w:color w:val="D14120" w:themeColor="accent1"/>
        </w:rPr>
        <w:t xml:space="preserve"> </w:t>
      </w:r>
      <w:r w:rsidRPr="4BE1DCBE">
        <w:rPr>
          <w:rFonts w:asciiTheme="minorHAnsi" w:eastAsiaTheme="minorEastAsia" w:hAnsiTheme="minorHAnsi"/>
        </w:rPr>
        <w:t xml:space="preserve">folder contains a javascript module required to view </w:t>
      </w:r>
      <w:r w:rsidR="00FD5EEE">
        <w:rPr>
          <w:rFonts w:asciiTheme="minorHAnsi" w:eastAsiaTheme="minorEastAsia" w:hAnsiTheme="minorHAnsi"/>
        </w:rPr>
        <w:t xml:space="preserve">the </w:t>
      </w:r>
      <w:r w:rsidRPr="4BE1DCBE">
        <w:rPr>
          <w:rFonts w:asciiTheme="minorHAnsi" w:eastAsiaTheme="minorEastAsia" w:hAnsiTheme="minorHAnsi"/>
        </w:rPr>
        <w:t>pdf within the app</w:t>
      </w:r>
    </w:p>
    <w:p w14:paraId="7A39AB62" w14:textId="175D8DF9" w:rsidR="03E73C10" w:rsidRDefault="03E73C10"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The </w:t>
      </w:r>
      <w:r w:rsidRPr="00FB746A">
        <w:rPr>
          <w:rFonts w:asciiTheme="minorHAnsi" w:eastAsiaTheme="minorEastAsia" w:hAnsiTheme="minorHAnsi"/>
          <w:color w:val="auto"/>
        </w:rPr>
        <w:t>‘</w:t>
      </w:r>
      <w:r w:rsidRPr="00F20AED">
        <w:rPr>
          <w:rFonts w:asciiTheme="minorHAnsi" w:eastAsiaTheme="minorEastAsia" w:hAnsiTheme="minorHAnsi"/>
          <w:b/>
          <w:bCs/>
          <w:color w:val="D14120" w:themeColor="accent1"/>
        </w:rPr>
        <w:t>index.html</w:t>
      </w:r>
      <w:r w:rsidRPr="00FB746A">
        <w:rPr>
          <w:rFonts w:asciiTheme="minorHAnsi" w:eastAsiaTheme="minorEastAsia" w:hAnsiTheme="minorHAnsi"/>
          <w:color w:val="auto"/>
        </w:rPr>
        <w:t>’</w:t>
      </w:r>
      <w:r w:rsidRPr="4BE1DCBE">
        <w:rPr>
          <w:rFonts w:asciiTheme="minorHAnsi" w:eastAsiaTheme="minorEastAsia" w:hAnsiTheme="minorHAnsi"/>
        </w:rPr>
        <w:t xml:space="preserve"> </w:t>
      </w:r>
      <w:r w:rsidR="0E71A3BE" w:rsidRPr="4BE1DCBE">
        <w:rPr>
          <w:rFonts w:asciiTheme="minorHAnsi" w:eastAsiaTheme="minorEastAsia" w:hAnsiTheme="minorHAnsi"/>
        </w:rPr>
        <w:t xml:space="preserve">file </w:t>
      </w:r>
      <w:r w:rsidRPr="4BE1DCBE">
        <w:rPr>
          <w:rFonts w:asciiTheme="minorHAnsi" w:eastAsiaTheme="minorEastAsia" w:hAnsiTheme="minorHAnsi"/>
        </w:rPr>
        <w:t xml:space="preserve">contains all </w:t>
      </w:r>
      <w:r w:rsidR="007470D7">
        <w:rPr>
          <w:rFonts w:asciiTheme="minorHAnsi" w:eastAsiaTheme="minorEastAsia" w:hAnsiTheme="minorHAnsi"/>
        </w:rPr>
        <w:t xml:space="preserve">the </w:t>
      </w:r>
      <w:r w:rsidR="5A47BAAD" w:rsidRPr="4BE1DCBE">
        <w:rPr>
          <w:rFonts w:asciiTheme="minorHAnsi" w:eastAsiaTheme="minorEastAsia" w:hAnsiTheme="minorHAnsi"/>
        </w:rPr>
        <w:t xml:space="preserve">static </w:t>
      </w:r>
      <w:r w:rsidR="007470D7" w:rsidRPr="4BE1DCBE">
        <w:rPr>
          <w:rFonts w:asciiTheme="minorHAnsi" w:eastAsiaTheme="minorEastAsia" w:hAnsiTheme="minorHAnsi"/>
        </w:rPr>
        <w:t>JavaScript</w:t>
      </w:r>
      <w:r w:rsidRPr="4BE1DCBE">
        <w:rPr>
          <w:rFonts w:asciiTheme="minorHAnsi" w:eastAsiaTheme="minorEastAsia" w:hAnsiTheme="minorHAnsi"/>
        </w:rPr>
        <w:t xml:space="preserve">, </w:t>
      </w:r>
      <w:r w:rsidR="007470D7" w:rsidRPr="4BE1DCBE">
        <w:rPr>
          <w:rFonts w:asciiTheme="minorHAnsi" w:eastAsiaTheme="minorEastAsia" w:hAnsiTheme="minorHAnsi"/>
        </w:rPr>
        <w:t>CSS</w:t>
      </w:r>
      <w:r w:rsidRPr="4BE1DCBE">
        <w:rPr>
          <w:rFonts w:asciiTheme="minorHAnsi" w:eastAsiaTheme="minorEastAsia" w:hAnsiTheme="minorHAnsi"/>
        </w:rPr>
        <w:t xml:space="preserve"> and </w:t>
      </w:r>
      <w:r w:rsidR="007470D7">
        <w:rPr>
          <w:rFonts w:asciiTheme="minorHAnsi" w:eastAsiaTheme="minorEastAsia" w:hAnsiTheme="minorHAnsi"/>
        </w:rPr>
        <w:t>HTML</w:t>
      </w:r>
      <w:r w:rsidRPr="4BE1DCBE">
        <w:rPr>
          <w:rFonts w:asciiTheme="minorHAnsi" w:eastAsiaTheme="minorEastAsia" w:hAnsiTheme="minorHAnsi"/>
        </w:rPr>
        <w:t xml:space="preserve"> code that is needed for app to function</w:t>
      </w:r>
    </w:p>
    <w:p w14:paraId="4940276D" w14:textId="71C2D815" w:rsidR="4BE1DCBE" w:rsidRDefault="4BE1DCBE" w:rsidP="4BE1DCBE">
      <w:pPr>
        <w:pStyle w:val="ListParagraph"/>
        <w:shd w:val="clear" w:color="auto" w:fill="FFFFFF" w:themeFill="background2"/>
        <w:ind w:left="0"/>
      </w:pPr>
    </w:p>
    <w:p w14:paraId="027D0122" w14:textId="1C8416F1" w:rsidR="0066689C" w:rsidRDefault="7002CF79" w:rsidP="00784011">
      <w:pPr>
        <w:pStyle w:val="Heading1"/>
      </w:pPr>
      <w:bookmarkStart w:id="29" w:name="_Toc183437939"/>
      <w:r>
        <w:t>Deploy</w:t>
      </w:r>
      <w:r w:rsidR="00FF4256">
        <w:t xml:space="preserve">ing </w:t>
      </w:r>
      <w:r w:rsidR="00B90F57">
        <w:t xml:space="preserve">and Maintaining </w:t>
      </w:r>
      <w:r w:rsidR="00FF4256">
        <w:t>the Compass Learning App</w:t>
      </w:r>
      <w:bookmarkEnd w:id="29"/>
    </w:p>
    <w:p w14:paraId="44D4CD49" w14:textId="48345D02" w:rsidR="1A2E2D30" w:rsidRDefault="1A2E2D30" w:rsidP="4BE1DCBE">
      <w:pPr>
        <w:shd w:val="clear" w:color="auto" w:fill="FFFFFF" w:themeFill="background2"/>
      </w:pPr>
      <w:r>
        <w:t xml:space="preserve">Once you have compiled the app and </w:t>
      </w:r>
      <w:r w:rsidR="558D20F5">
        <w:t>have produced a</w:t>
      </w:r>
      <w:r w:rsidR="006A3011">
        <w:t xml:space="preserve"> </w:t>
      </w:r>
      <w:r w:rsidR="006A3011" w:rsidRPr="00FB746A">
        <w:rPr>
          <w:color w:val="auto"/>
        </w:rPr>
        <w:t>‘</w:t>
      </w:r>
      <w:r w:rsidRPr="006B4210">
        <w:rPr>
          <w:b/>
          <w:bCs/>
          <w:color w:val="D14120" w:themeColor="accent1"/>
        </w:rPr>
        <w:t>dist</w:t>
      </w:r>
      <w:r w:rsidR="006B4210" w:rsidRPr="00FB746A">
        <w:rPr>
          <w:color w:val="auto"/>
        </w:rPr>
        <w:t>’</w:t>
      </w:r>
      <w:r w:rsidRPr="006B4210">
        <w:rPr>
          <w:color w:val="D14120" w:themeColor="accent1"/>
        </w:rPr>
        <w:t xml:space="preserve"> </w:t>
      </w:r>
      <w:r>
        <w:t>folder</w:t>
      </w:r>
      <w:r w:rsidR="00B34B12">
        <w:t xml:space="preserve">, </w:t>
      </w:r>
      <w:r w:rsidR="00782248">
        <w:t xml:space="preserve">please </w:t>
      </w:r>
      <w:r w:rsidR="45882CDF">
        <w:t>copy all</w:t>
      </w:r>
      <w:r w:rsidR="00451AA2">
        <w:t xml:space="preserve"> </w:t>
      </w:r>
      <w:r w:rsidR="45882CDF">
        <w:t xml:space="preserve">contents of this folder to the desired webserver </w:t>
      </w:r>
      <w:r w:rsidR="43019B7C">
        <w:t xml:space="preserve">folder </w:t>
      </w:r>
      <w:r w:rsidR="45882CDF">
        <w:t>that will be hosting t</w:t>
      </w:r>
      <w:r w:rsidR="23498DC2">
        <w:t xml:space="preserve">he </w:t>
      </w:r>
      <w:r w:rsidR="45882CDF">
        <w:t>app</w:t>
      </w:r>
      <w:r w:rsidR="03B55D28">
        <w:t>.</w:t>
      </w:r>
    </w:p>
    <w:p w14:paraId="09977B6A" w14:textId="2AC7DA9E" w:rsidR="6FA532AC" w:rsidRPr="00860727" w:rsidRDefault="6FA532AC"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The </w:t>
      </w:r>
      <w:r w:rsidRPr="00860727">
        <w:rPr>
          <w:rFonts w:asciiTheme="minorHAnsi" w:eastAsiaTheme="minorEastAsia" w:hAnsiTheme="minorHAnsi"/>
        </w:rPr>
        <w:t xml:space="preserve">‘index html’ </w:t>
      </w:r>
      <w:r w:rsidRPr="4BE1DCBE">
        <w:rPr>
          <w:rFonts w:asciiTheme="minorHAnsi" w:eastAsiaTheme="minorEastAsia" w:hAnsiTheme="minorHAnsi"/>
        </w:rPr>
        <w:t xml:space="preserve">file should be the default document </w:t>
      </w:r>
      <w:r w:rsidR="002704D1">
        <w:rPr>
          <w:rFonts w:asciiTheme="minorHAnsi" w:eastAsiaTheme="minorEastAsia" w:hAnsiTheme="minorHAnsi"/>
        </w:rPr>
        <w:t>to</w:t>
      </w:r>
      <w:r w:rsidR="40F7FA4E" w:rsidRPr="4BE1DCBE">
        <w:rPr>
          <w:rFonts w:asciiTheme="minorHAnsi" w:eastAsiaTheme="minorEastAsia" w:hAnsiTheme="minorHAnsi"/>
        </w:rPr>
        <w:t xml:space="preserve"> </w:t>
      </w:r>
      <w:r w:rsidRPr="4BE1DCBE">
        <w:rPr>
          <w:rFonts w:asciiTheme="minorHAnsi" w:eastAsiaTheme="minorEastAsia" w:hAnsiTheme="minorHAnsi"/>
        </w:rPr>
        <w:t xml:space="preserve">point to when a </w:t>
      </w:r>
      <w:r w:rsidRPr="00860727">
        <w:rPr>
          <w:rFonts w:asciiTheme="minorHAnsi" w:eastAsiaTheme="minorEastAsia" w:hAnsiTheme="minorHAnsi"/>
        </w:rPr>
        <w:t xml:space="preserve">webmaster is setting </w:t>
      </w:r>
      <w:r w:rsidR="00356DF5">
        <w:rPr>
          <w:rFonts w:asciiTheme="minorHAnsi" w:eastAsiaTheme="minorEastAsia" w:hAnsiTheme="minorHAnsi"/>
        </w:rPr>
        <w:t xml:space="preserve">up </w:t>
      </w:r>
      <w:r w:rsidRPr="00860727">
        <w:rPr>
          <w:rFonts w:asciiTheme="minorHAnsi" w:eastAsiaTheme="minorEastAsia" w:hAnsiTheme="minorHAnsi"/>
        </w:rPr>
        <w:t xml:space="preserve">the domain </w:t>
      </w:r>
    </w:p>
    <w:p w14:paraId="0FC7FB1A" w14:textId="515DEC79" w:rsidR="08E9FFE7" w:rsidRPr="00860727" w:rsidRDefault="08E9FFE7" w:rsidP="4BE1DCBE">
      <w:pPr>
        <w:pStyle w:val="ListParagraph"/>
        <w:numPr>
          <w:ilvl w:val="0"/>
          <w:numId w:val="4"/>
        </w:numPr>
        <w:shd w:val="clear" w:color="auto" w:fill="FFFFFF" w:themeFill="background2"/>
        <w:rPr>
          <w:rFonts w:asciiTheme="minorHAnsi" w:eastAsiaTheme="minorEastAsia" w:hAnsiTheme="minorHAnsi"/>
        </w:rPr>
      </w:pPr>
      <w:r w:rsidRPr="00860727">
        <w:rPr>
          <w:rFonts w:asciiTheme="minorHAnsi" w:eastAsiaTheme="minorEastAsia" w:hAnsiTheme="minorHAnsi"/>
        </w:rPr>
        <w:t xml:space="preserve">The </w:t>
      </w:r>
      <w:r w:rsidRPr="4BE1DCBE">
        <w:rPr>
          <w:rFonts w:asciiTheme="minorHAnsi" w:eastAsiaTheme="minorEastAsia" w:hAnsiTheme="minorHAnsi"/>
        </w:rPr>
        <w:t>webserver need</w:t>
      </w:r>
      <w:r w:rsidR="52AAC4BF" w:rsidRPr="4BE1DCBE">
        <w:rPr>
          <w:rFonts w:asciiTheme="minorHAnsi" w:eastAsiaTheme="minorEastAsia" w:hAnsiTheme="minorHAnsi"/>
        </w:rPr>
        <w:t>s</w:t>
      </w:r>
      <w:r w:rsidRPr="4BE1DCBE">
        <w:rPr>
          <w:rFonts w:asciiTheme="minorHAnsi" w:eastAsiaTheme="minorEastAsia" w:hAnsiTheme="minorHAnsi"/>
        </w:rPr>
        <w:t xml:space="preserve"> to support the following mime types, the definition</w:t>
      </w:r>
      <w:r w:rsidR="0BFB213F" w:rsidRPr="4BE1DCBE">
        <w:rPr>
          <w:rFonts w:asciiTheme="minorHAnsi" w:eastAsiaTheme="minorEastAsia" w:hAnsiTheme="minorHAnsi"/>
        </w:rPr>
        <w:t xml:space="preserve">s </w:t>
      </w:r>
      <w:r w:rsidRPr="4BE1DCBE">
        <w:rPr>
          <w:rFonts w:asciiTheme="minorHAnsi" w:eastAsiaTheme="minorEastAsia" w:hAnsiTheme="minorHAnsi"/>
        </w:rPr>
        <w:t xml:space="preserve">of which can be found here at </w:t>
      </w:r>
      <w:hyperlink r:id="rId41">
        <w:r w:rsidRPr="00600E6D">
          <w:rPr>
            <w:rFonts w:eastAsiaTheme="minorEastAsia"/>
            <w:color w:val="567483" w:themeColor="accent2"/>
            <w:u w:val="single"/>
          </w:rPr>
          <w:t>developer.mozill</w:t>
        </w:r>
        <w:r w:rsidR="076AE19D" w:rsidRPr="00600E6D">
          <w:rPr>
            <w:rFonts w:eastAsiaTheme="minorEastAsia"/>
            <w:color w:val="567483" w:themeColor="accent2"/>
            <w:u w:val="single"/>
          </w:rPr>
          <w:t>a.org</w:t>
        </w:r>
        <w:r w:rsidRPr="00860727">
          <w:rPr>
            <w:rFonts w:eastAsiaTheme="minorEastAsia"/>
          </w:rPr>
          <w:t>:</w:t>
        </w:r>
      </w:hyperlink>
    </w:p>
    <w:tbl>
      <w:tblPr>
        <w:tblStyle w:val="TableGrid"/>
        <w:tblW w:w="0" w:type="auto"/>
        <w:tblInd w:w="1080" w:type="dxa"/>
        <w:tblLayout w:type="fixed"/>
        <w:tblLook w:val="06A0" w:firstRow="1" w:lastRow="0" w:firstColumn="1" w:lastColumn="0" w:noHBand="1" w:noVBand="1"/>
      </w:tblPr>
      <w:tblGrid>
        <w:gridCol w:w="3968"/>
        <w:gridCol w:w="3968"/>
      </w:tblGrid>
      <w:tr w:rsidR="4BE1DCBE" w14:paraId="7156C149" w14:textId="77777777" w:rsidTr="4BE1DCBE">
        <w:trPr>
          <w:trHeight w:val="317"/>
        </w:trPr>
        <w:tc>
          <w:tcPr>
            <w:tcW w:w="3968" w:type="dxa"/>
          </w:tcPr>
          <w:p w14:paraId="4C92DE86" w14:textId="1DA87E82"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.png</w:t>
            </w:r>
          </w:p>
        </w:tc>
        <w:tc>
          <w:tcPr>
            <w:tcW w:w="3968" w:type="dxa"/>
          </w:tcPr>
          <w:p w14:paraId="7BACD072" w14:textId="43157D0A"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.html</w:t>
            </w:r>
          </w:p>
        </w:tc>
      </w:tr>
      <w:tr w:rsidR="4BE1DCBE" w14:paraId="3B788A0D" w14:textId="77777777" w:rsidTr="4BE1DCBE">
        <w:trPr>
          <w:trHeight w:val="317"/>
        </w:trPr>
        <w:tc>
          <w:tcPr>
            <w:tcW w:w="3968" w:type="dxa"/>
          </w:tcPr>
          <w:p w14:paraId="7EB47F68" w14:textId="7918F2E4"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.jpg</w:t>
            </w:r>
          </w:p>
        </w:tc>
        <w:tc>
          <w:tcPr>
            <w:tcW w:w="3968" w:type="dxa"/>
          </w:tcPr>
          <w:p w14:paraId="7F748D08" w14:textId="1241C7E0"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.css</w:t>
            </w:r>
          </w:p>
        </w:tc>
      </w:tr>
      <w:tr w:rsidR="4BE1DCBE" w14:paraId="44225A1C" w14:textId="77777777" w:rsidTr="4BE1DCBE">
        <w:trPr>
          <w:trHeight w:val="317"/>
        </w:trPr>
        <w:tc>
          <w:tcPr>
            <w:tcW w:w="3968" w:type="dxa"/>
          </w:tcPr>
          <w:p w14:paraId="3A967F77" w14:textId="68FDD913"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lastRenderedPageBreak/>
              <w:t>.mp4</w:t>
            </w:r>
          </w:p>
        </w:tc>
        <w:tc>
          <w:tcPr>
            <w:tcW w:w="3968" w:type="dxa"/>
          </w:tcPr>
          <w:p w14:paraId="796A8579" w14:textId="1FC3D678"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.svg</w:t>
            </w:r>
          </w:p>
        </w:tc>
      </w:tr>
      <w:tr w:rsidR="4BE1DCBE" w14:paraId="3071459E" w14:textId="77777777" w:rsidTr="4BE1DCBE">
        <w:trPr>
          <w:trHeight w:val="317"/>
        </w:trPr>
        <w:tc>
          <w:tcPr>
            <w:tcW w:w="3968" w:type="dxa"/>
          </w:tcPr>
          <w:p w14:paraId="1A7768B3" w14:textId="3D35F72E"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.mjs</w:t>
            </w:r>
          </w:p>
        </w:tc>
        <w:tc>
          <w:tcPr>
            <w:tcW w:w="3968" w:type="dxa"/>
          </w:tcPr>
          <w:p w14:paraId="55FA876E" w14:textId="34C7F14E"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.json</w:t>
            </w:r>
          </w:p>
        </w:tc>
      </w:tr>
      <w:tr w:rsidR="4BE1DCBE" w14:paraId="3FFC1A97" w14:textId="77777777" w:rsidTr="4BE1DCBE">
        <w:trPr>
          <w:trHeight w:val="300"/>
        </w:trPr>
        <w:tc>
          <w:tcPr>
            <w:tcW w:w="3968" w:type="dxa"/>
          </w:tcPr>
          <w:p w14:paraId="2E0DF3C3" w14:textId="6BC6AFC7"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.js</w:t>
            </w:r>
          </w:p>
        </w:tc>
        <w:tc>
          <w:tcPr>
            <w:tcW w:w="3968" w:type="dxa"/>
          </w:tcPr>
          <w:p w14:paraId="456D407D" w14:textId="41A04615" w:rsidR="6BEE0791" w:rsidRDefault="6BEE0791" w:rsidP="4BE1DCBE">
            <w:pPr>
              <w:shd w:val="clear" w:color="auto" w:fill="FFFFFF" w:themeFill="background2"/>
              <w:spacing w:after="160" w:line="259" w:lineRule="auto"/>
              <w:rPr>
                <w:rFonts w:asciiTheme="minorHAnsi" w:eastAsiaTheme="minorEastAsia" w:hAnsiTheme="minorHAnsi"/>
              </w:rPr>
            </w:pPr>
            <w:r w:rsidRPr="4BE1DCBE">
              <w:rPr>
                <w:rFonts w:asciiTheme="minorHAnsi" w:eastAsiaTheme="minorEastAsia" w:hAnsiTheme="minorHAnsi"/>
              </w:rPr>
              <w:t>.webmanifest</w:t>
            </w:r>
          </w:p>
        </w:tc>
      </w:tr>
      <w:tr w:rsidR="4BE1DCBE" w14:paraId="108E4A4B" w14:textId="77777777" w:rsidTr="4BE1DCBE">
        <w:trPr>
          <w:trHeight w:val="317"/>
        </w:trPr>
        <w:tc>
          <w:tcPr>
            <w:tcW w:w="3968" w:type="dxa"/>
          </w:tcPr>
          <w:p w14:paraId="36C17C1B" w14:textId="43AE20CC" w:rsidR="6BEE0791" w:rsidRDefault="6BEE0791" w:rsidP="4BE1DCBE">
            <w:pPr>
              <w:spacing w:line="259" w:lineRule="auto"/>
              <w:rPr>
                <w:rFonts w:asciiTheme="minorHAnsi" w:eastAsiaTheme="minorEastAsia" w:hAnsiTheme="minorHAnsi"/>
              </w:rPr>
            </w:pPr>
            <w:r w:rsidRPr="4BE1DCBE">
              <w:rPr>
                <w:rFonts w:asciiTheme="minorHAnsi" w:eastAsiaTheme="minorEastAsia" w:hAnsiTheme="minorHAnsi"/>
              </w:rPr>
              <w:t>.txt</w:t>
            </w:r>
          </w:p>
        </w:tc>
        <w:tc>
          <w:tcPr>
            <w:tcW w:w="3968" w:type="dxa"/>
          </w:tcPr>
          <w:p w14:paraId="7F92378F" w14:textId="69A0F6BF" w:rsidR="6BEE0791" w:rsidRDefault="6BEE0791" w:rsidP="4BE1DCBE">
            <w:pPr>
              <w:spacing w:line="259" w:lineRule="auto"/>
              <w:rPr>
                <w:rFonts w:asciiTheme="minorHAnsi" w:eastAsiaTheme="minorEastAsia" w:hAnsiTheme="minorHAnsi"/>
              </w:rPr>
            </w:pPr>
            <w:r w:rsidRPr="4BE1DCBE">
              <w:rPr>
                <w:rFonts w:asciiTheme="minorHAnsi" w:eastAsiaTheme="minorEastAsia" w:hAnsiTheme="minorHAnsi"/>
              </w:rPr>
              <w:t>.map</w:t>
            </w:r>
          </w:p>
        </w:tc>
      </w:tr>
    </w:tbl>
    <w:p w14:paraId="3B54C35B" w14:textId="56A840AE" w:rsidR="4BE1DCBE" w:rsidRDefault="4BE1DCBE" w:rsidP="4BE1DCBE">
      <w:pPr>
        <w:pStyle w:val="ListParagraph"/>
        <w:shd w:val="clear" w:color="auto" w:fill="FFFFFF" w:themeFill="background2"/>
        <w:ind w:left="1800"/>
        <w:rPr>
          <w:rFonts w:asciiTheme="minorHAnsi" w:eastAsiaTheme="minorEastAsia" w:hAnsiTheme="minorHAnsi"/>
        </w:rPr>
      </w:pPr>
    </w:p>
    <w:p w14:paraId="264F7AF4" w14:textId="1A2A8B0A" w:rsidR="6FA532AC" w:rsidRDefault="6FA532AC"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When a user visits this </w:t>
      </w:r>
      <w:r w:rsidR="5BFDEA95" w:rsidRPr="4BE1DCBE">
        <w:rPr>
          <w:rFonts w:asciiTheme="minorHAnsi" w:eastAsiaTheme="minorEastAsia" w:hAnsiTheme="minorHAnsi"/>
        </w:rPr>
        <w:t xml:space="preserve">new </w:t>
      </w:r>
      <w:r w:rsidR="585D9AAD" w:rsidRPr="4BE1DCBE">
        <w:rPr>
          <w:rFonts w:asciiTheme="minorHAnsi" w:eastAsiaTheme="minorEastAsia" w:hAnsiTheme="minorHAnsi"/>
        </w:rPr>
        <w:t>web</w:t>
      </w:r>
      <w:r w:rsidRPr="4BE1DCBE">
        <w:rPr>
          <w:rFonts w:asciiTheme="minorHAnsi" w:eastAsiaTheme="minorEastAsia" w:hAnsiTheme="minorHAnsi"/>
        </w:rPr>
        <w:t>page</w:t>
      </w:r>
      <w:r w:rsidR="00CB0299">
        <w:rPr>
          <w:rFonts w:asciiTheme="minorHAnsi" w:eastAsiaTheme="minorEastAsia" w:hAnsiTheme="minorHAnsi"/>
        </w:rPr>
        <w:t>,</w:t>
      </w:r>
      <w:r w:rsidRPr="4BE1DCBE">
        <w:rPr>
          <w:rFonts w:asciiTheme="minorHAnsi" w:eastAsiaTheme="minorEastAsia" w:hAnsiTheme="minorHAnsi"/>
        </w:rPr>
        <w:t xml:space="preserve"> the app should begin to </w:t>
      </w:r>
      <w:r w:rsidR="0BD51D3F" w:rsidRPr="4BE1DCBE">
        <w:rPr>
          <w:rFonts w:asciiTheme="minorHAnsi" w:eastAsiaTheme="minorEastAsia" w:hAnsiTheme="minorHAnsi"/>
        </w:rPr>
        <w:t>function</w:t>
      </w:r>
      <w:r w:rsidRPr="4BE1DCBE">
        <w:rPr>
          <w:rFonts w:asciiTheme="minorHAnsi" w:eastAsiaTheme="minorEastAsia" w:hAnsiTheme="minorHAnsi"/>
        </w:rPr>
        <w:t xml:space="preserve"> and </w:t>
      </w:r>
      <w:r w:rsidR="0AEE52EA" w:rsidRPr="4BE1DCBE">
        <w:rPr>
          <w:rFonts w:asciiTheme="minorHAnsi" w:eastAsiaTheme="minorEastAsia" w:hAnsiTheme="minorHAnsi"/>
        </w:rPr>
        <w:t xml:space="preserve">the </w:t>
      </w:r>
      <w:r w:rsidRPr="4BE1DCBE">
        <w:rPr>
          <w:rFonts w:asciiTheme="minorHAnsi" w:eastAsiaTheme="minorEastAsia" w:hAnsiTheme="minorHAnsi"/>
        </w:rPr>
        <w:t>content</w:t>
      </w:r>
      <w:r w:rsidR="6866B827" w:rsidRPr="4BE1DCBE">
        <w:rPr>
          <w:rFonts w:asciiTheme="minorHAnsi" w:eastAsiaTheme="minorEastAsia" w:hAnsiTheme="minorHAnsi"/>
        </w:rPr>
        <w:t>s</w:t>
      </w:r>
      <w:r w:rsidRPr="4BE1DCBE">
        <w:rPr>
          <w:rFonts w:asciiTheme="minorHAnsi" w:eastAsiaTheme="minorEastAsia" w:hAnsiTheme="minorHAnsi"/>
        </w:rPr>
        <w:t xml:space="preserve"> should be viewable</w:t>
      </w:r>
    </w:p>
    <w:p w14:paraId="7BD30721" w14:textId="2BC4A96B" w:rsidR="628AFAF1" w:rsidRDefault="628AFAF1" w:rsidP="4BE1DCBE">
      <w:pPr>
        <w:pStyle w:val="ListParagraph"/>
        <w:numPr>
          <w:ilvl w:val="0"/>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color w:val="D14120" w:themeColor="accent1"/>
        </w:rPr>
        <w:t>I</w:t>
      </w:r>
      <w:r w:rsidR="6FA532AC" w:rsidRPr="4BE1DCBE">
        <w:rPr>
          <w:rFonts w:asciiTheme="minorHAnsi" w:eastAsiaTheme="minorEastAsia" w:hAnsiTheme="minorHAnsi"/>
          <w:color w:val="D14120" w:themeColor="accent1"/>
        </w:rPr>
        <w:t>mportant note</w:t>
      </w:r>
      <w:r w:rsidR="6FA532AC" w:rsidRPr="4BE1DCBE">
        <w:rPr>
          <w:rFonts w:asciiTheme="minorHAnsi" w:eastAsiaTheme="minorEastAsia" w:hAnsiTheme="minorHAnsi"/>
        </w:rPr>
        <w:t xml:space="preserve"> for </w:t>
      </w:r>
      <w:r w:rsidR="180EEA9D" w:rsidRPr="4BE1DCBE">
        <w:rPr>
          <w:rFonts w:asciiTheme="minorHAnsi" w:eastAsiaTheme="minorEastAsia" w:hAnsiTheme="minorHAnsi"/>
        </w:rPr>
        <w:t xml:space="preserve">the </w:t>
      </w:r>
      <w:r w:rsidR="6FA532AC" w:rsidRPr="4BE1DCBE">
        <w:rPr>
          <w:rFonts w:asciiTheme="minorHAnsi" w:eastAsiaTheme="minorEastAsia" w:hAnsiTheme="minorHAnsi"/>
        </w:rPr>
        <w:t>webserver setup</w:t>
      </w:r>
      <w:r w:rsidR="00E670F0">
        <w:rPr>
          <w:rFonts w:asciiTheme="minorHAnsi" w:eastAsiaTheme="minorEastAsia" w:hAnsiTheme="minorHAnsi"/>
        </w:rPr>
        <w:t>:</w:t>
      </w:r>
      <w:r w:rsidR="6FA532AC" w:rsidRPr="4BE1DCBE">
        <w:rPr>
          <w:rFonts w:asciiTheme="minorHAnsi" w:eastAsiaTheme="minorEastAsia" w:hAnsiTheme="minorHAnsi"/>
        </w:rPr>
        <w:t xml:space="preserve"> </w:t>
      </w:r>
    </w:p>
    <w:p w14:paraId="695733A6" w14:textId="61B7E949" w:rsidR="00C52D29" w:rsidRDefault="6FA532AC" w:rsidP="4BE1DCBE">
      <w:pPr>
        <w:pStyle w:val="ListParagraph"/>
        <w:numPr>
          <w:ilvl w:val="1"/>
          <w:numId w:val="4"/>
        </w:numPr>
        <w:shd w:val="clear" w:color="auto" w:fill="FFFFFF" w:themeFill="background2"/>
        <w:rPr>
          <w:rFonts w:asciiTheme="minorHAnsi" w:eastAsiaTheme="minorEastAsia" w:hAnsiTheme="minorHAnsi"/>
        </w:rPr>
      </w:pPr>
      <w:r w:rsidRPr="4BE1DCBE">
        <w:rPr>
          <w:rFonts w:asciiTheme="minorHAnsi" w:eastAsiaTheme="minorEastAsia" w:hAnsiTheme="minorHAnsi"/>
        </w:rPr>
        <w:t xml:space="preserve">A new mime type will need to be added to </w:t>
      </w:r>
      <w:r w:rsidR="1D015FED" w:rsidRPr="4BE1DCBE">
        <w:rPr>
          <w:rFonts w:asciiTheme="minorHAnsi" w:eastAsiaTheme="minorEastAsia" w:hAnsiTheme="minorHAnsi"/>
        </w:rPr>
        <w:t xml:space="preserve">the </w:t>
      </w:r>
      <w:r w:rsidRPr="4BE1DCBE">
        <w:rPr>
          <w:rFonts w:asciiTheme="minorHAnsi" w:eastAsiaTheme="minorEastAsia" w:hAnsiTheme="minorHAnsi"/>
        </w:rPr>
        <w:t>webserver to allow parts of the application to be dis</w:t>
      </w:r>
      <w:r w:rsidR="3BCBF7AC" w:rsidRPr="4BE1DCBE">
        <w:rPr>
          <w:rFonts w:asciiTheme="minorHAnsi" w:eastAsiaTheme="minorEastAsia" w:hAnsiTheme="minorHAnsi"/>
        </w:rPr>
        <w:t>played. The webmaster who is controlling the server setup needs to add the following:</w:t>
      </w:r>
    </w:p>
    <w:tbl>
      <w:tblPr>
        <w:tblStyle w:val="TableGrid5"/>
        <w:tblW w:w="6237" w:type="dxa"/>
        <w:tblInd w:w="1838" w:type="dxa"/>
        <w:tblLook w:val="04A0" w:firstRow="1" w:lastRow="0" w:firstColumn="1" w:lastColumn="0" w:noHBand="0" w:noVBand="1"/>
      </w:tblPr>
      <w:tblGrid>
        <w:gridCol w:w="2079"/>
        <w:gridCol w:w="2079"/>
        <w:gridCol w:w="2079"/>
      </w:tblGrid>
      <w:tr w:rsidR="00C52D29" w:rsidRPr="00CD0BCD" w14:paraId="616B16C7" w14:textId="77777777" w:rsidTr="00B95797">
        <w:tc>
          <w:tcPr>
            <w:tcW w:w="2079" w:type="dxa"/>
            <w:shd w:val="clear" w:color="auto" w:fill="94ADB9"/>
          </w:tcPr>
          <w:p w14:paraId="51655DC4" w14:textId="4C7F1199" w:rsidR="00C52D29" w:rsidRPr="00CD0BCD" w:rsidRDefault="00F6025F">
            <w:pPr>
              <w:jc w:val="center"/>
              <w:rPr>
                <w:rFonts w:cs="Times New Roman"/>
                <w:b/>
                <w:color w:val="FFFFFF" w:themeColor="background1"/>
                <w:shd w:val="clear" w:color="auto" w:fill="94ADB9"/>
              </w:rPr>
            </w:pPr>
            <w:r>
              <w:rPr>
                <w:rFonts w:cs="Times New Roman"/>
                <w:b/>
                <w:color w:val="FFFFFF" w:themeColor="background1"/>
                <w:shd w:val="clear" w:color="auto" w:fill="94ADB9"/>
              </w:rPr>
              <w:t>Extension</w:t>
            </w:r>
          </w:p>
        </w:tc>
        <w:tc>
          <w:tcPr>
            <w:tcW w:w="2079" w:type="dxa"/>
            <w:shd w:val="clear" w:color="auto" w:fill="94ADB9"/>
          </w:tcPr>
          <w:p w14:paraId="38CB08B6" w14:textId="2F2FAF58" w:rsidR="00C52D29" w:rsidRPr="00CD0BCD" w:rsidRDefault="00F6025F">
            <w:pPr>
              <w:jc w:val="center"/>
              <w:rPr>
                <w:rFonts w:cs="Times New Roman"/>
                <w:b/>
                <w:color w:val="FFFFFF" w:themeColor="background1"/>
                <w:shd w:val="clear" w:color="auto" w:fill="94ADB9"/>
              </w:rPr>
            </w:pPr>
            <w:r w:rsidRPr="00F6025F">
              <w:rPr>
                <w:rFonts w:cs="Times New Roman"/>
                <w:b/>
                <w:color w:val="FFFFFF" w:themeColor="background1"/>
                <w:shd w:val="clear" w:color="auto" w:fill="94ADB9"/>
              </w:rPr>
              <w:t xml:space="preserve">Kind of </w:t>
            </w:r>
            <w:r w:rsidR="00B95797">
              <w:rPr>
                <w:rFonts w:cs="Times New Roman"/>
                <w:b/>
                <w:color w:val="FFFFFF" w:themeColor="background1"/>
                <w:shd w:val="clear" w:color="auto" w:fill="94ADB9"/>
              </w:rPr>
              <w:t>D</w:t>
            </w:r>
            <w:r w:rsidRPr="00F6025F">
              <w:rPr>
                <w:rFonts w:cs="Times New Roman"/>
                <w:b/>
                <w:color w:val="FFFFFF" w:themeColor="background1"/>
                <w:shd w:val="clear" w:color="auto" w:fill="94ADB9"/>
              </w:rPr>
              <w:t>ocument</w:t>
            </w:r>
          </w:p>
        </w:tc>
        <w:tc>
          <w:tcPr>
            <w:tcW w:w="2079" w:type="dxa"/>
            <w:shd w:val="clear" w:color="auto" w:fill="94ADB9"/>
          </w:tcPr>
          <w:p w14:paraId="601A0628" w14:textId="2152D19E" w:rsidR="00C52D29" w:rsidRPr="00CD0BCD" w:rsidRDefault="00F6025F">
            <w:pPr>
              <w:jc w:val="center"/>
              <w:rPr>
                <w:rFonts w:cs="Times New Roman"/>
                <w:b/>
                <w:color w:val="FFFFFF" w:themeColor="background1"/>
                <w:shd w:val="clear" w:color="auto" w:fill="94ADB9"/>
              </w:rPr>
            </w:pPr>
            <w:r w:rsidRPr="00F6025F">
              <w:rPr>
                <w:rFonts w:cs="Times New Roman"/>
                <w:b/>
                <w:color w:val="FFFFFF" w:themeColor="background1"/>
                <w:shd w:val="clear" w:color="auto" w:fill="94ADB9"/>
              </w:rPr>
              <w:t xml:space="preserve">MIME </w:t>
            </w:r>
            <w:r w:rsidR="00B95797">
              <w:rPr>
                <w:rFonts w:cs="Times New Roman"/>
                <w:b/>
                <w:color w:val="FFFFFF" w:themeColor="background1"/>
                <w:shd w:val="clear" w:color="auto" w:fill="94ADB9"/>
              </w:rPr>
              <w:t>T</w:t>
            </w:r>
            <w:r w:rsidRPr="00F6025F">
              <w:rPr>
                <w:rFonts w:cs="Times New Roman"/>
                <w:b/>
                <w:color w:val="FFFFFF" w:themeColor="background1"/>
                <w:shd w:val="clear" w:color="auto" w:fill="94ADB9"/>
              </w:rPr>
              <w:t>ype</w:t>
            </w:r>
          </w:p>
        </w:tc>
      </w:tr>
      <w:tr w:rsidR="00C52D29" w:rsidRPr="00621D91" w14:paraId="473CF911" w14:textId="77777777" w:rsidTr="00B95797">
        <w:tc>
          <w:tcPr>
            <w:tcW w:w="2079" w:type="dxa"/>
          </w:tcPr>
          <w:p w14:paraId="6455BFDC" w14:textId="5D87733A" w:rsidR="00C52D29" w:rsidRPr="00621D91" w:rsidRDefault="00B95797">
            <w:pPr>
              <w:ind w:left="22"/>
              <w:contextualSpacing/>
              <w:jc w:val="center"/>
              <w:rPr>
                <w:rFonts w:cs="Times New Roman"/>
              </w:rPr>
            </w:pPr>
            <w:r w:rsidRPr="4BE1DCBE">
              <w:rPr>
                <w:rFonts w:asciiTheme="minorHAnsi" w:eastAsiaTheme="minorEastAsia" w:hAnsiTheme="minorHAnsi"/>
              </w:rPr>
              <w:t>.mjs</w:t>
            </w:r>
          </w:p>
        </w:tc>
        <w:tc>
          <w:tcPr>
            <w:tcW w:w="2079" w:type="dxa"/>
          </w:tcPr>
          <w:p w14:paraId="48AE4685" w14:textId="06AF0ACD" w:rsidR="00C52D29" w:rsidRPr="00621D91" w:rsidRDefault="00B95797">
            <w:pPr>
              <w:ind w:left="36"/>
              <w:contextualSpacing/>
              <w:jc w:val="center"/>
              <w:rPr>
                <w:rFonts w:cs="Times New Roman"/>
              </w:rPr>
            </w:pPr>
            <w:r w:rsidRPr="4BE1DCBE">
              <w:rPr>
                <w:rFonts w:asciiTheme="minorHAnsi" w:eastAsiaTheme="minorEastAsia" w:hAnsiTheme="minorHAnsi"/>
              </w:rPr>
              <w:t>Javascript module</w:t>
            </w:r>
          </w:p>
        </w:tc>
        <w:tc>
          <w:tcPr>
            <w:tcW w:w="2079" w:type="dxa"/>
          </w:tcPr>
          <w:p w14:paraId="60D42FDC" w14:textId="54AB64CF" w:rsidR="00C52D29" w:rsidRPr="00621D91" w:rsidRDefault="00B95797">
            <w:pPr>
              <w:ind w:left="36"/>
              <w:contextualSpacing/>
              <w:jc w:val="center"/>
              <w:rPr>
                <w:rFonts w:cs="Times New Roman"/>
              </w:rPr>
            </w:pPr>
            <w:r w:rsidRPr="4BE1DCBE">
              <w:rPr>
                <w:rFonts w:asciiTheme="minorHAnsi" w:eastAsiaTheme="minorEastAsia" w:hAnsiTheme="minorHAnsi"/>
              </w:rPr>
              <w:t>text/javascript</w:t>
            </w:r>
          </w:p>
        </w:tc>
      </w:tr>
    </w:tbl>
    <w:p w14:paraId="6BD62807" w14:textId="4690D0C3" w:rsidR="3BCBF7AC" w:rsidRDefault="3BCBF7AC" w:rsidP="4BE1DCBE">
      <w:pPr>
        <w:pStyle w:val="ListParagraph"/>
        <w:shd w:val="clear" w:color="auto" w:fill="FFFFFF" w:themeFill="background2"/>
        <w:ind w:left="1080" w:hanging="360"/>
      </w:pPr>
    </w:p>
    <w:p w14:paraId="52FB5F78" w14:textId="5A5FC302" w:rsidR="71615D23" w:rsidRDefault="00400EAC" w:rsidP="4BE1DCBE">
      <w:pPr>
        <w:pStyle w:val="ListParagraph"/>
        <w:numPr>
          <w:ilvl w:val="0"/>
          <w:numId w:val="1"/>
        </w:numPr>
        <w:shd w:val="clear" w:color="auto" w:fill="FFFFFF" w:themeFill="background2"/>
        <w:rPr>
          <w:rFonts w:asciiTheme="minorHAnsi" w:eastAsiaTheme="minorEastAsia" w:hAnsiTheme="minorHAnsi"/>
        </w:rPr>
      </w:pPr>
      <w:r>
        <w:rPr>
          <w:rFonts w:asciiTheme="minorHAnsi" w:eastAsiaTheme="minorEastAsia" w:hAnsiTheme="minorHAnsi"/>
        </w:rPr>
        <w:t>You will know that the app</w:t>
      </w:r>
      <w:r w:rsidR="00DB4E56">
        <w:rPr>
          <w:rFonts w:asciiTheme="minorHAnsi" w:eastAsiaTheme="minorEastAsia" w:hAnsiTheme="minorHAnsi"/>
        </w:rPr>
        <w:t xml:space="preserve"> is working </w:t>
      </w:r>
      <w:r w:rsidR="007F378C">
        <w:rPr>
          <w:rFonts w:asciiTheme="minorHAnsi" w:eastAsiaTheme="minorEastAsia" w:hAnsiTheme="minorHAnsi"/>
        </w:rPr>
        <w:t xml:space="preserve">when you see a </w:t>
      </w:r>
      <w:r w:rsidR="6D55EC25" w:rsidRPr="4BE1DCBE">
        <w:rPr>
          <w:rFonts w:asciiTheme="minorHAnsi" w:eastAsiaTheme="minorEastAsia" w:hAnsiTheme="minorHAnsi"/>
        </w:rPr>
        <w:t>sim</w:t>
      </w:r>
      <w:r w:rsidR="79514E2F" w:rsidRPr="4BE1DCBE">
        <w:rPr>
          <w:rFonts w:asciiTheme="minorHAnsi" w:eastAsiaTheme="minorEastAsia" w:hAnsiTheme="minorHAnsi"/>
        </w:rPr>
        <w:t>i</w:t>
      </w:r>
      <w:r w:rsidR="6D55EC25" w:rsidRPr="4BE1DCBE">
        <w:rPr>
          <w:rFonts w:asciiTheme="minorHAnsi" w:eastAsiaTheme="minorEastAsia" w:hAnsiTheme="minorHAnsi"/>
        </w:rPr>
        <w:t xml:space="preserve">lar </w:t>
      </w:r>
      <w:r w:rsidR="71615D23" w:rsidRPr="4BE1DCBE">
        <w:rPr>
          <w:rFonts w:asciiTheme="minorHAnsi" w:eastAsiaTheme="minorEastAsia" w:hAnsiTheme="minorHAnsi"/>
        </w:rPr>
        <w:t xml:space="preserve">screen </w:t>
      </w:r>
      <w:r w:rsidR="0059173F" w:rsidRPr="4BE1DCBE">
        <w:rPr>
          <w:rFonts w:asciiTheme="minorHAnsi" w:eastAsiaTheme="minorEastAsia" w:hAnsiTheme="minorHAnsi"/>
        </w:rPr>
        <w:t xml:space="preserve">in your browser </w:t>
      </w:r>
      <w:r w:rsidR="42BDA680" w:rsidRPr="4BE1DCBE">
        <w:rPr>
          <w:rFonts w:asciiTheme="minorHAnsi" w:eastAsiaTheme="minorEastAsia" w:hAnsiTheme="minorHAnsi"/>
        </w:rPr>
        <w:t xml:space="preserve">to </w:t>
      </w:r>
      <w:r w:rsidR="0037193B">
        <w:rPr>
          <w:rFonts w:asciiTheme="minorHAnsi" w:eastAsiaTheme="minorEastAsia" w:hAnsiTheme="minorHAnsi"/>
        </w:rPr>
        <w:t xml:space="preserve">the </w:t>
      </w:r>
      <w:r w:rsidR="42BDA680" w:rsidRPr="4BE1DCBE">
        <w:rPr>
          <w:rFonts w:asciiTheme="minorHAnsi" w:eastAsiaTheme="minorEastAsia" w:hAnsiTheme="minorHAnsi"/>
        </w:rPr>
        <w:t xml:space="preserve">one below </w:t>
      </w:r>
      <w:r w:rsidR="71615D23" w:rsidRPr="4BE1DCBE">
        <w:rPr>
          <w:rFonts w:asciiTheme="minorHAnsi" w:eastAsiaTheme="minorEastAsia" w:hAnsiTheme="minorHAnsi"/>
        </w:rPr>
        <w:t>when you visit the new domain name:</w:t>
      </w:r>
    </w:p>
    <w:p w14:paraId="64815E36" w14:textId="1598B004" w:rsidR="71615D23" w:rsidRDefault="71615D23" w:rsidP="4BE1DCBE">
      <w:pPr>
        <w:shd w:val="clear" w:color="auto" w:fill="FFFFFF" w:themeFill="background2"/>
        <w:jc w:val="center"/>
      </w:pPr>
      <w:r>
        <w:rPr>
          <w:noProof/>
        </w:rPr>
        <w:drawing>
          <wp:inline distT="0" distB="0" distL="0" distR="0" wp14:anchorId="1BDAA6B1" wp14:editId="555215A4">
            <wp:extent cx="2395639" cy="3442915"/>
            <wp:effectExtent l="0" t="0" r="5080" b="5715"/>
            <wp:docPr id="1511162596" name="Picture 151116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724"/>
                    <a:stretch/>
                  </pic:blipFill>
                  <pic:spPr bwMode="auto">
                    <a:xfrm>
                      <a:off x="0" y="0"/>
                      <a:ext cx="2437266" cy="3502740"/>
                    </a:xfrm>
                    <a:prstGeom prst="rect">
                      <a:avLst/>
                    </a:prstGeom>
                    <a:ln>
                      <a:noFill/>
                    </a:ln>
                    <a:extLst>
                      <a:ext uri="{53640926-AAD7-44D8-BBD7-CCE9431645EC}">
                        <a14:shadowObscured xmlns:a14="http://schemas.microsoft.com/office/drawing/2010/main"/>
                      </a:ext>
                    </a:extLst>
                  </pic:spPr>
                </pic:pic>
              </a:graphicData>
            </a:graphic>
          </wp:inline>
        </w:drawing>
      </w:r>
    </w:p>
    <w:p w14:paraId="6EDEB8D9" w14:textId="77777777" w:rsidR="00B4317F" w:rsidRDefault="00B4317F"/>
    <w:p w14:paraId="1610AB76" w14:textId="1501271E" w:rsidR="00B90F57" w:rsidRDefault="00173A37">
      <w:r>
        <w:t>Maintenance: a</w:t>
      </w:r>
      <w:r w:rsidR="00B90F57">
        <w:t xml:space="preserve">lthough it is not essential, we recommend a quick review of the app once every 6–12 months to check for any bugs. </w:t>
      </w:r>
    </w:p>
    <w:p w14:paraId="16FDF182" w14:textId="200D4F24" w:rsidR="00D70C10" w:rsidRDefault="0066689C" w:rsidP="00CE5D25">
      <w:pPr>
        <w:pStyle w:val="Heading1"/>
      </w:pPr>
      <w:bookmarkStart w:id="30" w:name="_Toc183437940"/>
      <w:r w:rsidRPr="00CE5D25">
        <w:t>More</w:t>
      </w:r>
      <w:r>
        <w:t xml:space="preserve"> </w:t>
      </w:r>
      <w:r w:rsidR="00126138">
        <w:t>I</w:t>
      </w:r>
      <w:r>
        <w:t>nformation</w:t>
      </w:r>
      <w:bookmarkEnd w:id="30"/>
      <w:r w:rsidR="00D70C10">
        <w:t xml:space="preserve"> </w:t>
      </w:r>
    </w:p>
    <w:p w14:paraId="191AF665" w14:textId="002083B4" w:rsidR="000143DA" w:rsidRDefault="00D70C10" w:rsidP="00D70C10">
      <w:r>
        <w:t xml:space="preserve">Please </w:t>
      </w:r>
      <w:r w:rsidR="009F285A">
        <w:t xml:space="preserve">email </w:t>
      </w:r>
      <w:hyperlink r:id="rId43" w:history="1">
        <w:r w:rsidR="007F081C" w:rsidRPr="007F081C">
          <w:rPr>
            <w:rStyle w:val="Hyperlink"/>
            <w:color w:val="567483" w:themeColor="accent2"/>
          </w:rPr>
          <w:t>contact@worlddiabetesfoundation.org</w:t>
        </w:r>
      </w:hyperlink>
      <w:r w:rsidR="007F081C">
        <w:t xml:space="preserve"> </w:t>
      </w:r>
      <w:r w:rsidR="00A04CC2">
        <w:t>for more information or if you have any questions.</w:t>
      </w:r>
    </w:p>
    <w:sectPr w:rsidR="000143DA" w:rsidSect="00791FF2">
      <w:footerReference w:type="default" r:id="rId44"/>
      <w:headerReference w:type="first" r:id="rId45"/>
      <w:type w:val="continuous"/>
      <w:pgSz w:w="11906" w:h="16838"/>
      <w:pgMar w:top="1440" w:right="1440" w:bottom="1440" w:left="1440" w:header="709" w:footer="709"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42619" w14:textId="77777777" w:rsidR="009E4112" w:rsidRDefault="009E4112" w:rsidP="004A4F02">
      <w:r>
        <w:separator/>
      </w:r>
    </w:p>
  </w:endnote>
  <w:endnote w:type="continuationSeparator" w:id="0">
    <w:p w14:paraId="3FAAF4ED" w14:textId="77777777" w:rsidR="009E4112" w:rsidRDefault="009E4112" w:rsidP="004A4F02">
      <w:r>
        <w:continuationSeparator/>
      </w:r>
    </w:p>
  </w:endnote>
  <w:endnote w:type="continuationNotice" w:id="1">
    <w:p w14:paraId="6B07ADAC" w14:textId="77777777" w:rsidR="009E4112" w:rsidRDefault="009E41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altName w:val="Segoe UI"/>
    <w:charset w:val="00"/>
    <w:family w:val="swiss"/>
    <w:pitch w:val="variable"/>
    <w:sig w:usb0="E10002FF" w:usb1="5000ECFF" w:usb2="00000021" w:usb3="00000000" w:csb0="0000019F" w:csb1="00000000"/>
  </w:font>
  <w:font w:name="Lato">
    <w:altName w:val="Segoe UI"/>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ato Black">
    <w:altName w:val="Segoe UI"/>
    <w:charset w:val="00"/>
    <w:family w:val="swiss"/>
    <w:pitch w:val="variable"/>
    <w:sig w:usb0="E10002FF" w:usb1="5000ECFF" w:usb2="00000021" w:usb3="00000000" w:csb0="0000019F" w:csb1="00000000"/>
  </w:font>
  <w:font w:name="SimHei">
    <w:altName w:val="黑体"/>
    <w:panose1 w:val="02010600030101010101"/>
    <w:charset w:val="86"/>
    <w:family w:val="modern"/>
    <w:pitch w:val="fixed"/>
    <w:sig w:usb0="800002BF" w:usb1="38CF7CFA" w:usb2="00000016" w:usb3="00000000" w:csb0="00040001" w:csb1="00000000"/>
  </w:font>
  <w:font w:name="Source Sans Pro">
    <w:altName w:val="Arial"/>
    <w:charset w:val="00"/>
    <w:family w:val="swiss"/>
    <w:pitch w:val="variable"/>
    <w:sig w:usb0="600002F7" w:usb1="02000001" w:usb2="00000000" w:usb3="00000000" w:csb0="0000019F" w:csb1="00000000"/>
  </w:font>
  <w:font w:name="Source Sans Pro Light">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3458533"/>
      <w:docPartObj>
        <w:docPartGallery w:val="Page Numbers (Bottom of Page)"/>
        <w:docPartUnique/>
      </w:docPartObj>
    </w:sdtPr>
    <w:sdtEndPr/>
    <w:sdtContent>
      <w:p w14:paraId="0CA4557B" w14:textId="37E2B926" w:rsidR="00B4317F" w:rsidRDefault="00B4317F">
        <w:pPr>
          <w:pStyle w:val="Footer"/>
          <w:jc w:val="right"/>
        </w:pPr>
        <w:r>
          <w:fldChar w:fldCharType="begin"/>
        </w:r>
        <w:r>
          <w:instrText>PAGE   \* MERGEFORMAT</w:instrText>
        </w:r>
        <w:r>
          <w:fldChar w:fldCharType="separate"/>
        </w:r>
        <w:r>
          <w:t>2</w:t>
        </w:r>
        <w:r>
          <w:fldChar w:fldCharType="end"/>
        </w:r>
      </w:p>
    </w:sdtContent>
  </w:sdt>
  <w:p w14:paraId="32C723DD" w14:textId="77777777" w:rsidR="00B4317F" w:rsidRDefault="00B431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09BAE" w14:textId="77777777" w:rsidR="009E4112" w:rsidRDefault="009E4112" w:rsidP="004A4F02">
      <w:r>
        <w:separator/>
      </w:r>
    </w:p>
  </w:footnote>
  <w:footnote w:type="continuationSeparator" w:id="0">
    <w:p w14:paraId="0DAB2264" w14:textId="77777777" w:rsidR="009E4112" w:rsidRDefault="009E4112" w:rsidP="004A4F02">
      <w:r>
        <w:continuationSeparator/>
      </w:r>
    </w:p>
  </w:footnote>
  <w:footnote w:type="continuationNotice" w:id="1">
    <w:p w14:paraId="0235EF4E" w14:textId="77777777" w:rsidR="009E4112" w:rsidRDefault="009E41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ACE25" w14:textId="77777777" w:rsidR="00DC4035" w:rsidRPr="00DC4035" w:rsidRDefault="00DC4035" w:rsidP="00DC4035">
    <w:pPr>
      <w:tabs>
        <w:tab w:val="center" w:pos="4513"/>
        <w:tab w:val="right" w:pos="9026"/>
      </w:tabs>
      <w:spacing w:after="0" w:line="240" w:lineRule="auto"/>
    </w:pPr>
    <w:r w:rsidRPr="00DC4035">
      <w:rPr>
        <w:noProof/>
      </w:rPr>
      <w:drawing>
        <wp:anchor distT="0" distB="0" distL="114300" distR="114300" simplePos="0" relativeHeight="251656192" behindDoc="1" locked="0" layoutInCell="1" allowOverlap="1" wp14:anchorId="3A8097A4" wp14:editId="7246323C">
          <wp:simplePos x="0" y="0"/>
          <wp:positionH relativeFrom="margin">
            <wp:align>right</wp:align>
          </wp:positionH>
          <wp:positionV relativeFrom="paragraph">
            <wp:posOffset>-168187</wp:posOffset>
          </wp:positionV>
          <wp:extent cx="1075690" cy="538480"/>
          <wp:effectExtent l="0" t="0" r="0" b="0"/>
          <wp:wrapTight wrapText="bothSides">
            <wp:wrapPolygon edited="0">
              <wp:start x="3060" y="3057"/>
              <wp:lineTo x="1530" y="7642"/>
              <wp:lineTo x="1530" y="12991"/>
              <wp:lineTo x="3060" y="17575"/>
              <wp:lineTo x="6120" y="17575"/>
              <wp:lineTo x="18361" y="14519"/>
              <wp:lineTo x="18361" y="6113"/>
              <wp:lineTo x="6120" y="3057"/>
              <wp:lineTo x="3060" y="3057"/>
            </wp:wrapPolygon>
          </wp:wrapTight>
          <wp:docPr id="410739956" name="Picture 41073995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75690" cy="538480"/>
                  </a:xfrm>
                  <a:prstGeom prst="rect">
                    <a:avLst/>
                  </a:prstGeom>
                </pic:spPr>
              </pic:pic>
            </a:graphicData>
          </a:graphic>
        </wp:anchor>
      </w:drawing>
    </w:r>
    <w:r w:rsidRPr="00DC4035">
      <w:rPr>
        <w:noProof/>
      </w:rPr>
      <w:drawing>
        <wp:anchor distT="0" distB="0" distL="0" distR="0" simplePos="0" relativeHeight="251660288" behindDoc="1" locked="0" layoutInCell="1" allowOverlap="1" wp14:anchorId="0A0228D4" wp14:editId="0FE4F867">
          <wp:simplePos x="0" y="0"/>
          <wp:positionH relativeFrom="margin">
            <wp:align>left</wp:align>
          </wp:positionH>
          <wp:positionV relativeFrom="page">
            <wp:posOffset>353028</wp:posOffset>
          </wp:positionV>
          <wp:extent cx="804441" cy="362087"/>
          <wp:effectExtent l="0" t="0" r="0" b="0"/>
          <wp:wrapNone/>
          <wp:docPr id="1537931602" name="Picture 1537931602" descr="A picture containing font, graphics, logo,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picture containing font, graphics, logo, text&#10;&#10;Description automatically generated"/>
                  <pic:cNvPicPr/>
                </pic:nvPicPr>
                <pic:blipFill>
                  <a:blip r:embed="rId2"/>
                  <a:srcRect/>
                  <a:stretch/>
                </pic:blipFill>
                <pic:spPr>
                  <a:xfrm>
                    <a:off x="0" y="0"/>
                    <a:ext cx="804441" cy="362087"/>
                  </a:xfrm>
                  <a:prstGeom prst="rect">
                    <a:avLst/>
                  </a:prstGeom>
                </pic:spPr>
              </pic:pic>
            </a:graphicData>
          </a:graphic>
          <wp14:sizeRelH relativeFrom="margin">
            <wp14:pctWidth>0</wp14:pctWidth>
          </wp14:sizeRelH>
          <wp14:sizeRelV relativeFrom="margin">
            <wp14:pctHeight>0</wp14:pctHeight>
          </wp14:sizeRelV>
        </wp:anchor>
      </w:drawing>
    </w:r>
  </w:p>
  <w:p w14:paraId="78C35E1E" w14:textId="77777777" w:rsidR="00DC4035" w:rsidRPr="00DC4035" w:rsidRDefault="00DC4035" w:rsidP="00DC4035">
    <w:pPr>
      <w:tabs>
        <w:tab w:val="center" w:pos="4513"/>
        <w:tab w:val="right" w:pos="9026"/>
      </w:tabs>
      <w:spacing w:after="0" w:line="240" w:lineRule="auto"/>
    </w:pPr>
    <w:r w:rsidRPr="00DC4035">
      <w:rPr>
        <w:noProof/>
      </w:rPr>
      <mc:AlternateContent>
        <mc:Choice Requires="wps">
          <w:drawing>
            <wp:anchor distT="0" distB="0" distL="114300" distR="114300" simplePos="0" relativeHeight="251658240" behindDoc="0" locked="0" layoutInCell="1" allowOverlap="1" wp14:anchorId="5E1A4169" wp14:editId="304C499D">
              <wp:simplePos x="0" y="0"/>
              <wp:positionH relativeFrom="page">
                <wp:align>left</wp:align>
              </wp:positionH>
              <wp:positionV relativeFrom="paragraph">
                <wp:posOffset>267872</wp:posOffset>
              </wp:positionV>
              <wp:extent cx="10684412"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10684412" cy="0"/>
                      </a:xfrm>
                      <a:prstGeom prst="line">
                        <a:avLst/>
                      </a:prstGeom>
                      <a:noFill/>
                      <a:ln w="12700" cap="flat" cmpd="sng" algn="ctr">
                        <a:solidFill>
                          <a:srgbClr val="D1412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CD7523" id="Straight Connector 3" o:spid="_x0000_s1026" style="position:absolute;flip:y;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1.1pt" to="841.3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" strokecolor="#d14120" strokeweight="1pt">
              <v:stroke joinstyle="miter"/>
              <w10:wrap anchorx="page"/>
            </v:line>
          </w:pict>
        </mc:Fallback>
      </mc:AlternateContent>
    </w:r>
  </w:p>
  <w:p w14:paraId="17C27B0B" w14:textId="5B3A5C7B" w:rsidR="00DC4035" w:rsidRDefault="00DC40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8049C"/>
    <w:multiLevelType w:val="hybridMultilevel"/>
    <w:tmpl w:val="448ABE26"/>
    <w:lvl w:ilvl="0" w:tplc="69C662CA">
      <w:start w:val="1"/>
      <w:numFmt w:val="bullet"/>
      <w:lvlText w:val=""/>
      <w:lvlJc w:val="left"/>
      <w:pPr>
        <w:ind w:left="720" w:hanging="360"/>
      </w:pPr>
      <w:rPr>
        <w:rFonts w:ascii="Symbol" w:hAnsi="Symbol" w:hint="default"/>
      </w:rPr>
    </w:lvl>
    <w:lvl w:ilvl="1" w:tplc="46CED482">
      <w:start w:val="1"/>
      <w:numFmt w:val="bullet"/>
      <w:lvlText w:val="o"/>
      <w:lvlJc w:val="left"/>
      <w:pPr>
        <w:ind w:left="1440" w:hanging="360"/>
      </w:pPr>
      <w:rPr>
        <w:rFonts w:ascii="Courier New" w:hAnsi="Courier New" w:hint="default"/>
      </w:rPr>
    </w:lvl>
    <w:lvl w:ilvl="2" w:tplc="075E12B8">
      <w:start w:val="1"/>
      <w:numFmt w:val="bullet"/>
      <w:lvlText w:val=""/>
      <w:lvlJc w:val="left"/>
      <w:pPr>
        <w:ind w:left="2160" w:hanging="360"/>
      </w:pPr>
      <w:rPr>
        <w:rFonts w:ascii="Wingdings" w:hAnsi="Wingdings" w:hint="default"/>
      </w:rPr>
    </w:lvl>
    <w:lvl w:ilvl="3" w:tplc="9404CCE8">
      <w:start w:val="1"/>
      <w:numFmt w:val="bullet"/>
      <w:lvlText w:val=""/>
      <w:lvlJc w:val="left"/>
      <w:pPr>
        <w:ind w:left="2880" w:hanging="360"/>
      </w:pPr>
      <w:rPr>
        <w:rFonts w:ascii="Symbol" w:hAnsi="Symbol" w:hint="default"/>
      </w:rPr>
    </w:lvl>
    <w:lvl w:ilvl="4" w:tplc="8A0A2C76">
      <w:start w:val="1"/>
      <w:numFmt w:val="bullet"/>
      <w:lvlText w:val="o"/>
      <w:lvlJc w:val="left"/>
      <w:pPr>
        <w:ind w:left="3600" w:hanging="360"/>
      </w:pPr>
      <w:rPr>
        <w:rFonts w:ascii="Courier New" w:hAnsi="Courier New" w:hint="default"/>
      </w:rPr>
    </w:lvl>
    <w:lvl w:ilvl="5" w:tplc="200CADF0">
      <w:start w:val="1"/>
      <w:numFmt w:val="bullet"/>
      <w:lvlText w:val=""/>
      <w:lvlJc w:val="left"/>
      <w:pPr>
        <w:ind w:left="4320" w:hanging="360"/>
      </w:pPr>
      <w:rPr>
        <w:rFonts w:ascii="Wingdings" w:hAnsi="Wingdings" w:hint="default"/>
      </w:rPr>
    </w:lvl>
    <w:lvl w:ilvl="6" w:tplc="5FEC7586">
      <w:start w:val="1"/>
      <w:numFmt w:val="bullet"/>
      <w:lvlText w:val=""/>
      <w:lvlJc w:val="left"/>
      <w:pPr>
        <w:ind w:left="5040" w:hanging="360"/>
      </w:pPr>
      <w:rPr>
        <w:rFonts w:ascii="Symbol" w:hAnsi="Symbol" w:hint="default"/>
      </w:rPr>
    </w:lvl>
    <w:lvl w:ilvl="7" w:tplc="364C869C">
      <w:start w:val="1"/>
      <w:numFmt w:val="bullet"/>
      <w:lvlText w:val="o"/>
      <w:lvlJc w:val="left"/>
      <w:pPr>
        <w:ind w:left="5760" w:hanging="360"/>
      </w:pPr>
      <w:rPr>
        <w:rFonts w:ascii="Courier New" w:hAnsi="Courier New" w:hint="default"/>
      </w:rPr>
    </w:lvl>
    <w:lvl w:ilvl="8" w:tplc="742A0C8C">
      <w:start w:val="1"/>
      <w:numFmt w:val="bullet"/>
      <w:lvlText w:val=""/>
      <w:lvlJc w:val="left"/>
      <w:pPr>
        <w:ind w:left="6480" w:hanging="360"/>
      </w:pPr>
      <w:rPr>
        <w:rFonts w:ascii="Wingdings" w:hAnsi="Wingdings" w:hint="default"/>
      </w:rPr>
    </w:lvl>
  </w:abstractNum>
  <w:abstractNum w:abstractNumId="1" w15:restartNumberingAfterBreak="0">
    <w:nsid w:val="08E220E0"/>
    <w:multiLevelType w:val="hybridMultilevel"/>
    <w:tmpl w:val="8B12A264"/>
    <w:lvl w:ilvl="0" w:tplc="4D3696F0">
      <w:start w:val="1"/>
      <w:numFmt w:val="bullet"/>
      <w:lvlText w:val=""/>
      <w:lvlJc w:val="left"/>
      <w:pPr>
        <w:ind w:left="1080" w:hanging="360"/>
      </w:pPr>
      <w:rPr>
        <w:rFonts w:ascii="Symbol" w:hAnsi="Symbol" w:hint="default"/>
      </w:rPr>
    </w:lvl>
    <w:lvl w:ilvl="1" w:tplc="133EAB16">
      <w:start w:val="1"/>
      <w:numFmt w:val="bullet"/>
      <w:lvlText w:val=""/>
      <w:lvlJc w:val="left"/>
      <w:pPr>
        <w:ind w:left="1800" w:hanging="360"/>
      </w:pPr>
      <w:rPr>
        <w:rFonts w:ascii="Symbol" w:hAnsi="Symbol" w:hint="default"/>
      </w:rPr>
    </w:lvl>
    <w:lvl w:ilvl="2" w:tplc="011CE0C2">
      <w:start w:val="1"/>
      <w:numFmt w:val="bullet"/>
      <w:lvlText w:val=""/>
      <w:lvlJc w:val="left"/>
      <w:pPr>
        <w:ind w:left="2520" w:hanging="360"/>
      </w:pPr>
      <w:rPr>
        <w:rFonts w:ascii="Wingdings" w:hAnsi="Wingdings" w:hint="default"/>
      </w:rPr>
    </w:lvl>
    <w:lvl w:ilvl="3" w:tplc="1C94BC1E">
      <w:start w:val="1"/>
      <w:numFmt w:val="bullet"/>
      <w:lvlText w:val=""/>
      <w:lvlJc w:val="left"/>
      <w:pPr>
        <w:ind w:left="3240" w:hanging="360"/>
      </w:pPr>
      <w:rPr>
        <w:rFonts w:ascii="Symbol" w:hAnsi="Symbol" w:hint="default"/>
      </w:rPr>
    </w:lvl>
    <w:lvl w:ilvl="4" w:tplc="41002A38">
      <w:start w:val="1"/>
      <w:numFmt w:val="bullet"/>
      <w:lvlText w:val="o"/>
      <w:lvlJc w:val="left"/>
      <w:pPr>
        <w:ind w:left="3960" w:hanging="360"/>
      </w:pPr>
      <w:rPr>
        <w:rFonts w:ascii="Courier New" w:hAnsi="Courier New" w:hint="default"/>
      </w:rPr>
    </w:lvl>
    <w:lvl w:ilvl="5" w:tplc="235E121A">
      <w:start w:val="1"/>
      <w:numFmt w:val="bullet"/>
      <w:lvlText w:val=""/>
      <w:lvlJc w:val="left"/>
      <w:pPr>
        <w:ind w:left="4680" w:hanging="360"/>
      </w:pPr>
      <w:rPr>
        <w:rFonts w:ascii="Wingdings" w:hAnsi="Wingdings" w:hint="default"/>
      </w:rPr>
    </w:lvl>
    <w:lvl w:ilvl="6" w:tplc="F77E2B46">
      <w:start w:val="1"/>
      <w:numFmt w:val="bullet"/>
      <w:lvlText w:val=""/>
      <w:lvlJc w:val="left"/>
      <w:pPr>
        <w:ind w:left="5400" w:hanging="360"/>
      </w:pPr>
      <w:rPr>
        <w:rFonts w:ascii="Symbol" w:hAnsi="Symbol" w:hint="default"/>
      </w:rPr>
    </w:lvl>
    <w:lvl w:ilvl="7" w:tplc="8EB4086E">
      <w:start w:val="1"/>
      <w:numFmt w:val="bullet"/>
      <w:lvlText w:val="o"/>
      <w:lvlJc w:val="left"/>
      <w:pPr>
        <w:ind w:left="6120" w:hanging="360"/>
      </w:pPr>
      <w:rPr>
        <w:rFonts w:ascii="Courier New" w:hAnsi="Courier New" w:hint="default"/>
      </w:rPr>
    </w:lvl>
    <w:lvl w:ilvl="8" w:tplc="AC8E591E">
      <w:start w:val="1"/>
      <w:numFmt w:val="bullet"/>
      <w:lvlText w:val=""/>
      <w:lvlJc w:val="left"/>
      <w:pPr>
        <w:ind w:left="6840" w:hanging="360"/>
      </w:pPr>
      <w:rPr>
        <w:rFonts w:ascii="Wingdings" w:hAnsi="Wingdings" w:hint="default"/>
      </w:rPr>
    </w:lvl>
  </w:abstractNum>
  <w:abstractNum w:abstractNumId="2" w15:restartNumberingAfterBreak="0">
    <w:nsid w:val="0B650B22"/>
    <w:multiLevelType w:val="hybridMultilevel"/>
    <w:tmpl w:val="57D26E98"/>
    <w:lvl w:ilvl="0" w:tplc="282CA196">
      <w:start w:val="1"/>
      <w:numFmt w:val="bullet"/>
      <w:lvlText w:val=""/>
      <w:lvlJc w:val="left"/>
      <w:pPr>
        <w:ind w:left="360" w:hanging="360"/>
      </w:pPr>
      <w:rPr>
        <w:rFonts w:ascii="Wingdings" w:hAnsi="Wingdings" w:hint="default"/>
      </w:rPr>
    </w:lvl>
    <w:lvl w:ilvl="1" w:tplc="7506C2A8">
      <w:start w:val="1"/>
      <w:numFmt w:val="bullet"/>
      <w:lvlText w:val=""/>
      <w:lvlJc w:val="left"/>
      <w:pPr>
        <w:ind w:left="1080" w:hanging="360"/>
      </w:pPr>
      <w:rPr>
        <w:rFonts w:ascii="Wingdings" w:hAnsi="Wingdings" w:hint="default"/>
      </w:rPr>
    </w:lvl>
    <w:lvl w:ilvl="2" w:tplc="333275F8">
      <w:start w:val="1"/>
      <w:numFmt w:val="bullet"/>
      <w:lvlText w:val=""/>
      <w:lvlJc w:val="left"/>
      <w:pPr>
        <w:ind w:left="1800" w:hanging="360"/>
      </w:pPr>
      <w:rPr>
        <w:rFonts w:ascii="Wingdings" w:hAnsi="Wingdings" w:hint="default"/>
      </w:rPr>
    </w:lvl>
    <w:lvl w:ilvl="3" w:tplc="0F72E08A">
      <w:start w:val="1"/>
      <w:numFmt w:val="bullet"/>
      <w:lvlText w:val=""/>
      <w:lvlJc w:val="left"/>
      <w:pPr>
        <w:ind w:left="2520" w:hanging="360"/>
      </w:pPr>
      <w:rPr>
        <w:rFonts w:ascii="Wingdings" w:hAnsi="Wingdings" w:hint="default"/>
      </w:rPr>
    </w:lvl>
    <w:lvl w:ilvl="4" w:tplc="BD74884E">
      <w:start w:val="1"/>
      <w:numFmt w:val="bullet"/>
      <w:lvlText w:val=""/>
      <w:lvlJc w:val="left"/>
      <w:pPr>
        <w:ind w:left="3240" w:hanging="360"/>
      </w:pPr>
      <w:rPr>
        <w:rFonts w:ascii="Wingdings" w:hAnsi="Wingdings" w:hint="default"/>
      </w:rPr>
    </w:lvl>
    <w:lvl w:ilvl="5" w:tplc="8F540C4E">
      <w:start w:val="1"/>
      <w:numFmt w:val="bullet"/>
      <w:lvlText w:val=""/>
      <w:lvlJc w:val="left"/>
      <w:pPr>
        <w:ind w:left="3960" w:hanging="360"/>
      </w:pPr>
      <w:rPr>
        <w:rFonts w:ascii="Wingdings" w:hAnsi="Wingdings" w:hint="default"/>
      </w:rPr>
    </w:lvl>
    <w:lvl w:ilvl="6" w:tplc="8724EED8">
      <w:start w:val="1"/>
      <w:numFmt w:val="bullet"/>
      <w:lvlText w:val=""/>
      <w:lvlJc w:val="left"/>
      <w:pPr>
        <w:ind w:left="4680" w:hanging="360"/>
      </w:pPr>
      <w:rPr>
        <w:rFonts w:ascii="Wingdings" w:hAnsi="Wingdings" w:hint="default"/>
      </w:rPr>
    </w:lvl>
    <w:lvl w:ilvl="7" w:tplc="79D66CFA">
      <w:start w:val="1"/>
      <w:numFmt w:val="bullet"/>
      <w:lvlText w:val=""/>
      <w:lvlJc w:val="left"/>
      <w:pPr>
        <w:ind w:left="5400" w:hanging="360"/>
      </w:pPr>
      <w:rPr>
        <w:rFonts w:ascii="Wingdings" w:hAnsi="Wingdings" w:hint="default"/>
      </w:rPr>
    </w:lvl>
    <w:lvl w:ilvl="8" w:tplc="119CDDE2">
      <w:start w:val="1"/>
      <w:numFmt w:val="bullet"/>
      <w:lvlText w:val=""/>
      <w:lvlJc w:val="left"/>
      <w:pPr>
        <w:ind w:left="6120" w:hanging="360"/>
      </w:pPr>
      <w:rPr>
        <w:rFonts w:ascii="Wingdings" w:hAnsi="Wingdings" w:hint="default"/>
      </w:rPr>
    </w:lvl>
  </w:abstractNum>
  <w:abstractNum w:abstractNumId="3" w15:restartNumberingAfterBreak="0">
    <w:nsid w:val="16DC3A46"/>
    <w:multiLevelType w:val="multilevel"/>
    <w:tmpl w:val="BFA6E4C8"/>
    <w:lvl w:ilvl="0">
      <w:start w:val="1"/>
      <w:numFmt w:val="decimal"/>
      <w:pStyle w:val="Heading1"/>
      <w:lvlText w:val="%1."/>
      <w:lvlJc w:val="left"/>
      <w:pPr>
        <w:ind w:left="400" w:hanging="400"/>
      </w:p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7F0F9A"/>
    <w:multiLevelType w:val="hybridMultilevel"/>
    <w:tmpl w:val="8B56F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14446C"/>
    <w:multiLevelType w:val="hybridMultilevel"/>
    <w:tmpl w:val="3E62BE86"/>
    <w:lvl w:ilvl="0" w:tplc="A46AE2B2">
      <w:start w:val="1"/>
      <w:numFmt w:val="decimal"/>
      <w:lvlText w:val="%1."/>
      <w:lvlJc w:val="left"/>
      <w:pPr>
        <w:ind w:left="1320" w:hanging="360"/>
      </w:pPr>
    </w:lvl>
    <w:lvl w:ilvl="1" w:tplc="6F2A1F10">
      <w:start w:val="1"/>
      <w:numFmt w:val="decimal"/>
      <w:lvlText w:val="%2."/>
      <w:lvlJc w:val="left"/>
      <w:pPr>
        <w:ind w:left="1320" w:hanging="360"/>
      </w:pPr>
    </w:lvl>
    <w:lvl w:ilvl="2" w:tplc="1CF092DA">
      <w:start w:val="1"/>
      <w:numFmt w:val="decimal"/>
      <w:lvlText w:val="%3."/>
      <w:lvlJc w:val="left"/>
      <w:pPr>
        <w:ind w:left="1320" w:hanging="360"/>
      </w:pPr>
    </w:lvl>
    <w:lvl w:ilvl="3" w:tplc="2612D5E0">
      <w:start w:val="1"/>
      <w:numFmt w:val="decimal"/>
      <w:lvlText w:val="%4."/>
      <w:lvlJc w:val="left"/>
      <w:pPr>
        <w:ind w:left="1320" w:hanging="360"/>
      </w:pPr>
    </w:lvl>
    <w:lvl w:ilvl="4" w:tplc="7E9481D4">
      <w:start w:val="1"/>
      <w:numFmt w:val="decimal"/>
      <w:lvlText w:val="%5."/>
      <w:lvlJc w:val="left"/>
      <w:pPr>
        <w:ind w:left="1320" w:hanging="360"/>
      </w:pPr>
    </w:lvl>
    <w:lvl w:ilvl="5" w:tplc="29D8900E">
      <w:start w:val="1"/>
      <w:numFmt w:val="decimal"/>
      <w:lvlText w:val="%6."/>
      <w:lvlJc w:val="left"/>
      <w:pPr>
        <w:ind w:left="1320" w:hanging="360"/>
      </w:pPr>
    </w:lvl>
    <w:lvl w:ilvl="6" w:tplc="CCD4842C">
      <w:start w:val="1"/>
      <w:numFmt w:val="decimal"/>
      <w:lvlText w:val="%7."/>
      <w:lvlJc w:val="left"/>
      <w:pPr>
        <w:ind w:left="1320" w:hanging="360"/>
      </w:pPr>
    </w:lvl>
    <w:lvl w:ilvl="7" w:tplc="FD26267C">
      <w:start w:val="1"/>
      <w:numFmt w:val="decimal"/>
      <w:lvlText w:val="%8."/>
      <w:lvlJc w:val="left"/>
      <w:pPr>
        <w:ind w:left="1320" w:hanging="360"/>
      </w:pPr>
    </w:lvl>
    <w:lvl w:ilvl="8" w:tplc="D59A1A52">
      <w:start w:val="1"/>
      <w:numFmt w:val="decimal"/>
      <w:lvlText w:val="%9."/>
      <w:lvlJc w:val="left"/>
      <w:pPr>
        <w:ind w:left="1320" w:hanging="360"/>
      </w:pPr>
    </w:lvl>
  </w:abstractNum>
  <w:abstractNum w:abstractNumId="6" w15:restartNumberingAfterBreak="0">
    <w:nsid w:val="232879CF"/>
    <w:multiLevelType w:val="hybridMultilevel"/>
    <w:tmpl w:val="A050B7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5E46B8"/>
    <w:multiLevelType w:val="hybridMultilevel"/>
    <w:tmpl w:val="6664ABCC"/>
    <w:lvl w:ilvl="0" w:tplc="64ACA20C">
      <w:start w:val="1"/>
      <w:numFmt w:val="bullet"/>
      <w:lvlText w:val=""/>
      <w:lvlJc w:val="left"/>
      <w:pPr>
        <w:ind w:left="720" w:hanging="360"/>
      </w:pPr>
      <w:rPr>
        <w:rFonts w:ascii="Symbol" w:hAnsi="Symbol"/>
      </w:rPr>
    </w:lvl>
    <w:lvl w:ilvl="1" w:tplc="17A6A75A">
      <w:start w:val="1"/>
      <w:numFmt w:val="bullet"/>
      <w:lvlText w:val=""/>
      <w:lvlJc w:val="left"/>
      <w:pPr>
        <w:ind w:left="720" w:hanging="360"/>
      </w:pPr>
      <w:rPr>
        <w:rFonts w:ascii="Symbol" w:hAnsi="Symbol"/>
      </w:rPr>
    </w:lvl>
    <w:lvl w:ilvl="2" w:tplc="9800DBDC">
      <w:start w:val="1"/>
      <w:numFmt w:val="bullet"/>
      <w:lvlText w:val=""/>
      <w:lvlJc w:val="left"/>
      <w:pPr>
        <w:ind w:left="720" w:hanging="360"/>
      </w:pPr>
      <w:rPr>
        <w:rFonts w:ascii="Symbol" w:hAnsi="Symbol"/>
      </w:rPr>
    </w:lvl>
    <w:lvl w:ilvl="3" w:tplc="41A26666">
      <w:start w:val="1"/>
      <w:numFmt w:val="bullet"/>
      <w:lvlText w:val=""/>
      <w:lvlJc w:val="left"/>
      <w:pPr>
        <w:ind w:left="720" w:hanging="360"/>
      </w:pPr>
      <w:rPr>
        <w:rFonts w:ascii="Symbol" w:hAnsi="Symbol"/>
      </w:rPr>
    </w:lvl>
    <w:lvl w:ilvl="4" w:tplc="CE461260">
      <w:start w:val="1"/>
      <w:numFmt w:val="bullet"/>
      <w:lvlText w:val=""/>
      <w:lvlJc w:val="left"/>
      <w:pPr>
        <w:ind w:left="720" w:hanging="360"/>
      </w:pPr>
      <w:rPr>
        <w:rFonts w:ascii="Symbol" w:hAnsi="Symbol"/>
      </w:rPr>
    </w:lvl>
    <w:lvl w:ilvl="5" w:tplc="4874E582">
      <w:start w:val="1"/>
      <w:numFmt w:val="bullet"/>
      <w:lvlText w:val=""/>
      <w:lvlJc w:val="left"/>
      <w:pPr>
        <w:ind w:left="720" w:hanging="360"/>
      </w:pPr>
      <w:rPr>
        <w:rFonts w:ascii="Symbol" w:hAnsi="Symbol"/>
      </w:rPr>
    </w:lvl>
    <w:lvl w:ilvl="6" w:tplc="32E02F18">
      <w:start w:val="1"/>
      <w:numFmt w:val="bullet"/>
      <w:lvlText w:val=""/>
      <w:lvlJc w:val="left"/>
      <w:pPr>
        <w:ind w:left="720" w:hanging="360"/>
      </w:pPr>
      <w:rPr>
        <w:rFonts w:ascii="Symbol" w:hAnsi="Symbol"/>
      </w:rPr>
    </w:lvl>
    <w:lvl w:ilvl="7" w:tplc="224E78FC">
      <w:start w:val="1"/>
      <w:numFmt w:val="bullet"/>
      <w:lvlText w:val=""/>
      <w:lvlJc w:val="left"/>
      <w:pPr>
        <w:ind w:left="720" w:hanging="360"/>
      </w:pPr>
      <w:rPr>
        <w:rFonts w:ascii="Symbol" w:hAnsi="Symbol"/>
      </w:rPr>
    </w:lvl>
    <w:lvl w:ilvl="8" w:tplc="E61086B8">
      <w:start w:val="1"/>
      <w:numFmt w:val="bullet"/>
      <w:lvlText w:val=""/>
      <w:lvlJc w:val="left"/>
      <w:pPr>
        <w:ind w:left="720" w:hanging="360"/>
      </w:pPr>
      <w:rPr>
        <w:rFonts w:ascii="Symbol" w:hAnsi="Symbol"/>
      </w:rPr>
    </w:lvl>
  </w:abstractNum>
  <w:abstractNum w:abstractNumId="8" w15:restartNumberingAfterBreak="0">
    <w:nsid w:val="3ECC64D7"/>
    <w:multiLevelType w:val="hybridMultilevel"/>
    <w:tmpl w:val="AF5CE5D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F307A1"/>
    <w:multiLevelType w:val="hybridMultilevel"/>
    <w:tmpl w:val="973E89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74B8D0"/>
    <w:multiLevelType w:val="hybridMultilevel"/>
    <w:tmpl w:val="EE5E4D3E"/>
    <w:lvl w:ilvl="0" w:tplc="AD448DF4">
      <w:start w:val="1"/>
      <w:numFmt w:val="bullet"/>
      <w:lvlText w:val=""/>
      <w:lvlJc w:val="left"/>
      <w:pPr>
        <w:ind w:left="720" w:hanging="360"/>
      </w:pPr>
      <w:rPr>
        <w:rFonts w:ascii="Symbol" w:hAnsi="Symbol" w:hint="default"/>
      </w:rPr>
    </w:lvl>
    <w:lvl w:ilvl="1" w:tplc="619C2C62">
      <w:start w:val="1"/>
      <w:numFmt w:val="bullet"/>
      <w:lvlText w:val="o"/>
      <w:lvlJc w:val="left"/>
      <w:pPr>
        <w:ind w:left="1440" w:hanging="360"/>
      </w:pPr>
      <w:rPr>
        <w:rFonts w:ascii="Courier New" w:hAnsi="Courier New" w:hint="default"/>
      </w:rPr>
    </w:lvl>
    <w:lvl w:ilvl="2" w:tplc="344255AC">
      <w:start w:val="1"/>
      <w:numFmt w:val="bullet"/>
      <w:lvlText w:val=""/>
      <w:lvlJc w:val="left"/>
      <w:pPr>
        <w:ind w:left="2160" w:hanging="360"/>
      </w:pPr>
      <w:rPr>
        <w:rFonts w:ascii="Wingdings" w:hAnsi="Wingdings" w:hint="default"/>
      </w:rPr>
    </w:lvl>
    <w:lvl w:ilvl="3" w:tplc="1AF22566">
      <w:start w:val="1"/>
      <w:numFmt w:val="bullet"/>
      <w:lvlText w:val=""/>
      <w:lvlJc w:val="left"/>
      <w:pPr>
        <w:ind w:left="2880" w:hanging="360"/>
      </w:pPr>
      <w:rPr>
        <w:rFonts w:ascii="Symbol" w:hAnsi="Symbol" w:hint="default"/>
      </w:rPr>
    </w:lvl>
    <w:lvl w:ilvl="4" w:tplc="31BA2222">
      <w:start w:val="1"/>
      <w:numFmt w:val="bullet"/>
      <w:lvlText w:val="o"/>
      <w:lvlJc w:val="left"/>
      <w:pPr>
        <w:ind w:left="3600" w:hanging="360"/>
      </w:pPr>
      <w:rPr>
        <w:rFonts w:ascii="Courier New" w:hAnsi="Courier New" w:hint="default"/>
      </w:rPr>
    </w:lvl>
    <w:lvl w:ilvl="5" w:tplc="B4769270">
      <w:start w:val="1"/>
      <w:numFmt w:val="bullet"/>
      <w:lvlText w:val=""/>
      <w:lvlJc w:val="left"/>
      <w:pPr>
        <w:ind w:left="4320" w:hanging="360"/>
      </w:pPr>
      <w:rPr>
        <w:rFonts w:ascii="Wingdings" w:hAnsi="Wingdings" w:hint="default"/>
      </w:rPr>
    </w:lvl>
    <w:lvl w:ilvl="6" w:tplc="5D947EFC">
      <w:start w:val="1"/>
      <w:numFmt w:val="bullet"/>
      <w:lvlText w:val=""/>
      <w:lvlJc w:val="left"/>
      <w:pPr>
        <w:ind w:left="5040" w:hanging="360"/>
      </w:pPr>
      <w:rPr>
        <w:rFonts w:ascii="Symbol" w:hAnsi="Symbol" w:hint="default"/>
      </w:rPr>
    </w:lvl>
    <w:lvl w:ilvl="7" w:tplc="227C64A4">
      <w:start w:val="1"/>
      <w:numFmt w:val="bullet"/>
      <w:lvlText w:val="o"/>
      <w:lvlJc w:val="left"/>
      <w:pPr>
        <w:ind w:left="5760" w:hanging="360"/>
      </w:pPr>
      <w:rPr>
        <w:rFonts w:ascii="Courier New" w:hAnsi="Courier New" w:hint="default"/>
      </w:rPr>
    </w:lvl>
    <w:lvl w:ilvl="8" w:tplc="736EAA88">
      <w:start w:val="1"/>
      <w:numFmt w:val="bullet"/>
      <w:lvlText w:val=""/>
      <w:lvlJc w:val="left"/>
      <w:pPr>
        <w:ind w:left="6480" w:hanging="360"/>
      </w:pPr>
      <w:rPr>
        <w:rFonts w:ascii="Wingdings" w:hAnsi="Wingdings" w:hint="default"/>
      </w:rPr>
    </w:lvl>
  </w:abstractNum>
  <w:abstractNum w:abstractNumId="11" w15:restartNumberingAfterBreak="0">
    <w:nsid w:val="4B5E137B"/>
    <w:multiLevelType w:val="hybridMultilevel"/>
    <w:tmpl w:val="B7F24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A041EC"/>
    <w:multiLevelType w:val="hybridMultilevel"/>
    <w:tmpl w:val="924C1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E363E0"/>
    <w:multiLevelType w:val="hybridMultilevel"/>
    <w:tmpl w:val="B0AEAF12"/>
    <w:lvl w:ilvl="0" w:tplc="C024A962">
      <w:start w:val="1"/>
      <w:numFmt w:val="decimal"/>
      <w:lvlText w:val="%1."/>
      <w:lvlJc w:val="left"/>
      <w:pPr>
        <w:ind w:left="360" w:hanging="360"/>
      </w:pPr>
    </w:lvl>
    <w:lvl w:ilvl="1" w:tplc="B07AA6D2">
      <w:start w:val="1"/>
      <w:numFmt w:val="lowerLetter"/>
      <w:lvlText w:val="%2."/>
      <w:lvlJc w:val="left"/>
      <w:pPr>
        <w:ind w:left="1080" w:hanging="360"/>
      </w:pPr>
    </w:lvl>
    <w:lvl w:ilvl="2" w:tplc="7388C5E0">
      <w:start w:val="1"/>
      <w:numFmt w:val="lowerRoman"/>
      <w:lvlText w:val="%3."/>
      <w:lvlJc w:val="right"/>
      <w:pPr>
        <w:ind w:left="1800" w:hanging="180"/>
      </w:pPr>
    </w:lvl>
    <w:lvl w:ilvl="3" w:tplc="C0B80F1A">
      <w:start w:val="1"/>
      <w:numFmt w:val="decimal"/>
      <w:lvlText w:val="%4."/>
      <w:lvlJc w:val="left"/>
      <w:pPr>
        <w:ind w:left="2520" w:hanging="360"/>
      </w:pPr>
    </w:lvl>
    <w:lvl w:ilvl="4" w:tplc="D2C68520">
      <w:start w:val="1"/>
      <w:numFmt w:val="lowerLetter"/>
      <w:lvlText w:val="%5."/>
      <w:lvlJc w:val="left"/>
      <w:pPr>
        <w:ind w:left="3240" w:hanging="360"/>
      </w:pPr>
    </w:lvl>
    <w:lvl w:ilvl="5" w:tplc="C524989C">
      <w:start w:val="1"/>
      <w:numFmt w:val="lowerRoman"/>
      <w:lvlText w:val="%6."/>
      <w:lvlJc w:val="right"/>
      <w:pPr>
        <w:ind w:left="3960" w:hanging="180"/>
      </w:pPr>
    </w:lvl>
    <w:lvl w:ilvl="6" w:tplc="062E7ADC">
      <w:start w:val="1"/>
      <w:numFmt w:val="decimal"/>
      <w:lvlText w:val="%7."/>
      <w:lvlJc w:val="left"/>
      <w:pPr>
        <w:ind w:left="4680" w:hanging="360"/>
      </w:pPr>
    </w:lvl>
    <w:lvl w:ilvl="7" w:tplc="DE3E6B14">
      <w:start w:val="1"/>
      <w:numFmt w:val="lowerLetter"/>
      <w:lvlText w:val="%8."/>
      <w:lvlJc w:val="left"/>
      <w:pPr>
        <w:ind w:left="5400" w:hanging="360"/>
      </w:pPr>
    </w:lvl>
    <w:lvl w:ilvl="8" w:tplc="5A20D054">
      <w:start w:val="1"/>
      <w:numFmt w:val="lowerRoman"/>
      <w:lvlText w:val="%9."/>
      <w:lvlJc w:val="right"/>
      <w:pPr>
        <w:ind w:left="6120" w:hanging="180"/>
      </w:pPr>
    </w:lvl>
  </w:abstractNum>
  <w:abstractNum w:abstractNumId="14" w15:restartNumberingAfterBreak="0">
    <w:nsid w:val="53C87125"/>
    <w:multiLevelType w:val="hybridMultilevel"/>
    <w:tmpl w:val="8DAA1EAE"/>
    <w:lvl w:ilvl="0" w:tplc="5A583AD4">
      <w:start w:val="1"/>
      <w:numFmt w:val="bullet"/>
      <w:pStyle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594FF1"/>
    <w:multiLevelType w:val="hybridMultilevel"/>
    <w:tmpl w:val="10C223DC"/>
    <w:lvl w:ilvl="0" w:tplc="3216D5AC">
      <w:start w:val="1"/>
      <w:numFmt w:val="bullet"/>
      <w:lvlText w:val=""/>
      <w:lvlJc w:val="left"/>
      <w:pPr>
        <w:ind w:left="1080" w:hanging="360"/>
      </w:pPr>
      <w:rPr>
        <w:rFonts w:ascii="Symbol" w:hAnsi="Symbol" w:hint="default"/>
      </w:rPr>
    </w:lvl>
    <w:lvl w:ilvl="1" w:tplc="B0CCF146">
      <w:start w:val="1"/>
      <w:numFmt w:val="bullet"/>
      <w:lvlText w:val="o"/>
      <w:lvlJc w:val="left"/>
      <w:pPr>
        <w:ind w:left="1800" w:hanging="360"/>
      </w:pPr>
      <w:rPr>
        <w:rFonts w:ascii="Courier New" w:hAnsi="Courier New" w:hint="default"/>
      </w:rPr>
    </w:lvl>
    <w:lvl w:ilvl="2" w:tplc="9710E9B6">
      <w:start w:val="1"/>
      <w:numFmt w:val="bullet"/>
      <w:lvlText w:val=""/>
      <w:lvlJc w:val="left"/>
      <w:pPr>
        <w:ind w:left="2520" w:hanging="360"/>
      </w:pPr>
      <w:rPr>
        <w:rFonts w:ascii="Wingdings" w:hAnsi="Wingdings" w:hint="default"/>
      </w:rPr>
    </w:lvl>
    <w:lvl w:ilvl="3" w:tplc="70609A10">
      <w:start w:val="1"/>
      <w:numFmt w:val="bullet"/>
      <w:lvlText w:val=""/>
      <w:lvlJc w:val="left"/>
      <w:pPr>
        <w:ind w:left="3240" w:hanging="360"/>
      </w:pPr>
      <w:rPr>
        <w:rFonts w:ascii="Symbol" w:hAnsi="Symbol" w:hint="default"/>
      </w:rPr>
    </w:lvl>
    <w:lvl w:ilvl="4" w:tplc="BE3A33CC">
      <w:start w:val="1"/>
      <w:numFmt w:val="bullet"/>
      <w:lvlText w:val="o"/>
      <w:lvlJc w:val="left"/>
      <w:pPr>
        <w:ind w:left="3960" w:hanging="360"/>
      </w:pPr>
      <w:rPr>
        <w:rFonts w:ascii="Courier New" w:hAnsi="Courier New" w:hint="default"/>
      </w:rPr>
    </w:lvl>
    <w:lvl w:ilvl="5" w:tplc="7CC87B32">
      <w:start w:val="1"/>
      <w:numFmt w:val="bullet"/>
      <w:lvlText w:val=""/>
      <w:lvlJc w:val="left"/>
      <w:pPr>
        <w:ind w:left="4680" w:hanging="360"/>
      </w:pPr>
      <w:rPr>
        <w:rFonts w:ascii="Wingdings" w:hAnsi="Wingdings" w:hint="default"/>
      </w:rPr>
    </w:lvl>
    <w:lvl w:ilvl="6" w:tplc="C792C97A">
      <w:start w:val="1"/>
      <w:numFmt w:val="bullet"/>
      <w:lvlText w:val=""/>
      <w:lvlJc w:val="left"/>
      <w:pPr>
        <w:ind w:left="5400" w:hanging="360"/>
      </w:pPr>
      <w:rPr>
        <w:rFonts w:ascii="Symbol" w:hAnsi="Symbol" w:hint="default"/>
      </w:rPr>
    </w:lvl>
    <w:lvl w:ilvl="7" w:tplc="C5584E82">
      <w:start w:val="1"/>
      <w:numFmt w:val="bullet"/>
      <w:lvlText w:val="o"/>
      <w:lvlJc w:val="left"/>
      <w:pPr>
        <w:ind w:left="6120" w:hanging="360"/>
      </w:pPr>
      <w:rPr>
        <w:rFonts w:ascii="Courier New" w:hAnsi="Courier New" w:hint="default"/>
      </w:rPr>
    </w:lvl>
    <w:lvl w:ilvl="8" w:tplc="59989918">
      <w:start w:val="1"/>
      <w:numFmt w:val="bullet"/>
      <w:lvlText w:val=""/>
      <w:lvlJc w:val="left"/>
      <w:pPr>
        <w:ind w:left="6840" w:hanging="360"/>
      </w:pPr>
      <w:rPr>
        <w:rFonts w:ascii="Wingdings" w:hAnsi="Wingdings" w:hint="default"/>
      </w:rPr>
    </w:lvl>
  </w:abstractNum>
  <w:abstractNum w:abstractNumId="16" w15:restartNumberingAfterBreak="0">
    <w:nsid w:val="5FF50E44"/>
    <w:multiLevelType w:val="hybridMultilevel"/>
    <w:tmpl w:val="D5940A36"/>
    <w:lvl w:ilvl="0" w:tplc="1BE23484">
      <w:start w:val="1"/>
      <w:numFmt w:val="decimal"/>
      <w:lvlText w:val="%1."/>
      <w:lvlJc w:val="left"/>
      <w:pPr>
        <w:ind w:left="720" w:hanging="360"/>
      </w:pPr>
    </w:lvl>
    <w:lvl w:ilvl="1" w:tplc="F3DCCF64">
      <w:start w:val="1"/>
      <w:numFmt w:val="decimal"/>
      <w:lvlText w:val="%2."/>
      <w:lvlJc w:val="left"/>
      <w:pPr>
        <w:ind w:left="720" w:hanging="360"/>
      </w:pPr>
    </w:lvl>
    <w:lvl w:ilvl="2" w:tplc="C8202A98">
      <w:start w:val="1"/>
      <w:numFmt w:val="decimal"/>
      <w:lvlText w:val="%3."/>
      <w:lvlJc w:val="left"/>
      <w:pPr>
        <w:ind w:left="720" w:hanging="360"/>
      </w:pPr>
    </w:lvl>
    <w:lvl w:ilvl="3" w:tplc="4FD28D6A">
      <w:start w:val="1"/>
      <w:numFmt w:val="decimal"/>
      <w:lvlText w:val="%4."/>
      <w:lvlJc w:val="left"/>
      <w:pPr>
        <w:ind w:left="720" w:hanging="360"/>
      </w:pPr>
    </w:lvl>
    <w:lvl w:ilvl="4" w:tplc="A3B858B6">
      <w:start w:val="1"/>
      <w:numFmt w:val="decimal"/>
      <w:lvlText w:val="%5."/>
      <w:lvlJc w:val="left"/>
      <w:pPr>
        <w:ind w:left="720" w:hanging="360"/>
      </w:pPr>
    </w:lvl>
    <w:lvl w:ilvl="5" w:tplc="B9A804D6">
      <w:start w:val="1"/>
      <w:numFmt w:val="decimal"/>
      <w:lvlText w:val="%6."/>
      <w:lvlJc w:val="left"/>
      <w:pPr>
        <w:ind w:left="720" w:hanging="360"/>
      </w:pPr>
    </w:lvl>
    <w:lvl w:ilvl="6" w:tplc="F6FE239A">
      <w:start w:val="1"/>
      <w:numFmt w:val="decimal"/>
      <w:lvlText w:val="%7."/>
      <w:lvlJc w:val="left"/>
      <w:pPr>
        <w:ind w:left="720" w:hanging="360"/>
      </w:pPr>
    </w:lvl>
    <w:lvl w:ilvl="7" w:tplc="137CB83E">
      <w:start w:val="1"/>
      <w:numFmt w:val="decimal"/>
      <w:lvlText w:val="%8."/>
      <w:lvlJc w:val="left"/>
      <w:pPr>
        <w:ind w:left="720" w:hanging="360"/>
      </w:pPr>
    </w:lvl>
    <w:lvl w:ilvl="8" w:tplc="C23E3ABA">
      <w:start w:val="1"/>
      <w:numFmt w:val="decimal"/>
      <w:lvlText w:val="%9."/>
      <w:lvlJc w:val="left"/>
      <w:pPr>
        <w:ind w:left="720" w:hanging="360"/>
      </w:pPr>
    </w:lvl>
  </w:abstractNum>
  <w:abstractNum w:abstractNumId="17" w15:restartNumberingAfterBreak="0">
    <w:nsid w:val="69550B59"/>
    <w:multiLevelType w:val="hybridMultilevel"/>
    <w:tmpl w:val="483E03D8"/>
    <w:lvl w:ilvl="0" w:tplc="CB5C225C">
      <w:start w:val="1"/>
      <w:numFmt w:val="decimal"/>
      <w:lvlText w:val="%1."/>
      <w:lvlJc w:val="left"/>
      <w:pPr>
        <w:ind w:left="720" w:hanging="360"/>
      </w:pPr>
    </w:lvl>
    <w:lvl w:ilvl="1" w:tplc="831A0AA2">
      <w:start w:val="1"/>
      <w:numFmt w:val="lowerLetter"/>
      <w:lvlText w:val="%2."/>
      <w:lvlJc w:val="left"/>
      <w:pPr>
        <w:ind w:left="1440" w:hanging="360"/>
      </w:pPr>
    </w:lvl>
    <w:lvl w:ilvl="2" w:tplc="46048196">
      <w:start w:val="1"/>
      <w:numFmt w:val="lowerRoman"/>
      <w:lvlText w:val="%3."/>
      <w:lvlJc w:val="right"/>
      <w:pPr>
        <w:ind w:left="2160" w:hanging="180"/>
      </w:pPr>
    </w:lvl>
    <w:lvl w:ilvl="3" w:tplc="FF308488">
      <w:start w:val="1"/>
      <w:numFmt w:val="decimal"/>
      <w:lvlText w:val="%4."/>
      <w:lvlJc w:val="left"/>
      <w:pPr>
        <w:ind w:left="2880" w:hanging="360"/>
      </w:pPr>
    </w:lvl>
    <w:lvl w:ilvl="4" w:tplc="D9E01D9C">
      <w:start w:val="1"/>
      <w:numFmt w:val="lowerLetter"/>
      <w:lvlText w:val="%5."/>
      <w:lvlJc w:val="left"/>
      <w:pPr>
        <w:ind w:left="3600" w:hanging="360"/>
      </w:pPr>
    </w:lvl>
    <w:lvl w:ilvl="5" w:tplc="6C661DEE">
      <w:start w:val="1"/>
      <w:numFmt w:val="lowerRoman"/>
      <w:lvlText w:val="%6."/>
      <w:lvlJc w:val="right"/>
      <w:pPr>
        <w:ind w:left="4320" w:hanging="180"/>
      </w:pPr>
    </w:lvl>
    <w:lvl w:ilvl="6" w:tplc="82C8D50E">
      <w:start w:val="1"/>
      <w:numFmt w:val="decimal"/>
      <w:lvlText w:val="%7."/>
      <w:lvlJc w:val="left"/>
      <w:pPr>
        <w:ind w:left="5040" w:hanging="360"/>
      </w:pPr>
    </w:lvl>
    <w:lvl w:ilvl="7" w:tplc="F648B78C">
      <w:start w:val="1"/>
      <w:numFmt w:val="lowerLetter"/>
      <w:lvlText w:val="%8."/>
      <w:lvlJc w:val="left"/>
      <w:pPr>
        <w:ind w:left="5760" w:hanging="360"/>
      </w:pPr>
    </w:lvl>
    <w:lvl w:ilvl="8" w:tplc="F6B29980">
      <w:start w:val="1"/>
      <w:numFmt w:val="lowerRoman"/>
      <w:lvlText w:val="%9."/>
      <w:lvlJc w:val="right"/>
      <w:pPr>
        <w:ind w:left="6480" w:hanging="180"/>
      </w:pPr>
    </w:lvl>
  </w:abstractNum>
  <w:num w:numId="1" w16cid:durableId="1364402631">
    <w:abstractNumId w:val="15"/>
  </w:num>
  <w:num w:numId="2" w16cid:durableId="97455953">
    <w:abstractNumId w:val="2"/>
  </w:num>
  <w:num w:numId="3" w16cid:durableId="690180117">
    <w:abstractNumId w:val="10"/>
  </w:num>
  <w:num w:numId="4" w16cid:durableId="774326697">
    <w:abstractNumId w:val="1"/>
  </w:num>
  <w:num w:numId="5" w16cid:durableId="1816024500">
    <w:abstractNumId w:val="0"/>
  </w:num>
  <w:num w:numId="6" w16cid:durableId="1505706494">
    <w:abstractNumId w:val="13"/>
  </w:num>
  <w:num w:numId="7" w16cid:durableId="914821877">
    <w:abstractNumId w:val="17"/>
  </w:num>
  <w:num w:numId="8" w16cid:durableId="531571487">
    <w:abstractNumId w:val="3"/>
  </w:num>
  <w:num w:numId="9" w16cid:durableId="2020958362">
    <w:abstractNumId w:val="14"/>
  </w:num>
  <w:num w:numId="10" w16cid:durableId="1654606865">
    <w:abstractNumId w:val="7"/>
  </w:num>
  <w:num w:numId="11" w16cid:durableId="828014308">
    <w:abstractNumId w:val="11"/>
  </w:num>
  <w:num w:numId="12" w16cid:durableId="2099255024">
    <w:abstractNumId w:val="4"/>
  </w:num>
  <w:num w:numId="13" w16cid:durableId="186991588">
    <w:abstractNumId w:val="12"/>
  </w:num>
  <w:num w:numId="14" w16cid:durableId="1590118892">
    <w:abstractNumId w:val="6"/>
  </w:num>
  <w:num w:numId="15" w16cid:durableId="1775250649">
    <w:abstractNumId w:val="8"/>
  </w:num>
  <w:num w:numId="16" w16cid:durableId="1433742426">
    <w:abstractNumId w:val="9"/>
  </w:num>
  <w:num w:numId="17" w16cid:durableId="272834331">
    <w:abstractNumId w:val="5"/>
  </w:num>
  <w:num w:numId="18" w16cid:durableId="616062011">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3DA"/>
    <w:rsid w:val="00003CC5"/>
    <w:rsid w:val="00004AE3"/>
    <w:rsid w:val="00006ADC"/>
    <w:rsid w:val="000143C9"/>
    <w:rsid w:val="000143DA"/>
    <w:rsid w:val="00015D88"/>
    <w:rsid w:val="000206DE"/>
    <w:rsid w:val="000220AA"/>
    <w:rsid w:val="00023A61"/>
    <w:rsid w:val="00023AE6"/>
    <w:rsid w:val="00025D1B"/>
    <w:rsid w:val="00025F93"/>
    <w:rsid w:val="00026AB4"/>
    <w:rsid w:val="0003021E"/>
    <w:rsid w:val="0003101B"/>
    <w:rsid w:val="00032896"/>
    <w:rsid w:val="00033611"/>
    <w:rsid w:val="00034433"/>
    <w:rsid w:val="00040355"/>
    <w:rsid w:val="00041316"/>
    <w:rsid w:val="00043BB0"/>
    <w:rsid w:val="00043BEC"/>
    <w:rsid w:val="00044D5A"/>
    <w:rsid w:val="000454FA"/>
    <w:rsid w:val="00045F70"/>
    <w:rsid w:val="00047B5B"/>
    <w:rsid w:val="00047FA6"/>
    <w:rsid w:val="000509FF"/>
    <w:rsid w:val="00051AA6"/>
    <w:rsid w:val="00051EAF"/>
    <w:rsid w:val="00052715"/>
    <w:rsid w:val="00052F67"/>
    <w:rsid w:val="0005498B"/>
    <w:rsid w:val="00054B33"/>
    <w:rsid w:val="000555D6"/>
    <w:rsid w:val="000556B4"/>
    <w:rsid w:val="000564B7"/>
    <w:rsid w:val="00060A4A"/>
    <w:rsid w:val="00060C05"/>
    <w:rsid w:val="00061DBE"/>
    <w:rsid w:val="000623B4"/>
    <w:rsid w:val="00062F79"/>
    <w:rsid w:val="00064A09"/>
    <w:rsid w:val="00066B5C"/>
    <w:rsid w:val="00071E69"/>
    <w:rsid w:val="0007226F"/>
    <w:rsid w:val="000723CD"/>
    <w:rsid w:val="0007265D"/>
    <w:rsid w:val="00072C68"/>
    <w:rsid w:val="00074459"/>
    <w:rsid w:val="000759AD"/>
    <w:rsid w:val="00076671"/>
    <w:rsid w:val="00080D12"/>
    <w:rsid w:val="00080F77"/>
    <w:rsid w:val="0008156F"/>
    <w:rsid w:val="00081AB5"/>
    <w:rsid w:val="000831B7"/>
    <w:rsid w:val="00083591"/>
    <w:rsid w:val="000835E5"/>
    <w:rsid w:val="00084729"/>
    <w:rsid w:val="00085144"/>
    <w:rsid w:val="0008718E"/>
    <w:rsid w:val="00087361"/>
    <w:rsid w:val="000873A3"/>
    <w:rsid w:val="0009141E"/>
    <w:rsid w:val="000930EE"/>
    <w:rsid w:val="000948D4"/>
    <w:rsid w:val="00096003"/>
    <w:rsid w:val="000A0D19"/>
    <w:rsid w:val="000A1936"/>
    <w:rsid w:val="000A39E4"/>
    <w:rsid w:val="000A4C85"/>
    <w:rsid w:val="000A7CF3"/>
    <w:rsid w:val="000B0191"/>
    <w:rsid w:val="000B0F1F"/>
    <w:rsid w:val="000B1D5D"/>
    <w:rsid w:val="000B58F3"/>
    <w:rsid w:val="000C190B"/>
    <w:rsid w:val="000C2ED6"/>
    <w:rsid w:val="000C3BEE"/>
    <w:rsid w:val="000C45D1"/>
    <w:rsid w:val="000C72A3"/>
    <w:rsid w:val="000C75E1"/>
    <w:rsid w:val="000D0674"/>
    <w:rsid w:val="000D068A"/>
    <w:rsid w:val="000D39F6"/>
    <w:rsid w:val="000D65F9"/>
    <w:rsid w:val="000D6DF3"/>
    <w:rsid w:val="000D77D7"/>
    <w:rsid w:val="000E30A8"/>
    <w:rsid w:val="000E34CE"/>
    <w:rsid w:val="000E5E30"/>
    <w:rsid w:val="000E67CD"/>
    <w:rsid w:val="000F00D7"/>
    <w:rsid w:val="000F189F"/>
    <w:rsid w:val="000F1ADB"/>
    <w:rsid w:val="000F1D4C"/>
    <w:rsid w:val="000F1EBB"/>
    <w:rsid w:val="000F42AB"/>
    <w:rsid w:val="000F5824"/>
    <w:rsid w:val="000F6D19"/>
    <w:rsid w:val="000F71FD"/>
    <w:rsid w:val="00100ACF"/>
    <w:rsid w:val="001020E7"/>
    <w:rsid w:val="00102284"/>
    <w:rsid w:val="0010282F"/>
    <w:rsid w:val="00104779"/>
    <w:rsid w:val="001077ED"/>
    <w:rsid w:val="00107CA1"/>
    <w:rsid w:val="00113291"/>
    <w:rsid w:val="00116B47"/>
    <w:rsid w:val="001171C2"/>
    <w:rsid w:val="001179D4"/>
    <w:rsid w:val="001207A7"/>
    <w:rsid w:val="00121193"/>
    <w:rsid w:val="00121C4E"/>
    <w:rsid w:val="00121D96"/>
    <w:rsid w:val="001236E9"/>
    <w:rsid w:val="00125574"/>
    <w:rsid w:val="001260A3"/>
    <w:rsid w:val="00126138"/>
    <w:rsid w:val="0013352A"/>
    <w:rsid w:val="00134225"/>
    <w:rsid w:val="001349C8"/>
    <w:rsid w:val="00134D70"/>
    <w:rsid w:val="001353DA"/>
    <w:rsid w:val="001356AE"/>
    <w:rsid w:val="00142017"/>
    <w:rsid w:val="00142C5D"/>
    <w:rsid w:val="00142DAF"/>
    <w:rsid w:val="00142E40"/>
    <w:rsid w:val="00143166"/>
    <w:rsid w:val="001437FE"/>
    <w:rsid w:val="001441BF"/>
    <w:rsid w:val="00145EFD"/>
    <w:rsid w:val="001464CA"/>
    <w:rsid w:val="00147604"/>
    <w:rsid w:val="001503D9"/>
    <w:rsid w:val="001506B3"/>
    <w:rsid w:val="00153329"/>
    <w:rsid w:val="0015528B"/>
    <w:rsid w:val="00161E2F"/>
    <w:rsid w:val="00162109"/>
    <w:rsid w:val="00163416"/>
    <w:rsid w:val="00165AE0"/>
    <w:rsid w:val="00165B5D"/>
    <w:rsid w:val="00170A0D"/>
    <w:rsid w:val="00170A1F"/>
    <w:rsid w:val="00170F87"/>
    <w:rsid w:val="00171D87"/>
    <w:rsid w:val="0017363B"/>
    <w:rsid w:val="00173A37"/>
    <w:rsid w:val="001746DA"/>
    <w:rsid w:val="00174B62"/>
    <w:rsid w:val="00175C0A"/>
    <w:rsid w:val="00176A1C"/>
    <w:rsid w:val="001800B2"/>
    <w:rsid w:val="00181D0C"/>
    <w:rsid w:val="00181FB4"/>
    <w:rsid w:val="001824CC"/>
    <w:rsid w:val="00183075"/>
    <w:rsid w:val="0018318D"/>
    <w:rsid w:val="0018381B"/>
    <w:rsid w:val="00184B14"/>
    <w:rsid w:val="00186216"/>
    <w:rsid w:val="0018672B"/>
    <w:rsid w:val="00190F38"/>
    <w:rsid w:val="0019149B"/>
    <w:rsid w:val="00191E31"/>
    <w:rsid w:val="00194FE6"/>
    <w:rsid w:val="00196276"/>
    <w:rsid w:val="00196A93"/>
    <w:rsid w:val="001A0977"/>
    <w:rsid w:val="001A1E7C"/>
    <w:rsid w:val="001A22D9"/>
    <w:rsid w:val="001A2533"/>
    <w:rsid w:val="001A3A29"/>
    <w:rsid w:val="001A415D"/>
    <w:rsid w:val="001A4461"/>
    <w:rsid w:val="001A5276"/>
    <w:rsid w:val="001A6C0C"/>
    <w:rsid w:val="001A7B2B"/>
    <w:rsid w:val="001B4C71"/>
    <w:rsid w:val="001B51C9"/>
    <w:rsid w:val="001B5365"/>
    <w:rsid w:val="001B559E"/>
    <w:rsid w:val="001C1459"/>
    <w:rsid w:val="001C1BDF"/>
    <w:rsid w:val="001C7375"/>
    <w:rsid w:val="001C7675"/>
    <w:rsid w:val="001D0923"/>
    <w:rsid w:val="001D1BF3"/>
    <w:rsid w:val="001D2688"/>
    <w:rsid w:val="001D2E77"/>
    <w:rsid w:val="001D3353"/>
    <w:rsid w:val="001D3903"/>
    <w:rsid w:val="001D3CAB"/>
    <w:rsid w:val="001D3F6F"/>
    <w:rsid w:val="001D4346"/>
    <w:rsid w:val="001D51EB"/>
    <w:rsid w:val="001D569D"/>
    <w:rsid w:val="001D61B6"/>
    <w:rsid w:val="001D62D3"/>
    <w:rsid w:val="001D68AE"/>
    <w:rsid w:val="001D71E0"/>
    <w:rsid w:val="001E3341"/>
    <w:rsid w:val="001E338B"/>
    <w:rsid w:val="001E4D89"/>
    <w:rsid w:val="001E69B0"/>
    <w:rsid w:val="001F0B20"/>
    <w:rsid w:val="001F1595"/>
    <w:rsid w:val="001F21BB"/>
    <w:rsid w:val="001F28B7"/>
    <w:rsid w:val="001F4AAF"/>
    <w:rsid w:val="001F5C70"/>
    <w:rsid w:val="001F6803"/>
    <w:rsid w:val="001F6A22"/>
    <w:rsid w:val="001F6ED4"/>
    <w:rsid w:val="00201E79"/>
    <w:rsid w:val="00203CA1"/>
    <w:rsid w:val="002065E1"/>
    <w:rsid w:val="00207049"/>
    <w:rsid w:val="00210755"/>
    <w:rsid w:val="00211443"/>
    <w:rsid w:val="0021675F"/>
    <w:rsid w:val="0021696F"/>
    <w:rsid w:val="0022311B"/>
    <w:rsid w:val="00224223"/>
    <w:rsid w:val="00225772"/>
    <w:rsid w:val="00226AB5"/>
    <w:rsid w:val="00230797"/>
    <w:rsid w:val="002322E3"/>
    <w:rsid w:val="0023417D"/>
    <w:rsid w:val="002361E3"/>
    <w:rsid w:val="00236E48"/>
    <w:rsid w:val="002373B6"/>
    <w:rsid w:val="002410A4"/>
    <w:rsid w:val="002436F8"/>
    <w:rsid w:val="002437CA"/>
    <w:rsid w:val="00244A7F"/>
    <w:rsid w:val="00246258"/>
    <w:rsid w:val="00250223"/>
    <w:rsid w:val="00250B12"/>
    <w:rsid w:val="0025144F"/>
    <w:rsid w:val="00252F6D"/>
    <w:rsid w:val="00253830"/>
    <w:rsid w:val="0025644B"/>
    <w:rsid w:val="00256AA0"/>
    <w:rsid w:val="00257872"/>
    <w:rsid w:val="0026155C"/>
    <w:rsid w:val="0026176B"/>
    <w:rsid w:val="00262190"/>
    <w:rsid w:val="00265422"/>
    <w:rsid w:val="00266DCC"/>
    <w:rsid w:val="00266E94"/>
    <w:rsid w:val="00267AE1"/>
    <w:rsid w:val="002704D1"/>
    <w:rsid w:val="00270C6E"/>
    <w:rsid w:val="00271666"/>
    <w:rsid w:val="0027243D"/>
    <w:rsid w:val="002724D7"/>
    <w:rsid w:val="002833AF"/>
    <w:rsid w:val="00283F24"/>
    <w:rsid w:val="002867CC"/>
    <w:rsid w:val="002874CB"/>
    <w:rsid w:val="00290EFD"/>
    <w:rsid w:val="00292AFC"/>
    <w:rsid w:val="00294398"/>
    <w:rsid w:val="00295FDB"/>
    <w:rsid w:val="0029657A"/>
    <w:rsid w:val="002977A3"/>
    <w:rsid w:val="002A1D3C"/>
    <w:rsid w:val="002A2475"/>
    <w:rsid w:val="002A25E2"/>
    <w:rsid w:val="002A318B"/>
    <w:rsid w:val="002A322D"/>
    <w:rsid w:val="002A3599"/>
    <w:rsid w:val="002A4377"/>
    <w:rsid w:val="002A440A"/>
    <w:rsid w:val="002B53E1"/>
    <w:rsid w:val="002B5C1B"/>
    <w:rsid w:val="002B61E7"/>
    <w:rsid w:val="002B7044"/>
    <w:rsid w:val="002B7122"/>
    <w:rsid w:val="002B7AF3"/>
    <w:rsid w:val="002C00A3"/>
    <w:rsid w:val="002C01C4"/>
    <w:rsid w:val="002C18AC"/>
    <w:rsid w:val="002C1BC7"/>
    <w:rsid w:val="002C1F15"/>
    <w:rsid w:val="002C20CB"/>
    <w:rsid w:val="002C3100"/>
    <w:rsid w:val="002C3BB8"/>
    <w:rsid w:val="002C4057"/>
    <w:rsid w:val="002C4DE3"/>
    <w:rsid w:val="002C7C79"/>
    <w:rsid w:val="002C7DED"/>
    <w:rsid w:val="002D0D15"/>
    <w:rsid w:val="002D12F0"/>
    <w:rsid w:val="002D243F"/>
    <w:rsid w:val="002D50B9"/>
    <w:rsid w:val="002D6052"/>
    <w:rsid w:val="002D65A4"/>
    <w:rsid w:val="002D6CFC"/>
    <w:rsid w:val="002D76DD"/>
    <w:rsid w:val="002D7A00"/>
    <w:rsid w:val="002E1955"/>
    <w:rsid w:val="002E3D6E"/>
    <w:rsid w:val="002E49DA"/>
    <w:rsid w:val="002E5E7E"/>
    <w:rsid w:val="002F308B"/>
    <w:rsid w:val="002F6E5F"/>
    <w:rsid w:val="002F7883"/>
    <w:rsid w:val="00300D35"/>
    <w:rsid w:val="003017AE"/>
    <w:rsid w:val="00303D37"/>
    <w:rsid w:val="00303E29"/>
    <w:rsid w:val="0030406E"/>
    <w:rsid w:val="00306493"/>
    <w:rsid w:val="00311EF3"/>
    <w:rsid w:val="003122BB"/>
    <w:rsid w:val="00312794"/>
    <w:rsid w:val="003132B1"/>
    <w:rsid w:val="003172E3"/>
    <w:rsid w:val="00317E18"/>
    <w:rsid w:val="00321F69"/>
    <w:rsid w:val="00323625"/>
    <w:rsid w:val="00323CB6"/>
    <w:rsid w:val="00324152"/>
    <w:rsid w:val="0032571D"/>
    <w:rsid w:val="003263FF"/>
    <w:rsid w:val="003269B1"/>
    <w:rsid w:val="003302D6"/>
    <w:rsid w:val="00331399"/>
    <w:rsid w:val="003315CC"/>
    <w:rsid w:val="00331E31"/>
    <w:rsid w:val="003346C4"/>
    <w:rsid w:val="00334EBB"/>
    <w:rsid w:val="0033668F"/>
    <w:rsid w:val="00337103"/>
    <w:rsid w:val="00342D7B"/>
    <w:rsid w:val="00343445"/>
    <w:rsid w:val="00353046"/>
    <w:rsid w:val="00355500"/>
    <w:rsid w:val="00356607"/>
    <w:rsid w:val="00356ABB"/>
    <w:rsid w:val="00356DF5"/>
    <w:rsid w:val="003571D9"/>
    <w:rsid w:val="0035740C"/>
    <w:rsid w:val="00357ADD"/>
    <w:rsid w:val="00361D84"/>
    <w:rsid w:val="003633DE"/>
    <w:rsid w:val="00364B9C"/>
    <w:rsid w:val="00364D36"/>
    <w:rsid w:val="00364ECF"/>
    <w:rsid w:val="00365563"/>
    <w:rsid w:val="003659B9"/>
    <w:rsid w:val="00366703"/>
    <w:rsid w:val="0037193B"/>
    <w:rsid w:val="00372C49"/>
    <w:rsid w:val="003735F9"/>
    <w:rsid w:val="00375428"/>
    <w:rsid w:val="00375816"/>
    <w:rsid w:val="00377BE5"/>
    <w:rsid w:val="00377DC8"/>
    <w:rsid w:val="00377FB6"/>
    <w:rsid w:val="00381341"/>
    <w:rsid w:val="00383550"/>
    <w:rsid w:val="00383A22"/>
    <w:rsid w:val="00383BE1"/>
    <w:rsid w:val="00383DAA"/>
    <w:rsid w:val="00384CEE"/>
    <w:rsid w:val="00384EED"/>
    <w:rsid w:val="0038577D"/>
    <w:rsid w:val="00385C3E"/>
    <w:rsid w:val="003877BF"/>
    <w:rsid w:val="00387E23"/>
    <w:rsid w:val="00390912"/>
    <w:rsid w:val="003952E0"/>
    <w:rsid w:val="00395306"/>
    <w:rsid w:val="00395740"/>
    <w:rsid w:val="00397368"/>
    <w:rsid w:val="003A0311"/>
    <w:rsid w:val="003A0F8A"/>
    <w:rsid w:val="003A3B13"/>
    <w:rsid w:val="003A3B9D"/>
    <w:rsid w:val="003A4C6B"/>
    <w:rsid w:val="003A6104"/>
    <w:rsid w:val="003A613B"/>
    <w:rsid w:val="003B3463"/>
    <w:rsid w:val="003B3D1F"/>
    <w:rsid w:val="003B4E8A"/>
    <w:rsid w:val="003B54D1"/>
    <w:rsid w:val="003B5A63"/>
    <w:rsid w:val="003B66D6"/>
    <w:rsid w:val="003B7DD0"/>
    <w:rsid w:val="003C0DE4"/>
    <w:rsid w:val="003C11CD"/>
    <w:rsid w:val="003C2097"/>
    <w:rsid w:val="003C2D51"/>
    <w:rsid w:val="003C6DF2"/>
    <w:rsid w:val="003C7AFA"/>
    <w:rsid w:val="003D183B"/>
    <w:rsid w:val="003D2B64"/>
    <w:rsid w:val="003D3AA6"/>
    <w:rsid w:val="003D3B33"/>
    <w:rsid w:val="003D4095"/>
    <w:rsid w:val="003D434C"/>
    <w:rsid w:val="003D6249"/>
    <w:rsid w:val="003E1FDB"/>
    <w:rsid w:val="003E4991"/>
    <w:rsid w:val="003E6D4D"/>
    <w:rsid w:val="003E7831"/>
    <w:rsid w:val="003E7B56"/>
    <w:rsid w:val="003E7C27"/>
    <w:rsid w:val="003F04C3"/>
    <w:rsid w:val="003F0D7F"/>
    <w:rsid w:val="003F15AE"/>
    <w:rsid w:val="003F294E"/>
    <w:rsid w:val="003F4AD6"/>
    <w:rsid w:val="003F4C3F"/>
    <w:rsid w:val="003F4C82"/>
    <w:rsid w:val="003F5FB1"/>
    <w:rsid w:val="003F6354"/>
    <w:rsid w:val="003F6E76"/>
    <w:rsid w:val="00400EAC"/>
    <w:rsid w:val="004014AD"/>
    <w:rsid w:val="00401D2F"/>
    <w:rsid w:val="004043EB"/>
    <w:rsid w:val="00405E4A"/>
    <w:rsid w:val="004060C7"/>
    <w:rsid w:val="00406B42"/>
    <w:rsid w:val="00407ABC"/>
    <w:rsid w:val="00412BF4"/>
    <w:rsid w:val="00413864"/>
    <w:rsid w:val="00416DCE"/>
    <w:rsid w:val="00416F3B"/>
    <w:rsid w:val="00417054"/>
    <w:rsid w:val="00421367"/>
    <w:rsid w:val="00424058"/>
    <w:rsid w:val="00426760"/>
    <w:rsid w:val="00426AA2"/>
    <w:rsid w:val="00426AED"/>
    <w:rsid w:val="00426BDB"/>
    <w:rsid w:val="00434155"/>
    <w:rsid w:val="004363FE"/>
    <w:rsid w:val="00441B4E"/>
    <w:rsid w:val="00444A2B"/>
    <w:rsid w:val="004464B4"/>
    <w:rsid w:val="00446984"/>
    <w:rsid w:val="0044754C"/>
    <w:rsid w:val="00450C00"/>
    <w:rsid w:val="00451157"/>
    <w:rsid w:val="00451AA2"/>
    <w:rsid w:val="00451EBB"/>
    <w:rsid w:val="0045257C"/>
    <w:rsid w:val="00453ABA"/>
    <w:rsid w:val="00454386"/>
    <w:rsid w:val="00454B46"/>
    <w:rsid w:val="00455250"/>
    <w:rsid w:val="00460F29"/>
    <w:rsid w:val="00461533"/>
    <w:rsid w:val="004622A1"/>
    <w:rsid w:val="00463E4E"/>
    <w:rsid w:val="00467D5B"/>
    <w:rsid w:val="00473036"/>
    <w:rsid w:val="004734D5"/>
    <w:rsid w:val="004739DA"/>
    <w:rsid w:val="00473E31"/>
    <w:rsid w:val="004752AD"/>
    <w:rsid w:val="00476CA6"/>
    <w:rsid w:val="0048018C"/>
    <w:rsid w:val="00482A66"/>
    <w:rsid w:val="00483102"/>
    <w:rsid w:val="0048358B"/>
    <w:rsid w:val="00483D39"/>
    <w:rsid w:val="00485248"/>
    <w:rsid w:val="00487D01"/>
    <w:rsid w:val="00494344"/>
    <w:rsid w:val="00494966"/>
    <w:rsid w:val="00494CD4"/>
    <w:rsid w:val="0049557F"/>
    <w:rsid w:val="004979FB"/>
    <w:rsid w:val="00497DFC"/>
    <w:rsid w:val="004A041A"/>
    <w:rsid w:val="004A0C63"/>
    <w:rsid w:val="004A142F"/>
    <w:rsid w:val="004A2241"/>
    <w:rsid w:val="004A4F02"/>
    <w:rsid w:val="004A5536"/>
    <w:rsid w:val="004A6590"/>
    <w:rsid w:val="004A70BA"/>
    <w:rsid w:val="004A7957"/>
    <w:rsid w:val="004A7AF4"/>
    <w:rsid w:val="004B1621"/>
    <w:rsid w:val="004B1ED9"/>
    <w:rsid w:val="004B29BE"/>
    <w:rsid w:val="004B45D5"/>
    <w:rsid w:val="004B582A"/>
    <w:rsid w:val="004C0BB6"/>
    <w:rsid w:val="004C0C77"/>
    <w:rsid w:val="004C1047"/>
    <w:rsid w:val="004C1370"/>
    <w:rsid w:val="004C149E"/>
    <w:rsid w:val="004C2EE7"/>
    <w:rsid w:val="004C3E22"/>
    <w:rsid w:val="004C4832"/>
    <w:rsid w:val="004C6CD2"/>
    <w:rsid w:val="004C6FCF"/>
    <w:rsid w:val="004C7637"/>
    <w:rsid w:val="004D05A2"/>
    <w:rsid w:val="004D0795"/>
    <w:rsid w:val="004D3F75"/>
    <w:rsid w:val="004D46C6"/>
    <w:rsid w:val="004D475E"/>
    <w:rsid w:val="004D662C"/>
    <w:rsid w:val="004D7BEB"/>
    <w:rsid w:val="004E044B"/>
    <w:rsid w:val="004E0EE3"/>
    <w:rsid w:val="004E16CD"/>
    <w:rsid w:val="004E3A8F"/>
    <w:rsid w:val="004E431D"/>
    <w:rsid w:val="004E5088"/>
    <w:rsid w:val="004E60E6"/>
    <w:rsid w:val="004E6A2D"/>
    <w:rsid w:val="004E7A0D"/>
    <w:rsid w:val="004E7F93"/>
    <w:rsid w:val="004F07CF"/>
    <w:rsid w:val="004F12CC"/>
    <w:rsid w:val="004F1DB7"/>
    <w:rsid w:val="004F3026"/>
    <w:rsid w:val="004F3C27"/>
    <w:rsid w:val="004F49BC"/>
    <w:rsid w:val="004F5A13"/>
    <w:rsid w:val="004F63A1"/>
    <w:rsid w:val="004F64B0"/>
    <w:rsid w:val="004F78A7"/>
    <w:rsid w:val="004F78EE"/>
    <w:rsid w:val="004F7FDC"/>
    <w:rsid w:val="0050130F"/>
    <w:rsid w:val="00501666"/>
    <w:rsid w:val="005024F6"/>
    <w:rsid w:val="00504800"/>
    <w:rsid w:val="005057C6"/>
    <w:rsid w:val="00506D95"/>
    <w:rsid w:val="005077B3"/>
    <w:rsid w:val="00507839"/>
    <w:rsid w:val="00512198"/>
    <w:rsid w:val="00514D55"/>
    <w:rsid w:val="0051538C"/>
    <w:rsid w:val="0051588E"/>
    <w:rsid w:val="00520DC1"/>
    <w:rsid w:val="0052302A"/>
    <w:rsid w:val="0052304D"/>
    <w:rsid w:val="00523832"/>
    <w:rsid w:val="00524701"/>
    <w:rsid w:val="00525A14"/>
    <w:rsid w:val="00525EB0"/>
    <w:rsid w:val="00530051"/>
    <w:rsid w:val="00532026"/>
    <w:rsid w:val="005327B6"/>
    <w:rsid w:val="00533586"/>
    <w:rsid w:val="00537FD0"/>
    <w:rsid w:val="00540581"/>
    <w:rsid w:val="00543152"/>
    <w:rsid w:val="00543E6B"/>
    <w:rsid w:val="00544868"/>
    <w:rsid w:val="00545536"/>
    <w:rsid w:val="00545C5F"/>
    <w:rsid w:val="00545C60"/>
    <w:rsid w:val="005465BE"/>
    <w:rsid w:val="00547314"/>
    <w:rsid w:val="005515B4"/>
    <w:rsid w:val="00552790"/>
    <w:rsid w:val="0055343A"/>
    <w:rsid w:val="005554F6"/>
    <w:rsid w:val="00557CE8"/>
    <w:rsid w:val="0056116E"/>
    <w:rsid w:val="005613D7"/>
    <w:rsid w:val="00561C98"/>
    <w:rsid w:val="00563543"/>
    <w:rsid w:val="0056634D"/>
    <w:rsid w:val="00570445"/>
    <w:rsid w:val="00570633"/>
    <w:rsid w:val="0057096A"/>
    <w:rsid w:val="00572DB7"/>
    <w:rsid w:val="005733C1"/>
    <w:rsid w:val="00575595"/>
    <w:rsid w:val="005761E2"/>
    <w:rsid w:val="005770ED"/>
    <w:rsid w:val="005773F6"/>
    <w:rsid w:val="005774E3"/>
    <w:rsid w:val="00577D3A"/>
    <w:rsid w:val="00580E2B"/>
    <w:rsid w:val="00581DE9"/>
    <w:rsid w:val="00582666"/>
    <w:rsid w:val="00582764"/>
    <w:rsid w:val="00583485"/>
    <w:rsid w:val="0058454D"/>
    <w:rsid w:val="0058551E"/>
    <w:rsid w:val="00585549"/>
    <w:rsid w:val="005867AF"/>
    <w:rsid w:val="00586BE2"/>
    <w:rsid w:val="0058702E"/>
    <w:rsid w:val="00590BFA"/>
    <w:rsid w:val="0059173F"/>
    <w:rsid w:val="0059504B"/>
    <w:rsid w:val="005950A8"/>
    <w:rsid w:val="00595852"/>
    <w:rsid w:val="005965B9"/>
    <w:rsid w:val="00596615"/>
    <w:rsid w:val="005A0E5A"/>
    <w:rsid w:val="005A3E9B"/>
    <w:rsid w:val="005B1BD3"/>
    <w:rsid w:val="005B22D5"/>
    <w:rsid w:val="005B3413"/>
    <w:rsid w:val="005B348F"/>
    <w:rsid w:val="005B370A"/>
    <w:rsid w:val="005B3F18"/>
    <w:rsid w:val="005B4514"/>
    <w:rsid w:val="005B52FC"/>
    <w:rsid w:val="005B5AD1"/>
    <w:rsid w:val="005B72A3"/>
    <w:rsid w:val="005C075C"/>
    <w:rsid w:val="005C19F0"/>
    <w:rsid w:val="005C47B8"/>
    <w:rsid w:val="005C4BD1"/>
    <w:rsid w:val="005C7CA5"/>
    <w:rsid w:val="005C7FF8"/>
    <w:rsid w:val="005D066C"/>
    <w:rsid w:val="005D172B"/>
    <w:rsid w:val="005D1F0B"/>
    <w:rsid w:val="005E0B61"/>
    <w:rsid w:val="005E2379"/>
    <w:rsid w:val="005E511F"/>
    <w:rsid w:val="005E5E11"/>
    <w:rsid w:val="005E6F5F"/>
    <w:rsid w:val="005F0202"/>
    <w:rsid w:val="005F0415"/>
    <w:rsid w:val="005F0A34"/>
    <w:rsid w:val="005F0F7F"/>
    <w:rsid w:val="005F14E0"/>
    <w:rsid w:val="005F1734"/>
    <w:rsid w:val="005F1AF6"/>
    <w:rsid w:val="005F3446"/>
    <w:rsid w:val="005F3E07"/>
    <w:rsid w:val="005F3FDE"/>
    <w:rsid w:val="005F40D9"/>
    <w:rsid w:val="005F762A"/>
    <w:rsid w:val="00600533"/>
    <w:rsid w:val="00600652"/>
    <w:rsid w:val="00600E6D"/>
    <w:rsid w:val="0060281F"/>
    <w:rsid w:val="00606520"/>
    <w:rsid w:val="006117B3"/>
    <w:rsid w:val="00611E9B"/>
    <w:rsid w:val="006120AA"/>
    <w:rsid w:val="00612C4D"/>
    <w:rsid w:val="00613FB7"/>
    <w:rsid w:val="00621E61"/>
    <w:rsid w:val="00633CC6"/>
    <w:rsid w:val="00634B7D"/>
    <w:rsid w:val="00635434"/>
    <w:rsid w:val="00635802"/>
    <w:rsid w:val="00635D7E"/>
    <w:rsid w:val="0064175E"/>
    <w:rsid w:val="00643077"/>
    <w:rsid w:val="00643A15"/>
    <w:rsid w:val="00644858"/>
    <w:rsid w:val="0064723A"/>
    <w:rsid w:val="006500C6"/>
    <w:rsid w:val="00650C53"/>
    <w:rsid w:val="006512F0"/>
    <w:rsid w:val="006513F0"/>
    <w:rsid w:val="006543D0"/>
    <w:rsid w:val="00654B47"/>
    <w:rsid w:val="00655C01"/>
    <w:rsid w:val="00656B5B"/>
    <w:rsid w:val="00657739"/>
    <w:rsid w:val="00661745"/>
    <w:rsid w:val="00661B46"/>
    <w:rsid w:val="00662113"/>
    <w:rsid w:val="00662EEB"/>
    <w:rsid w:val="00663D28"/>
    <w:rsid w:val="00664D3F"/>
    <w:rsid w:val="0066649D"/>
    <w:rsid w:val="0066689C"/>
    <w:rsid w:val="00672C47"/>
    <w:rsid w:val="00672FA3"/>
    <w:rsid w:val="00673665"/>
    <w:rsid w:val="006741F8"/>
    <w:rsid w:val="0068177D"/>
    <w:rsid w:val="006828D3"/>
    <w:rsid w:val="0068576E"/>
    <w:rsid w:val="00686583"/>
    <w:rsid w:val="00690785"/>
    <w:rsid w:val="0069082A"/>
    <w:rsid w:val="006945B6"/>
    <w:rsid w:val="006959EC"/>
    <w:rsid w:val="006A04D4"/>
    <w:rsid w:val="006A3011"/>
    <w:rsid w:val="006A351A"/>
    <w:rsid w:val="006A43AD"/>
    <w:rsid w:val="006A5049"/>
    <w:rsid w:val="006A5ABF"/>
    <w:rsid w:val="006A5BC2"/>
    <w:rsid w:val="006A7172"/>
    <w:rsid w:val="006A7D4F"/>
    <w:rsid w:val="006B18D9"/>
    <w:rsid w:val="006B1AF9"/>
    <w:rsid w:val="006B1B32"/>
    <w:rsid w:val="006B2C0C"/>
    <w:rsid w:val="006B4210"/>
    <w:rsid w:val="006B429B"/>
    <w:rsid w:val="006B542A"/>
    <w:rsid w:val="006C0227"/>
    <w:rsid w:val="006C04D9"/>
    <w:rsid w:val="006C0C46"/>
    <w:rsid w:val="006C12A8"/>
    <w:rsid w:val="006C1EA8"/>
    <w:rsid w:val="006C39C6"/>
    <w:rsid w:val="006C3A6A"/>
    <w:rsid w:val="006C40E6"/>
    <w:rsid w:val="006C66DA"/>
    <w:rsid w:val="006C710E"/>
    <w:rsid w:val="006D1429"/>
    <w:rsid w:val="006D1E9A"/>
    <w:rsid w:val="006D3340"/>
    <w:rsid w:val="006D4567"/>
    <w:rsid w:val="006D48E3"/>
    <w:rsid w:val="006D492B"/>
    <w:rsid w:val="006D4985"/>
    <w:rsid w:val="006D4E80"/>
    <w:rsid w:val="006D5345"/>
    <w:rsid w:val="006D57F0"/>
    <w:rsid w:val="006D7341"/>
    <w:rsid w:val="006D752D"/>
    <w:rsid w:val="006E0D72"/>
    <w:rsid w:val="006E1AE2"/>
    <w:rsid w:val="006E2599"/>
    <w:rsid w:val="006E25FB"/>
    <w:rsid w:val="006E301C"/>
    <w:rsid w:val="006E3DBD"/>
    <w:rsid w:val="006E6A88"/>
    <w:rsid w:val="006E72AB"/>
    <w:rsid w:val="006F0101"/>
    <w:rsid w:val="006F03F7"/>
    <w:rsid w:val="006F05C1"/>
    <w:rsid w:val="006F0A9C"/>
    <w:rsid w:val="006F0F95"/>
    <w:rsid w:val="006F48D2"/>
    <w:rsid w:val="006F5B04"/>
    <w:rsid w:val="006F6D3C"/>
    <w:rsid w:val="006F7178"/>
    <w:rsid w:val="00701B41"/>
    <w:rsid w:val="00704EDF"/>
    <w:rsid w:val="0070557D"/>
    <w:rsid w:val="007103AA"/>
    <w:rsid w:val="007114DA"/>
    <w:rsid w:val="00711D8E"/>
    <w:rsid w:val="007127E3"/>
    <w:rsid w:val="00712FF2"/>
    <w:rsid w:val="00713A85"/>
    <w:rsid w:val="00714383"/>
    <w:rsid w:val="0071625F"/>
    <w:rsid w:val="007167A4"/>
    <w:rsid w:val="00717458"/>
    <w:rsid w:val="00717B0B"/>
    <w:rsid w:val="00717E7D"/>
    <w:rsid w:val="007209D4"/>
    <w:rsid w:val="00721471"/>
    <w:rsid w:val="00722152"/>
    <w:rsid w:val="007227EA"/>
    <w:rsid w:val="00722A10"/>
    <w:rsid w:val="00722EE2"/>
    <w:rsid w:val="00725B97"/>
    <w:rsid w:val="00726405"/>
    <w:rsid w:val="0072689D"/>
    <w:rsid w:val="00726A3C"/>
    <w:rsid w:val="0072729E"/>
    <w:rsid w:val="00731A2C"/>
    <w:rsid w:val="00732AA9"/>
    <w:rsid w:val="007333BC"/>
    <w:rsid w:val="00734087"/>
    <w:rsid w:val="0073475F"/>
    <w:rsid w:val="00736AF8"/>
    <w:rsid w:val="007371B3"/>
    <w:rsid w:val="007408D5"/>
    <w:rsid w:val="007409F6"/>
    <w:rsid w:val="00741CF5"/>
    <w:rsid w:val="007432B0"/>
    <w:rsid w:val="007434B4"/>
    <w:rsid w:val="00743915"/>
    <w:rsid w:val="00743C4E"/>
    <w:rsid w:val="00745D6A"/>
    <w:rsid w:val="007463E0"/>
    <w:rsid w:val="007470D7"/>
    <w:rsid w:val="007474C3"/>
    <w:rsid w:val="00751570"/>
    <w:rsid w:val="007518A3"/>
    <w:rsid w:val="00751DD5"/>
    <w:rsid w:val="00752917"/>
    <w:rsid w:val="00755C22"/>
    <w:rsid w:val="00755F71"/>
    <w:rsid w:val="007566D5"/>
    <w:rsid w:val="00764347"/>
    <w:rsid w:val="00764463"/>
    <w:rsid w:val="00764B29"/>
    <w:rsid w:val="00766A38"/>
    <w:rsid w:val="00766D22"/>
    <w:rsid w:val="00767E0A"/>
    <w:rsid w:val="00771221"/>
    <w:rsid w:val="00772DF8"/>
    <w:rsid w:val="00773175"/>
    <w:rsid w:val="007778A0"/>
    <w:rsid w:val="00777BFE"/>
    <w:rsid w:val="00781F20"/>
    <w:rsid w:val="00782248"/>
    <w:rsid w:val="007833B1"/>
    <w:rsid w:val="00784011"/>
    <w:rsid w:val="00784020"/>
    <w:rsid w:val="00784270"/>
    <w:rsid w:val="00785C37"/>
    <w:rsid w:val="00787749"/>
    <w:rsid w:val="007907E1"/>
    <w:rsid w:val="00790ACC"/>
    <w:rsid w:val="00791FF2"/>
    <w:rsid w:val="00794138"/>
    <w:rsid w:val="0079564B"/>
    <w:rsid w:val="00796994"/>
    <w:rsid w:val="00796DDF"/>
    <w:rsid w:val="007A058D"/>
    <w:rsid w:val="007A11E0"/>
    <w:rsid w:val="007A16E9"/>
    <w:rsid w:val="007A410C"/>
    <w:rsid w:val="007A441A"/>
    <w:rsid w:val="007A70AC"/>
    <w:rsid w:val="007A7B55"/>
    <w:rsid w:val="007B18DA"/>
    <w:rsid w:val="007B651A"/>
    <w:rsid w:val="007C0441"/>
    <w:rsid w:val="007C1A09"/>
    <w:rsid w:val="007C2729"/>
    <w:rsid w:val="007C2949"/>
    <w:rsid w:val="007C3834"/>
    <w:rsid w:val="007C3D43"/>
    <w:rsid w:val="007C4C53"/>
    <w:rsid w:val="007C56B7"/>
    <w:rsid w:val="007C6A9F"/>
    <w:rsid w:val="007C7F95"/>
    <w:rsid w:val="007D1267"/>
    <w:rsid w:val="007D1BF7"/>
    <w:rsid w:val="007D4444"/>
    <w:rsid w:val="007D4823"/>
    <w:rsid w:val="007D4EEF"/>
    <w:rsid w:val="007E031E"/>
    <w:rsid w:val="007E0EF2"/>
    <w:rsid w:val="007E1D1F"/>
    <w:rsid w:val="007E45F0"/>
    <w:rsid w:val="007E5F93"/>
    <w:rsid w:val="007E6DC7"/>
    <w:rsid w:val="007E6EE4"/>
    <w:rsid w:val="007F00D3"/>
    <w:rsid w:val="007F081C"/>
    <w:rsid w:val="007F115C"/>
    <w:rsid w:val="007F12CF"/>
    <w:rsid w:val="007F2B85"/>
    <w:rsid w:val="007F348D"/>
    <w:rsid w:val="007F378C"/>
    <w:rsid w:val="007F3920"/>
    <w:rsid w:val="007F4BE7"/>
    <w:rsid w:val="007F5EBF"/>
    <w:rsid w:val="007F6324"/>
    <w:rsid w:val="007F7C39"/>
    <w:rsid w:val="00800A4B"/>
    <w:rsid w:val="00800E22"/>
    <w:rsid w:val="008014B0"/>
    <w:rsid w:val="00803127"/>
    <w:rsid w:val="00803827"/>
    <w:rsid w:val="00804F27"/>
    <w:rsid w:val="00806FC8"/>
    <w:rsid w:val="0081050A"/>
    <w:rsid w:val="00811596"/>
    <w:rsid w:val="008131ED"/>
    <w:rsid w:val="008138AB"/>
    <w:rsid w:val="00813DFF"/>
    <w:rsid w:val="00815358"/>
    <w:rsid w:val="00816CFE"/>
    <w:rsid w:val="0081718E"/>
    <w:rsid w:val="00817200"/>
    <w:rsid w:val="00822945"/>
    <w:rsid w:val="008236EB"/>
    <w:rsid w:val="00823D29"/>
    <w:rsid w:val="00825420"/>
    <w:rsid w:val="0082621C"/>
    <w:rsid w:val="008271AF"/>
    <w:rsid w:val="00827B16"/>
    <w:rsid w:val="00830EFF"/>
    <w:rsid w:val="00832F01"/>
    <w:rsid w:val="00833121"/>
    <w:rsid w:val="00836F41"/>
    <w:rsid w:val="008371B6"/>
    <w:rsid w:val="00840A6A"/>
    <w:rsid w:val="0084114E"/>
    <w:rsid w:val="008450B9"/>
    <w:rsid w:val="008455F7"/>
    <w:rsid w:val="0084641E"/>
    <w:rsid w:val="0085024F"/>
    <w:rsid w:val="008519D7"/>
    <w:rsid w:val="0085212F"/>
    <w:rsid w:val="008557DF"/>
    <w:rsid w:val="0085666C"/>
    <w:rsid w:val="00856DE7"/>
    <w:rsid w:val="00860727"/>
    <w:rsid w:val="00860BA9"/>
    <w:rsid w:val="008610A0"/>
    <w:rsid w:val="00861EAE"/>
    <w:rsid w:val="008628C6"/>
    <w:rsid w:val="00863051"/>
    <w:rsid w:val="0086376E"/>
    <w:rsid w:val="00864D4A"/>
    <w:rsid w:val="008653DB"/>
    <w:rsid w:val="0086775F"/>
    <w:rsid w:val="00870DCD"/>
    <w:rsid w:val="00871478"/>
    <w:rsid w:val="00871544"/>
    <w:rsid w:val="008722C1"/>
    <w:rsid w:val="008733AA"/>
    <w:rsid w:val="008751AF"/>
    <w:rsid w:val="00875D38"/>
    <w:rsid w:val="008775B5"/>
    <w:rsid w:val="00877B02"/>
    <w:rsid w:val="00881AB8"/>
    <w:rsid w:val="00882A85"/>
    <w:rsid w:val="00886B70"/>
    <w:rsid w:val="00886C99"/>
    <w:rsid w:val="00887091"/>
    <w:rsid w:val="008907B5"/>
    <w:rsid w:val="00891CD7"/>
    <w:rsid w:val="008950B4"/>
    <w:rsid w:val="00895B02"/>
    <w:rsid w:val="00895CAB"/>
    <w:rsid w:val="00897B44"/>
    <w:rsid w:val="008A07F0"/>
    <w:rsid w:val="008A120C"/>
    <w:rsid w:val="008A286C"/>
    <w:rsid w:val="008A5A5F"/>
    <w:rsid w:val="008B1A20"/>
    <w:rsid w:val="008B21B7"/>
    <w:rsid w:val="008B2841"/>
    <w:rsid w:val="008B575B"/>
    <w:rsid w:val="008B5EB0"/>
    <w:rsid w:val="008B742D"/>
    <w:rsid w:val="008B7621"/>
    <w:rsid w:val="008B76CC"/>
    <w:rsid w:val="008B7FDC"/>
    <w:rsid w:val="008C0740"/>
    <w:rsid w:val="008C1F9B"/>
    <w:rsid w:val="008C3031"/>
    <w:rsid w:val="008C436A"/>
    <w:rsid w:val="008C4F3A"/>
    <w:rsid w:val="008C7052"/>
    <w:rsid w:val="008D14D2"/>
    <w:rsid w:val="008D3DAA"/>
    <w:rsid w:val="008D6F8A"/>
    <w:rsid w:val="008D76AC"/>
    <w:rsid w:val="008E193D"/>
    <w:rsid w:val="008E373C"/>
    <w:rsid w:val="008E5FC5"/>
    <w:rsid w:val="008E60A6"/>
    <w:rsid w:val="008E6ED8"/>
    <w:rsid w:val="008E7B18"/>
    <w:rsid w:val="008F4B2C"/>
    <w:rsid w:val="008F4F08"/>
    <w:rsid w:val="008F61D8"/>
    <w:rsid w:val="008F6AEA"/>
    <w:rsid w:val="008F71AA"/>
    <w:rsid w:val="008F76AA"/>
    <w:rsid w:val="00900969"/>
    <w:rsid w:val="00900990"/>
    <w:rsid w:val="009014A0"/>
    <w:rsid w:val="0090221C"/>
    <w:rsid w:val="00904D38"/>
    <w:rsid w:val="00905193"/>
    <w:rsid w:val="00905FD9"/>
    <w:rsid w:val="00906A66"/>
    <w:rsid w:val="0091083C"/>
    <w:rsid w:val="0091366C"/>
    <w:rsid w:val="0091588B"/>
    <w:rsid w:val="0091623A"/>
    <w:rsid w:val="0092044F"/>
    <w:rsid w:val="0092052C"/>
    <w:rsid w:val="009205EF"/>
    <w:rsid w:val="00922C94"/>
    <w:rsid w:val="009243D5"/>
    <w:rsid w:val="009247FC"/>
    <w:rsid w:val="00926950"/>
    <w:rsid w:val="00927784"/>
    <w:rsid w:val="009314E7"/>
    <w:rsid w:val="0093159A"/>
    <w:rsid w:val="0093185C"/>
    <w:rsid w:val="0093199B"/>
    <w:rsid w:val="0093255C"/>
    <w:rsid w:val="0093478B"/>
    <w:rsid w:val="00934D07"/>
    <w:rsid w:val="00937A1D"/>
    <w:rsid w:val="009407C3"/>
    <w:rsid w:val="00942BD5"/>
    <w:rsid w:val="00943FA0"/>
    <w:rsid w:val="00945E25"/>
    <w:rsid w:val="0094723B"/>
    <w:rsid w:val="009524F6"/>
    <w:rsid w:val="00952E95"/>
    <w:rsid w:val="009540BD"/>
    <w:rsid w:val="009615E9"/>
    <w:rsid w:val="00962350"/>
    <w:rsid w:val="00963E1B"/>
    <w:rsid w:val="0096464A"/>
    <w:rsid w:val="00966CCA"/>
    <w:rsid w:val="00967D8E"/>
    <w:rsid w:val="009702FB"/>
    <w:rsid w:val="009703DA"/>
    <w:rsid w:val="00971D7D"/>
    <w:rsid w:val="00971DEB"/>
    <w:rsid w:val="00972BAD"/>
    <w:rsid w:val="009738F8"/>
    <w:rsid w:val="00973AA3"/>
    <w:rsid w:val="00973F87"/>
    <w:rsid w:val="00975B4F"/>
    <w:rsid w:val="00976275"/>
    <w:rsid w:val="009763AC"/>
    <w:rsid w:val="00976692"/>
    <w:rsid w:val="00977808"/>
    <w:rsid w:val="009820E8"/>
    <w:rsid w:val="0098273A"/>
    <w:rsid w:val="00985A20"/>
    <w:rsid w:val="0099027A"/>
    <w:rsid w:val="00991209"/>
    <w:rsid w:val="00991A2C"/>
    <w:rsid w:val="009920A2"/>
    <w:rsid w:val="009922D2"/>
    <w:rsid w:val="0099474D"/>
    <w:rsid w:val="0099592C"/>
    <w:rsid w:val="00995FD1"/>
    <w:rsid w:val="009969A2"/>
    <w:rsid w:val="00996E04"/>
    <w:rsid w:val="00996E46"/>
    <w:rsid w:val="009A0987"/>
    <w:rsid w:val="009A0E8B"/>
    <w:rsid w:val="009A0F8E"/>
    <w:rsid w:val="009A154D"/>
    <w:rsid w:val="009A198A"/>
    <w:rsid w:val="009A3280"/>
    <w:rsid w:val="009A47AA"/>
    <w:rsid w:val="009A535A"/>
    <w:rsid w:val="009A65A2"/>
    <w:rsid w:val="009A6A90"/>
    <w:rsid w:val="009A7546"/>
    <w:rsid w:val="009B0651"/>
    <w:rsid w:val="009B3A73"/>
    <w:rsid w:val="009B3D98"/>
    <w:rsid w:val="009B4811"/>
    <w:rsid w:val="009B52AA"/>
    <w:rsid w:val="009B6AFB"/>
    <w:rsid w:val="009B73BF"/>
    <w:rsid w:val="009C1358"/>
    <w:rsid w:val="009C1DB4"/>
    <w:rsid w:val="009C25F9"/>
    <w:rsid w:val="009C5D11"/>
    <w:rsid w:val="009C5F55"/>
    <w:rsid w:val="009D0A34"/>
    <w:rsid w:val="009D0BDA"/>
    <w:rsid w:val="009D3328"/>
    <w:rsid w:val="009D585C"/>
    <w:rsid w:val="009D5C3E"/>
    <w:rsid w:val="009D655A"/>
    <w:rsid w:val="009D6A2C"/>
    <w:rsid w:val="009D77E5"/>
    <w:rsid w:val="009E0438"/>
    <w:rsid w:val="009E05AC"/>
    <w:rsid w:val="009E1CC1"/>
    <w:rsid w:val="009E1F15"/>
    <w:rsid w:val="009E2A2F"/>
    <w:rsid w:val="009E3935"/>
    <w:rsid w:val="009E3E57"/>
    <w:rsid w:val="009E4030"/>
    <w:rsid w:val="009E4112"/>
    <w:rsid w:val="009E5B6A"/>
    <w:rsid w:val="009E5E12"/>
    <w:rsid w:val="009E786B"/>
    <w:rsid w:val="009F0924"/>
    <w:rsid w:val="009F262C"/>
    <w:rsid w:val="009F285A"/>
    <w:rsid w:val="009F2EDF"/>
    <w:rsid w:val="009F7DCA"/>
    <w:rsid w:val="00A008B5"/>
    <w:rsid w:val="00A01533"/>
    <w:rsid w:val="00A0168C"/>
    <w:rsid w:val="00A0178D"/>
    <w:rsid w:val="00A02FF8"/>
    <w:rsid w:val="00A0358E"/>
    <w:rsid w:val="00A04CC2"/>
    <w:rsid w:val="00A06C3C"/>
    <w:rsid w:val="00A1147C"/>
    <w:rsid w:val="00A1326E"/>
    <w:rsid w:val="00A15504"/>
    <w:rsid w:val="00A15E4A"/>
    <w:rsid w:val="00A170AB"/>
    <w:rsid w:val="00A17966"/>
    <w:rsid w:val="00A219BF"/>
    <w:rsid w:val="00A23226"/>
    <w:rsid w:val="00A24A02"/>
    <w:rsid w:val="00A250F0"/>
    <w:rsid w:val="00A2690C"/>
    <w:rsid w:val="00A27DBF"/>
    <w:rsid w:val="00A31326"/>
    <w:rsid w:val="00A31EB7"/>
    <w:rsid w:val="00A32BE1"/>
    <w:rsid w:val="00A337FD"/>
    <w:rsid w:val="00A33F65"/>
    <w:rsid w:val="00A35374"/>
    <w:rsid w:val="00A35C33"/>
    <w:rsid w:val="00A37933"/>
    <w:rsid w:val="00A407D4"/>
    <w:rsid w:val="00A40DC4"/>
    <w:rsid w:val="00A4226B"/>
    <w:rsid w:val="00A4315F"/>
    <w:rsid w:val="00A43917"/>
    <w:rsid w:val="00A4514E"/>
    <w:rsid w:val="00A4653A"/>
    <w:rsid w:val="00A5016D"/>
    <w:rsid w:val="00A504F9"/>
    <w:rsid w:val="00A51334"/>
    <w:rsid w:val="00A54AAC"/>
    <w:rsid w:val="00A55567"/>
    <w:rsid w:val="00A579D7"/>
    <w:rsid w:val="00A57AD7"/>
    <w:rsid w:val="00A60D5E"/>
    <w:rsid w:val="00A60E8D"/>
    <w:rsid w:val="00A60FDC"/>
    <w:rsid w:val="00A62E2F"/>
    <w:rsid w:val="00A63E0C"/>
    <w:rsid w:val="00A642AB"/>
    <w:rsid w:val="00A662B7"/>
    <w:rsid w:val="00A67969"/>
    <w:rsid w:val="00A7028D"/>
    <w:rsid w:val="00A713CE"/>
    <w:rsid w:val="00A72DAE"/>
    <w:rsid w:val="00A766F4"/>
    <w:rsid w:val="00A76EBB"/>
    <w:rsid w:val="00A8155E"/>
    <w:rsid w:val="00A82AC5"/>
    <w:rsid w:val="00A82CB1"/>
    <w:rsid w:val="00A83089"/>
    <w:rsid w:val="00A855D5"/>
    <w:rsid w:val="00A85833"/>
    <w:rsid w:val="00A87584"/>
    <w:rsid w:val="00A91036"/>
    <w:rsid w:val="00A9119D"/>
    <w:rsid w:val="00A941D5"/>
    <w:rsid w:val="00A94465"/>
    <w:rsid w:val="00A956DE"/>
    <w:rsid w:val="00A97F6B"/>
    <w:rsid w:val="00AA0EDC"/>
    <w:rsid w:val="00AA1D55"/>
    <w:rsid w:val="00AA1F90"/>
    <w:rsid w:val="00AA217C"/>
    <w:rsid w:val="00AA2214"/>
    <w:rsid w:val="00AA357A"/>
    <w:rsid w:val="00AA3AA1"/>
    <w:rsid w:val="00AA3B04"/>
    <w:rsid w:val="00AA441D"/>
    <w:rsid w:val="00AA445D"/>
    <w:rsid w:val="00AA5FBB"/>
    <w:rsid w:val="00AA65F6"/>
    <w:rsid w:val="00AB13DF"/>
    <w:rsid w:val="00AB28BD"/>
    <w:rsid w:val="00AB44FE"/>
    <w:rsid w:val="00AC0DFE"/>
    <w:rsid w:val="00AC153E"/>
    <w:rsid w:val="00AC1B87"/>
    <w:rsid w:val="00AC1F2F"/>
    <w:rsid w:val="00AC3958"/>
    <w:rsid w:val="00AC65F3"/>
    <w:rsid w:val="00AC6EBE"/>
    <w:rsid w:val="00AD251A"/>
    <w:rsid w:val="00AD27C7"/>
    <w:rsid w:val="00AD37A6"/>
    <w:rsid w:val="00AD5521"/>
    <w:rsid w:val="00AD5FC6"/>
    <w:rsid w:val="00AD6706"/>
    <w:rsid w:val="00AD737A"/>
    <w:rsid w:val="00AE00D7"/>
    <w:rsid w:val="00AE3FB2"/>
    <w:rsid w:val="00AE4112"/>
    <w:rsid w:val="00AE49AA"/>
    <w:rsid w:val="00AE4E1A"/>
    <w:rsid w:val="00AE5573"/>
    <w:rsid w:val="00AE5B7B"/>
    <w:rsid w:val="00AE5C8E"/>
    <w:rsid w:val="00AE70A0"/>
    <w:rsid w:val="00AE73CD"/>
    <w:rsid w:val="00AE7DFA"/>
    <w:rsid w:val="00AF03A1"/>
    <w:rsid w:val="00AF0F66"/>
    <w:rsid w:val="00AF1C3D"/>
    <w:rsid w:val="00AF202B"/>
    <w:rsid w:val="00AF27D4"/>
    <w:rsid w:val="00AF3BFC"/>
    <w:rsid w:val="00AF4D2A"/>
    <w:rsid w:val="00AF5E3E"/>
    <w:rsid w:val="00AF6AC0"/>
    <w:rsid w:val="00AF7CDC"/>
    <w:rsid w:val="00B04C62"/>
    <w:rsid w:val="00B05936"/>
    <w:rsid w:val="00B05B8C"/>
    <w:rsid w:val="00B12D04"/>
    <w:rsid w:val="00B14810"/>
    <w:rsid w:val="00B14F0F"/>
    <w:rsid w:val="00B15D0E"/>
    <w:rsid w:val="00B15F34"/>
    <w:rsid w:val="00B20C0C"/>
    <w:rsid w:val="00B2107B"/>
    <w:rsid w:val="00B21490"/>
    <w:rsid w:val="00B215BC"/>
    <w:rsid w:val="00B22135"/>
    <w:rsid w:val="00B24DBF"/>
    <w:rsid w:val="00B25035"/>
    <w:rsid w:val="00B265C9"/>
    <w:rsid w:val="00B266C0"/>
    <w:rsid w:val="00B27004"/>
    <w:rsid w:val="00B278A3"/>
    <w:rsid w:val="00B300C3"/>
    <w:rsid w:val="00B3112F"/>
    <w:rsid w:val="00B325C4"/>
    <w:rsid w:val="00B33662"/>
    <w:rsid w:val="00B3404E"/>
    <w:rsid w:val="00B34B12"/>
    <w:rsid w:val="00B40C91"/>
    <w:rsid w:val="00B41B3D"/>
    <w:rsid w:val="00B4317F"/>
    <w:rsid w:val="00B43A78"/>
    <w:rsid w:val="00B43B1B"/>
    <w:rsid w:val="00B45518"/>
    <w:rsid w:val="00B4596D"/>
    <w:rsid w:val="00B474D8"/>
    <w:rsid w:val="00B51281"/>
    <w:rsid w:val="00B553A4"/>
    <w:rsid w:val="00B55B8A"/>
    <w:rsid w:val="00B57868"/>
    <w:rsid w:val="00B602DC"/>
    <w:rsid w:val="00B607D4"/>
    <w:rsid w:val="00B60E9A"/>
    <w:rsid w:val="00B61AD6"/>
    <w:rsid w:val="00B63AA1"/>
    <w:rsid w:val="00B64A0F"/>
    <w:rsid w:val="00B64D34"/>
    <w:rsid w:val="00B66846"/>
    <w:rsid w:val="00B66917"/>
    <w:rsid w:val="00B66A32"/>
    <w:rsid w:val="00B670F2"/>
    <w:rsid w:val="00B6723D"/>
    <w:rsid w:val="00B72D17"/>
    <w:rsid w:val="00B74874"/>
    <w:rsid w:val="00B74A75"/>
    <w:rsid w:val="00B74C4A"/>
    <w:rsid w:val="00B75082"/>
    <w:rsid w:val="00B76F19"/>
    <w:rsid w:val="00B82D62"/>
    <w:rsid w:val="00B839FC"/>
    <w:rsid w:val="00B90F57"/>
    <w:rsid w:val="00B91B77"/>
    <w:rsid w:val="00B91F98"/>
    <w:rsid w:val="00B95608"/>
    <w:rsid w:val="00B95797"/>
    <w:rsid w:val="00B95B8C"/>
    <w:rsid w:val="00B95FF3"/>
    <w:rsid w:val="00B96D19"/>
    <w:rsid w:val="00B96E51"/>
    <w:rsid w:val="00B96FC1"/>
    <w:rsid w:val="00BA021D"/>
    <w:rsid w:val="00BA052E"/>
    <w:rsid w:val="00BA3061"/>
    <w:rsid w:val="00BA4567"/>
    <w:rsid w:val="00BA6817"/>
    <w:rsid w:val="00BA7444"/>
    <w:rsid w:val="00BB3292"/>
    <w:rsid w:val="00BB3E6E"/>
    <w:rsid w:val="00BB437D"/>
    <w:rsid w:val="00BB628C"/>
    <w:rsid w:val="00BB6E48"/>
    <w:rsid w:val="00BB6F4A"/>
    <w:rsid w:val="00BC3707"/>
    <w:rsid w:val="00BC3A72"/>
    <w:rsid w:val="00BC413F"/>
    <w:rsid w:val="00BC76E9"/>
    <w:rsid w:val="00BD0486"/>
    <w:rsid w:val="00BD0795"/>
    <w:rsid w:val="00BD180E"/>
    <w:rsid w:val="00BD1E06"/>
    <w:rsid w:val="00BD2484"/>
    <w:rsid w:val="00BD5168"/>
    <w:rsid w:val="00BD6E20"/>
    <w:rsid w:val="00BE0FF4"/>
    <w:rsid w:val="00BE2DBD"/>
    <w:rsid w:val="00BE6573"/>
    <w:rsid w:val="00BE71F9"/>
    <w:rsid w:val="00BE76F0"/>
    <w:rsid w:val="00BF0D38"/>
    <w:rsid w:val="00BF3327"/>
    <w:rsid w:val="00BF370B"/>
    <w:rsid w:val="00BF3F54"/>
    <w:rsid w:val="00C02FF5"/>
    <w:rsid w:val="00C066DC"/>
    <w:rsid w:val="00C06C10"/>
    <w:rsid w:val="00C07384"/>
    <w:rsid w:val="00C116CE"/>
    <w:rsid w:val="00C12810"/>
    <w:rsid w:val="00C1346F"/>
    <w:rsid w:val="00C1693E"/>
    <w:rsid w:val="00C177FA"/>
    <w:rsid w:val="00C212DC"/>
    <w:rsid w:val="00C2242B"/>
    <w:rsid w:val="00C22928"/>
    <w:rsid w:val="00C231A0"/>
    <w:rsid w:val="00C23A5F"/>
    <w:rsid w:val="00C24869"/>
    <w:rsid w:val="00C24AB6"/>
    <w:rsid w:val="00C25952"/>
    <w:rsid w:val="00C275C4"/>
    <w:rsid w:val="00C27F53"/>
    <w:rsid w:val="00C30A17"/>
    <w:rsid w:val="00C32D38"/>
    <w:rsid w:val="00C33062"/>
    <w:rsid w:val="00C333E2"/>
    <w:rsid w:val="00C346D0"/>
    <w:rsid w:val="00C359F3"/>
    <w:rsid w:val="00C37DAE"/>
    <w:rsid w:val="00C42ED6"/>
    <w:rsid w:val="00C42FBA"/>
    <w:rsid w:val="00C447DD"/>
    <w:rsid w:val="00C45F18"/>
    <w:rsid w:val="00C470E9"/>
    <w:rsid w:val="00C52D29"/>
    <w:rsid w:val="00C5582D"/>
    <w:rsid w:val="00C56C35"/>
    <w:rsid w:val="00C57560"/>
    <w:rsid w:val="00C605A7"/>
    <w:rsid w:val="00C60DDC"/>
    <w:rsid w:val="00C615BC"/>
    <w:rsid w:val="00C61833"/>
    <w:rsid w:val="00C646F3"/>
    <w:rsid w:val="00C7044B"/>
    <w:rsid w:val="00C70740"/>
    <w:rsid w:val="00C70DA8"/>
    <w:rsid w:val="00C73EE6"/>
    <w:rsid w:val="00C75BB1"/>
    <w:rsid w:val="00C75C75"/>
    <w:rsid w:val="00C76F63"/>
    <w:rsid w:val="00C83F12"/>
    <w:rsid w:val="00C86128"/>
    <w:rsid w:val="00C86F3D"/>
    <w:rsid w:val="00C8776F"/>
    <w:rsid w:val="00C90214"/>
    <w:rsid w:val="00C9030D"/>
    <w:rsid w:val="00C91D79"/>
    <w:rsid w:val="00C92BB9"/>
    <w:rsid w:val="00C92FD5"/>
    <w:rsid w:val="00C931CD"/>
    <w:rsid w:val="00C934BB"/>
    <w:rsid w:val="00C94FDB"/>
    <w:rsid w:val="00CA01DB"/>
    <w:rsid w:val="00CA0BB4"/>
    <w:rsid w:val="00CA2065"/>
    <w:rsid w:val="00CA3043"/>
    <w:rsid w:val="00CA3275"/>
    <w:rsid w:val="00CA4F86"/>
    <w:rsid w:val="00CA5EC4"/>
    <w:rsid w:val="00CA7A8C"/>
    <w:rsid w:val="00CB000E"/>
    <w:rsid w:val="00CB0299"/>
    <w:rsid w:val="00CB4039"/>
    <w:rsid w:val="00CB4946"/>
    <w:rsid w:val="00CB5414"/>
    <w:rsid w:val="00CB557A"/>
    <w:rsid w:val="00CC1371"/>
    <w:rsid w:val="00CC2FDE"/>
    <w:rsid w:val="00CC387A"/>
    <w:rsid w:val="00CC3D6B"/>
    <w:rsid w:val="00CC43C1"/>
    <w:rsid w:val="00CC44EF"/>
    <w:rsid w:val="00CC54A2"/>
    <w:rsid w:val="00CD001D"/>
    <w:rsid w:val="00CD0BCD"/>
    <w:rsid w:val="00CD0D04"/>
    <w:rsid w:val="00CD1B3B"/>
    <w:rsid w:val="00CD25B0"/>
    <w:rsid w:val="00CD4861"/>
    <w:rsid w:val="00CE0099"/>
    <w:rsid w:val="00CE254D"/>
    <w:rsid w:val="00CE2FA9"/>
    <w:rsid w:val="00CE3AAC"/>
    <w:rsid w:val="00CE4C09"/>
    <w:rsid w:val="00CE53C3"/>
    <w:rsid w:val="00CE53C5"/>
    <w:rsid w:val="00CE5D25"/>
    <w:rsid w:val="00CE79FF"/>
    <w:rsid w:val="00CF09F4"/>
    <w:rsid w:val="00CF0A72"/>
    <w:rsid w:val="00CF0C9D"/>
    <w:rsid w:val="00CF1F23"/>
    <w:rsid w:val="00CF206A"/>
    <w:rsid w:val="00CF3C64"/>
    <w:rsid w:val="00CF4479"/>
    <w:rsid w:val="00CF4D1C"/>
    <w:rsid w:val="00CF4EC6"/>
    <w:rsid w:val="00CF6CAC"/>
    <w:rsid w:val="00CF78DA"/>
    <w:rsid w:val="00D01E8D"/>
    <w:rsid w:val="00D02063"/>
    <w:rsid w:val="00D02D43"/>
    <w:rsid w:val="00D03182"/>
    <w:rsid w:val="00D035BF"/>
    <w:rsid w:val="00D04979"/>
    <w:rsid w:val="00D11681"/>
    <w:rsid w:val="00D120B0"/>
    <w:rsid w:val="00D1263D"/>
    <w:rsid w:val="00D134FF"/>
    <w:rsid w:val="00D156E5"/>
    <w:rsid w:val="00D15EF1"/>
    <w:rsid w:val="00D1722F"/>
    <w:rsid w:val="00D17497"/>
    <w:rsid w:val="00D1760C"/>
    <w:rsid w:val="00D17DA3"/>
    <w:rsid w:val="00D22D03"/>
    <w:rsid w:val="00D239FA"/>
    <w:rsid w:val="00D25DDA"/>
    <w:rsid w:val="00D26CE1"/>
    <w:rsid w:val="00D27BCE"/>
    <w:rsid w:val="00D3046F"/>
    <w:rsid w:val="00D33E85"/>
    <w:rsid w:val="00D34E57"/>
    <w:rsid w:val="00D35D54"/>
    <w:rsid w:val="00D375ED"/>
    <w:rsid w:val="00D37959"/>
    <w:rsid w:val="00D37AFB"/>
    <w:rsid w:val="00D40DDD"/>
    <w:rsid w:val="00D40E06"/>
    <w:rsid w:val="00D4122E"/>
    <w:rsid w:val="00D44B52"/>
    <w:rsid w:val="00D44EFA"/>
    <w:rsid w:val="00D45540"/>
    <w:rsid w:val="00D46CA4"/>
    <w:rsid w:val="00D4765C"/>
    <w:rsid w:val="00D50693"/>
    <w:rsid w:val="00D51734"/>
    <w:rsid w:val="00D543E5"/>
    <w:rsid w:val="00D544A6"/>
    <w:rsid w:val="00D61395"/>
    <w:rsid w:val="00D61DF7"/>
    <w:rsid w:val="00D62DD8"/>
    <w:rsid w:val="00D63307"/>
    <w:rsid w:val="00D64B5E"/>
    <w:rsid w:val="00D65947"/>
    <w:rsid w:val="00D70C10"/>
    <w:rsid w:val="00D715E9"/>
    <w:rsid w:val="00D71FE6"/>
    <w:rsid w:val="00D749F5"/>
    <w:rsid w:val="00D76F6D"/>
    <w:rsid w:val="00D770A4"/>
    <w:rsid w:val="00D776A1"/>
    <w:rsid w:val="00D77DE0"/>
    <w:rsid w:val="00D82592"/>
    <w:rsid w:val="00D82B86"/>
    <w:rsid w:val="00D82F6A"/>
    <w:rsid w:val="00D84347"/>
    <w:rsid w:val="00D850EB"/>
    <w:rsid w:val="00D858EF"/>
    <w:rsid w:val="00D85C48"/>
    <w:rsid w:val="00D869A5"/>
    <w:rsid w:val="00D86BB7"/>
    <w:rsid w:val="00D9155E"/>
    <w:rsid w:val="00D952C5"/>
    <w:rsid w:val="00DA04F9"/>
    <w:rsid w:val="00DA0F1D"/>
    <w:rsid w:val="00DA207A"/>
    <w:rsid w:val="00DA24D7"/>
    <w:rsid w:val="00DA38ED"/>
    <w:rsid w:val="00DA54B6"/>
    <w:rsid w:val="00DA7371"/>
    <w:rsid w:val="00DB08D6"/>
    <w:rsid w:val="00DB174C"/>
    <w:rsid w:val="00DB2659"/>
    <w:rsid w:val="00DB31CA"/>
    <w:rsid w:val="00DB3363"/>
    <w:rsid w:val="00DB4E56"/>
    <w:rsid w:val="00DB57C2"/>
    <w:rsid w:val="00DB59E3"/>
    <w:rsid w:val="00DB68DA"/>
    <w:rsid w:val="00DB6D5E"/>
    <w:rsid w:val="00DB6E98"/>
    <w:rsid w:val="00DB6F8F"/>
    <w:rsid w:val="00DB7119"/>
    <w:rsid w:val="00DB7988"/>
    <w:rsid w:val="00DC02BF"/>
    <w:rsid w:val="00DC058B"/>
    <w:rsid w:val="00DC0AD0"/>
    <w:rsid w:val="00DC13AE"/>
    <w:rsid w:val="00DC2A64"/>
    <w:rsid w:val="00DC3944"/>
    <w:rsid w:val="00DC4035"/>
    <w:rsid w:val="00DC48A4"/>
    <w:rsid w:val="00DC5187"/>
    <w:rsid w:val="00DC662D"/>
    <w:rsid w:val="00DC7BEB"/>
    <w:rsid w:val="00DD05A2"/>
    <w:rsid w:val="00DD0CF0"/>
    <w:rsid w:val="00DD0DB1"/>
    <w:rsid w:val="00DD2339"/>
    <w:rsid w:val="00DD6110"/>
    <w:rsid w:val="00DE0445"/>
    <w:rsid w:val="00DE1606"/>
    <w:rsid w:val="00DE24E8"/>
    <w:rsid w:val="00DE45A5"/>
    <w:rsid w:val="00DE4CDA"/>
    <w:rsid w:val="00DE641C"/>
    <w:rsid w:val="00DE6D56"/>
    <w:rsid w:val="00DE6EF5"/>
    <w:rsid w:val="00DF20EC"/>
    <w:rsid w:val="00DF2B1F"/>
    <w:rsid w:val="00DF3442"/>
    <w:rsid w:val="00DF4010"/>
    <w:rsid w:val="00DF5955"/>
    <w:rsid w:val="00DF6600"/>
    <w:rsid w:val="00DF6C31"/>
    <w:rsid w:val="00DF765A"/>
    <w:rsid w:val="00E030C6"/>
    <w:rsid w:val="00E0421A"/>
    <w:rsid w:val="00E04CCD"/>
    <w:rsid w:val="00E04E9B"/>
    <w:rsid w:val="00E055E4"/>
    <w:rsid w:val="00E06063"/>
    <w:rsid w:val="00E06C76"/>
    <w:rsid w:val="00E07A1D"/>
    <w:rsid w:val="00E10A54"/>
    <w:rsid w:val="00E11000"/>
    <w:rsid w:val="00E11CA7"/>
    <w:rsid w:val="00E129EE"/>
    <w:rsid w:val="00E12EAA"/>
    <w:rsid w:val="00E1381F"/>
    <w:rsid w:val="00E13F4A"/>
    <w:rsid w:val="00E146EB"/>
    <w:rsid w:val="00E14807"/>
    <w:rsid w:val="00E252D6"/>
    <w:rsid w:val="00E30C28"/>
    <w:rsid w:val="00E30E66"/>
    <w:rsid w:val="00E31ED7"/>
    <w:rsid w:val="00E33A0B"/>
    <w:rsid w:val="00E34500"/>
    <w:rsid w:val="00E3789B"/>
    <w:rsid w:val="00E37FF9"/>
    <w:rsid w:val="00E40610"/>
    <w:rsid w:val="00E420DD"/>
    <w:rsid w:val="00E42195"/>
    <w:rsid w:val="00E4286E"/>
    <w:rsid w:val="00E42B30"/>
    <w:rsid w:val="00E42C4B"/>
    <w:rsid w:val="00E4335E"/>
    <w:rsid w:val="00E467D8"/>
    <w:rsid w:val="00E4720D"/>
    <w:rsid w:val="00E47F84"/>
    <w:rsid w:val="00E50A18"/>
    <w:rsid w:val="00E512DC"/>
    <w:rsid w:val="00E537E5"/>
    <w:rsid w:val="00E53FD0"/>
    <w:rsid w:val="00E54190"/>
    <w:rsid w:val="00E5677E"/>
    <w:rsid w:val="00E57783"/>
    <w:rsid w:val="00E614CC"/>
    <w:rsid w:val="00E64AAD"/>
    <w:rsid w:val="00E64BEB"/>
    <w:rsid w:val="00E65053"/>
    <w:rsid w:val="00E658F6"/>
    <w:rsid w:val="00E6612F"/>
    <w:rsid w:val="00E670F0"/>
    <w:rsid w:val="00E71CD4"/>
    <w:rsid w:val="00E74BD1"/>
    <w:rsid w:val="00E74E1C"/>
    <w:rsid w:val="00E74F53"/>
    <w:rsid w:val="00E750F4"/>
    <w:rsid w:val="00E76A7D"/>
    <w:rsid w:val="00E77031"/>
    <w:rsid w:val="00E77442"/>
    <w:rsid w:val="00E8060B"/>
    <w:rsid w:val="00E81F72"/>
    <w:rsid w:val="00E82E07"/>
    <w:rsid w:val="00E83111"/>
    <w:rsid w:val="00E837E2"/>
    <w:rsid w:val="00E850A0"/>
    <w:rsid w:val="00E85C30"/>
    <w:rsid w:val="00E87CD5"/>
    <w:rsid w:val="00E87D0D"/>
    <w:rsid w:val="00E9052B"/>
    <w:rsid w:val="00E94A7E"/>
    <w:rsid w:val="00E951A9"/>
    <w:rsid w:val="00E95B27"/>
    <w:rsid w:val="00E969AF"/>
    <w:rsid w:val="00E96E30"/>
    <w:rsid w:val="00EA09AA"/>
    <w:rsid w:val="00EA1DB6"/>
    <w:rsid w:val="00EA23DD"/>
    <w:rsid w:val="00EA2DD9"/>
    <w:rsid w:val="00EA3051"/>
    <w:rsid w:val="00EA3929"/>
    <w:rsid w:val="00EA4F30"/>
    <w:rsid w:val="00EA61D2"/>
    <w:rsid w:val="00EA67E5"/>
    <w:rsid w:val="00EA68AC"/>
    <w:rsid w:val="00EB1792"/>
    <w:rsid w:val="00EB329E"/>
    <w:rsid w:val="00EB3B22"/>
    <w:rsid w:val="00EB4442"/>
    <w:rsid w:val="00EB4A69"/>
    <w:rsid w:val="00EB5F68"/>
    <w:rsid w:val="00EB62C7"/>
    <w:rsid w:val="00EB693C"/>
    <w:rsid w:val="00EC0069"/>
    <w:rsid w:val="00EC204A"/>
    <w:rsid w:val="00EC233F"/>
    <w:rsid w:val="00EC2722"/>
    <w:rsid w:val="00EC28A9"/>
    <w:rsid w:val="00EC3F81"/>
    <w:rsid w:val="00EC46A4"/>
    <w:rsid w:val="00EC500A"/>
    <w:rsid w:val="00EC6631"/>
    <w:rsid w:val="00EC68ED"/>
    <w:rsid w:val="00ED01BF"/>
    <w:rsid w:val="00ED2D38"/>
    <w:rsid w:val="00ED4EF2"/>
    <w:rsid w:val="00ED647D"/>
    <w:rsid w:val="00ED7517"/>
    <w:rsid w:val="00EE2F6D"/>
    <w:rsid w:val="00EE48F2"/>
    <w:rsid w:val="00EE5093"/>
    <w:rsid w:val="00EE5D8B"/>
    <w:rsid w:val="00EE603C"/>
    <w:rsid w:val="00EE74CB"/>
    <w:rsid w:val="00EF06FB"/>
    <w:rsid w:val="00EF108B"/>
    <w:rsid w:val="00EF1F08"/>
    <w:rsid w:val="00EF22D6"/>
    <w:rsid w:val="00EF4357"/>
    <w:rsid w:val="00EF456D"/>
    <w:rsid w:val="00F00579"/>
    <w:rsid w:val="00F005D7"/>
    <w:rsid w:val="00F0100F"/>
    <w:rsid w:val="00F03729"/>
    <w:rsid w:val="00F0420F"/>
    <w:rsid w:val="00F107BA"/>
    <w:rsid w:val="00F12B1A"/>
    <w:rsid w:val="00F1463D"/>
    <w:rsid w:val="00F172C3"/>
    <w:rsid w:val="00F201F1"/>
    <w:rsid w:val="00F20AED"/>
    <w:rsid w:val="00F2105B"/>
    <w:rsid w:val="00F22987"/>
    <w:rsid w:val="00F22ED4"/>
    <w:rsid w:val="00F23EF6"/>
    <w:rsid w:val="00F26D9C"/>
    <w:rsid w:val="00F303E7"/>
    <w:rsid w:val="00F32E16"/>
    <w:rsid w:val="00F34A2A"/>
    <w:rsid w:val="00F361C0"/>
    <w:rsid w:val="00F378DD"/>
    <w:rsid w:val="00F40441"/>
    <w:rsid w:val="00F41AC7"/>
    <w:rsid w:val="00F447A2"/>
    <w:rsid w:val="00F45C66"/>
    <w:rsid w:val="00F47C8C"/>
    <w:rsid w:val="00F50823"/>
    <w:rsid w:val="00F55E7F"/>
    <w:rsid w:val="00F55F1A"/>
    <w:rsid w:val="00F57FF8"/>
    <w:rsid w:val="00F6025F"/>
    <w:rsid w:val="00F60A45"/>
    <w:rsid w:val="00F6274F"/>
    <w:rsid w:val="00F630C0"/>
    <w:rsid w:val="00F63E29"/>
    <w:rsid w:val="00F64C86"/>
    <w:rsid w:val="00F65DC6"/>
    <w:rsid w:val="00F6761D"/>
    <w:rsid w:val="00F67E82"/>
    <w:rsid w:val="00F70447"/>
    <w:rsid w:val="00F712C7"/>
    <w:rsid w:val="00F77A8B"/>
    <w:rsid w:val="00F81970"/>
    <w:rsid w:val="00F82619"/>
    <w:rsid w:val="00F82C27"/>
    <w:rsid w:val="00F844A0"/>
    <w:rsid w:val="00F85062"/>
    <w:rsid w:val="00F87DFA"/>
    <w:rsid w:val="00F91B1A"/>
    <w:rsid w:val="00F92829"/>
    <w:rsid w:val="00F94258"/>
    <w:rsid w:val="00F966D2"/>
    <w:rsid w:val="00F97B2F"/>
    <w:rsid w:val="00FA08D1"/>
    <w:rsid w:val="00FA34B2"/>
    <w:rsid w:val="00FA36B6"/>
    <w:rsid w:val="00FA575B"/>
    <w:rsid w:val="00FB0056"/>
    <w:rsid w:val="00FB0BD0"/>
    <w:rsid w:val="00FB1692"/>
    <w:rsid w:val="00FB1BCC"/>
    <w:rsid w:val="00FB2455"/>
    <w:rsid w:val="00FB5A72"/>
    <w:rsid w:val="00FB6C2C"/>
    <w:rsid w:val="00FB746A"/>
    <w:rsid w:val="00FC0808"/>
    <w:rsid w:val="00FC11FF"/>
    <w:rsid w:val="00FC2137"/>
    <w:rsid w:val="00FC322C"/>
    <w:rsid w:val="00FC42D7"/>
    <w:rsid w:val="00FC4AE9"/>
    <w:rsid w:val="00FC7FC1"/>
    <w:rsid w:val="00FD24E0"/>
    <w:rsid w:val="00FD27ED"/>
    <w:rsid w:val="00FD34A3"/>
    <w:rsid w:val="00FD35FF"/>
    <w:rsid w:val="00FD4C98"/>
    <w:rsid w:val="00FD5103"/>
    <w:rsid w:val="00FD5EEE"/>
    <w:rsid w:val="00FD790D"/>
    <w:rsid w:val="00FE09A1"/>
    <w:rsid w:val="00FE2DE2"/>
    <w:rsid w:val="00FE3CBA"/>
    <w:rsid w:val="00FE77B9"/>
    <w:rsid w:val="00FF0335"/>
    <w:rsid w:val="00FF4256"/>
    <w:rsid w:val="00FF437B"/>
    <w:rsid w:val="00FF472F"/>
    <w:rsid w:val="00FF5D47"/>
    <w:rsid w:val="00FF7BA7"/>
    <w:rsid w:val="02FA52D0"/>
    <w:rsid w:val="0307839B"/>
    <w:rsid w:val="03B55D28"/>
    <w:rsid w:val="03E73C10"/>
    <w:rsid w:val="04847DA6"/>
    <w:rsid w:val="057F3D0F"/>
    <w:rsid w:val="06DB2D0C"/>
    <w:rsid w:val="07285677"/>
    <w:rsid w:val="076AE19D"/>
    <w:rsid w:val="076E6D24"/>
    <w:rsid w:val="0837F643"/>
    <w:rsid w:val="08D0FA09"/>
    <w:rsid w:val="08E9FFE7"/>
    <w:rsid w:val="09288395"/>
    <w:rsid w:val="09DF19CB"/>
    <w:rsid w:val="0A3B30FE"/>
    <w:rsid w:val="0AEE52EA"/>
    <w:rsid w:val="0B70AF18"/>
    <w:rsid w:val="0BC78787"/>
    <w:rsid w:val="0BD51D3F"/>
    <w:rsid w:val="0BFB213F"/>
    <w:rsid w:val="0E71A3BE"/>
    <w:rsid w:val="0EA417E0"/>
    <w:rsid w:val="0EE034DF"/>
    <w:rsid w:val="0F3D0FE4"/>
    <w:rsid w:val="0F4F67C5"/>
    <w:rsid w:val="0FC7B2DC"/>
    <w:rsid w:val="11F2760D"/>
    <w:rsid w:val="1204249A"/>
    <w:rsid w:val="12894D95"/>
    <w:rsid w:val="1502DA29"/>
    <w:rsid w:val="1549C7BA"/>
    <w:rsid w:val="180EEA9D"/>
    <w:rsid w:val="1838251F"/>
    <w:rsid w:val="184EC055"/>
    <w:rsid w:val="18A837E2"/>
    <w:rsid w:val="18E1E857"/>
    <w:rsid w:val="19E25818"/>
    <w:rsid w:val="1A2E2D30"/>
    <w:rsid w:val="1A4D57A3"/>
    <w:rsid w:val="1B6C0FAA"/>
    <w:rsid w:val="1B9AE1AF"/>
    <w:rsid w:val="1BA7EC82"/>
    <w:rsid w:val="1D015FED"/>
    <w:rsid w:val="1E37A290"/>
    <w:rsid w:val="1F2615A8"/>
    <w:rsid w:val="2041801E"/>
    <w:rsid w:val="21C48C00"/>
    <w:rsid w:val="22E9FBAC"/>
    <w:rsid w:val="23498DC2"/>
    <w:rsid w:val="2438FC89"/>
    <w:rsid w:val="248A3D78"/>
    <w:rsid w:val="25C68E57"/>
    <w:rsid w:val="26749B4E"/>
    <w:rsid w:val="27A85F63"/>
    <w:rsid w:val="29DEADB2"/>
    <w:rsid w:val="2A05140B"/>
    <w:rsid w:val="2AD02B93"/>
    <w:rsid w:val="2BBB8AAC"/>
    <w:rsid w:val="2C180417"/>
    <w:rsid w:val="2C490276"/>
    <w:rsid w:val="2FA608FC"/>
    <w:rsid w:val="3183EB11"/>
    <w:rsid w:val="319E6A9A"/>
    <w:rsid w:val="325D774A"/>
    <w:rsid w:val="32B6458B"/>
    <w:rsid w:val="340773F4"/>
    <w:rsid w:val="3549AAEE"/>
    <w:rsid w:val="3679C1CC"/>
    <w:rsid w:val="37366366"/>
    <w:rsid w:val="373D9609"/>
    <w:rsid w:val="381F4BCD"/>
    <w:rsid w:val="38927C4B"/>
    <w:rsid w:val="394DE76B"/>
    <w:rsid w:val="3AD3A955"/>
    <w:rsid w:val="3B5DCEAF"/>
    <w:rsid w:val="3B65BDB8"/>
    <w:rsid w:val="3BCBF7AC"/>
    <w:rsid w:val="3BEB3910"/>
    <w:rsid w:val="3C0473C0"/>
    <w:rsid w:val="3C5DF6C0"/>
    <w:rsid w:val="3D51485F"/>
    <w:rsid w:val="3F6EC4BA"/>
    <w:rsid w:val="3FAFBA19"/>
    <w:rsid w:val="3FE87E3E"/>
    <w:rsid w:val="40622946"/>
    <w:rsid w:val="40F7FA4E"/>
    <w:rsid w:val="41089174"/>
    <w:rsid w:val="42BDA680"/>
    <w:rsid w:val="42F8A153"/>
    <w:rsid w:val="43019B7C"/>
    <w:rsid w:val="4374419C"/>
    <w:rsid w:val="45882CDF"/>
    <w:rsid w:val="45A225AB"/>
    <w:rsid w:val="486F8F10"/>
    <w:rsid w:val="49C95964"/>
    <w:rsid w:val="4AF30D07"/>
    <w:rsid w:val="4BB4F637"/>
    <w:rsid w:val="4BE1DCBE"/>
    <w:rsid w:val="4E956963"/>
    <w:rsid w:val="4ED0ABA2"/>
    <w:rsid w:val="4EE1C51F"/>
    <w:rsid w:val="4F453AF8"/>
    <w:rsid w:val="4F75E4F9"/>
    <w:rsid w:val="4FD509E0"/>
    <w:rsid w:val="50B0AD1A"/>
    <w:rsid w:val="515F1E52"/>
    <w:rsid w:val="524949DA"/>
    <w:rsid w:val="52AAC4BF"/>
    <w:rsid w:val="537D0A9E"/>
    <w:rsid w:val="53C6F07B"/>
    <w:rsid w:val="5455E11E"/>
    <w:rsid w:val="558D20F5"/>
    <w:rsid w:val="565D1402"/>
    <w:rsid w:val="585D9AAD"/>
    <w:rsid w:val="5A4530EC"/>
    <w:rsid w:val="5A47BAAD"/>
    <w:rsid w:val="5B6A495C"/>
    <w:rsid w:val="5BD8821F"/>
    <w:rsid w:val="5BFDEA95"/>
    <w:rsid w:val="5C30A9F5"/>
    <w:rsid w:val="5C55C40B"/>
    <w:rsid w:val="5D90F5D7"/>
    <w:rsid w:val="5EAF937D"/>
    <w:rsid w:val="5EFC25E0"/>
    <w:rsid w:val="60ADBF65"/>
    <w:rsid w:val="6113B15A"/>
    <w:rsid w:val="614F68E9"/>
    <w:rsid w:val="6170B72A"/>
    <w:rsid w:val="628AFAF1"/>
    <w:rsid w:val="633A4E2E"/>
    <w:rsid w:val="63A08269"/>
    <w:rsid w:val="64F5A359"/>
    <w:rsid w:val="66FF93D6"/>
    <w:rsid w:val="67657C2E"/>
    <w:rsid w:val="67AA72F9"/>
    <w:rsid w:val="6866B827"/>
    <w:rsid w:val="6894C5DB"/>
    <w:rsid w:val="68D7A0B4"/>
    <w:rsid w:val="6A075448"/>
    <w:rsid w:val="6A6177DB"/>
    <w:rsid w:val="6B13ECF4"/>
    <w:rsid w:val="6BB22CC2"/>
    <w:rsid w:val="6BEE0791"/>
    <w:rsid w:val="6C7671DC"/>
    <w:rsid w:val="6D183545"/>
    <w:rsid w:val="6D4426D7"/>
    <w:rsid w:val="6D4A38BE"/>
    <w:rsid w:val="6D55EC25"/>
    <w:rsid w:val="6E53E720"/>
    <w:rsid w:val="6F0136BB"/>
    <w:rsid w:val="6F2FE2BE"/>
    <w:rsid w:val="6F59A926"/>
    <w:rsid w:val="6FA532AC"/>
    <w:rsid w:val="7002CF79"/>
    <w:rsid w:val="71615D23"/>
    <w:rsid w:val="7166F617"/>
    <w:rsid w:val="71D57A5B"/>
    <w:rsid w:val="71FE72B4"/>
    <w:rsid w:val="726A1C28"/>
    <w:rsid w:val="72BA7F9F"/>
    <w:rsid w:val="743CAD54"/>
    <w:rsid w:val="75DD3514"/>
    <w:rsid w:val="76524255"/>
    <w:rsid w:val="76561B18"/>
    <w:rsid w:val="770F6B6D"/>
    <w:rsid w:val="78340AA2"/>
    <w:rsid w:val="79514E2F"/>
    <w:rsid w:val="796FC12B"/>
    <w:rsid w:val="797C53A7"/>
    <w:rsid w:val="7A4EB822"/>
    <w:rsid w:val="7AC2CB33"/>
    <w:rsid w:val="7B1E4340"/>
    <w:rsid w:val="7BA67646"/>
    <w:rsid w:val="7BC83142"/>
    <w:rsid w:val="7C8B4C8D"/>
    <w:rsid w:val="7F20AFDB"/>
    <w:rsid w:val="7F312FB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BAF67"/>
  <w15:chartTrackingRefBased/>
  <w15:docId w15:val="{347BBAFD-6D9D-41C6-AE8E-7C53E74B7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F02"/>
    <w:rPr>
      <w:rFonts w:ascii="Lato Light" w:eastAsia="Times New Roman" w:hAnsi="Lato Light"/>
      <w:color w:val="222222"/>
      <w:shd w:val="clear" w:color="auto" w:fill="FFFFFF"/>
      <w:lang w:val="en-GB"/>
    </w:rPr>
  </w:style>
  <w:style w:type="paragraph" w:styleId="Heading1">
    <w:name w:val="heading 1"/>
    <w:basedOn w:val="ListParagraph"/>
    <w:next w:val="Normal"/>
    <w:link w:val="Heading1Char"/>
    <w:uiPriority w:val="9"/>
    <w:qFormat/>
    <w:rsid w:val="00CE5D25"/>
    <w:pPr>
      <w:numPr>
        <w:numId w:val="8"/>
      </w:numPr>
      <w:ind w:left="567" w:right="-896" w:hanging="567"/>
      <w:outlineLvl w:val="0"/>
    </w:pPr>
    <w:rPr>
      <w:rFonts w:ascii="Lato" w:hAnsi="Lato"/>
      <w:b/>
      <w:bCs/>
      <w:sz w:val="28"/>
      <w:szCs w:val="28"/>
      <w:lang w:val="en-US"/>
    </w:rPr>
  </w:style>
  <w:style w:type="paragraph" w:styleId="Heading2">
    <w:name w:val="heading 2"/>
    <w:basedOn w:val="ListParagraph"/>
    <w:next w:val="Normal"/>
    <w:link w:val="Heading2Char"/>
    <w:uiPriority w:val="9"/>
    <w:unhideWhenUsed/>
    <w:qFormat/>
    <w:rsid w:val="001746DA"/>
    <w:pPr>
      <w:numPr>
        <w:ilvl w:val="1"/>
        <w:numId w:val="8"/>
      </w:numPr>
      <w:outlineLvl w:val="1"/>
    </w:pPr>
    <w:rPr>
      <w:rFonts w:ascii="Lato" w:hAnsi="Lato"/>
      <w:b/>
      <w:bCs/>
      <w:color w:val="D14120"/>
      <w:sz w:val="24"/>
      <w:szCs w:val="24"/>
    </w:rPr>
  </w:style>
  <w:style w:type="paragraph" w:styleId="Heading3">
    <w:name w:val="heading 3"/>
    <w:basedOn w:val="ListParagraph"/>
    <w:next w:val="Normal"/>
    <w:link w:val="Heading3Char"/>
    <w:uiPriority w:val="9"/>
    <w:unhideWhenUsed/>
    <w:qFormat/>
    <w:rsid w:val="00FC4AE9"/>
    <w:pPr>
      <w:numPr>
        <w:ilvl w:val="2"/>
        <w:numId w:val="8"/>
      </w:numPr>
      <w:outlineLvl w:val="2"/>
    </w:pPr>
    <w:rPr>
      <w:rFonts w:ascii="Lato" w:hAnsi="Lato"/>
      <w:b/>
      <w:bCs/>
      <w:i/>
      <w:iCs/>
      <w:lang w:val="en-US"/>
    </w:rPr>
  </w:style>
  <w:style w:type="paragraph" w:styleId="Heading4">
    <w:name w:val="heading 4"/>
    <w:basedOn w:val="Heading3"/>
    <w:next w:val="Normal"/>
    <w:link w:val="Heading4Char"/>
    <w:uiPriority w:val="9"/>
    <w:unhideWhenUsed/>
    <w:qFormat/>
    <w:rsid w:val="004A4F02"/>
    <w:pPr>
      <w:numPr>
        <w:ilvl w:val="3"/>
      </w:numPr>
      <w:outlineLvl w:val="3"/>
    </w:pPr>
    <w:rPr>
      <w:b w:val="0"/>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efinitions,Definition1"/>
    <w:basedOn w:val="Normal"/>
    <w:link w:val="ListParagraphChar"/>
    <w:uiPriority w:val="34"/>
    <w:qFormat/>
    <w:rsid w:val="00B66846"/>
    <w:pPr>
      <w:ind w:left="720"/>
      <w:contextualSpacing/>
    </w:pPr>
  </w:style>
  <w:style w:type="character" w:styleId="CommentReference">
    <w:name w:val="annotation reference"/>
    <w:basedOn w:val="DefaultParagraphFont"/>
    <w:uiPriority w:val="99"/>
    <w:semiHidden/>
    <w:unhideWhenUsed/>
    <w:rsid w:val="00B66846"/>
    <w:rPr>
      <w:sz w:val="16"/>
      <w:szCs w:val="16"/>
    </w:rPr>
  </w:style>
  <w:style w:type="paragraph" w:styleId="CommentText">
    <w:name w:val="annotation text"/>
    <w:basedOn w:val="Normal"/>
    <w:link w:val="CommentTextChar"/>
    <w:uiPriority w:val="99"/>
    <w:unhideWhenUsed/>
    <w:rsid w:val="00B66846"/>
    <w:pPr>
      <w:spacing w:line="240" w:lineRule="auto"/>
    </w:pPr>
    <w:rPr>
      <w:sz w:val="20"/>
      <w:szCs w:val="20"/>
    </w:rPr>
  </w:style>
  <w:style w:type="character" w:customStyle="1" w:styleId="CommentTextChar">
    <w:name w:val="Comment Text Char"/>
    <w:basedOn w:val="DefaultParagraphFont"/>
    <w:link w:val="CommentText"/>
    <w:uiPriority w:val="99"/>
    <w:rsid w:val="00B66846"/>
    <w:rPr>
      <w:sz w:val="20"/>
      <w:szCs w:val="20"/>
    </w:rPr>
  </w:style>
  <w:style w:type="paragraph" w:styleId="CommentSubject">
    <w:name w:val="annotation subject"/>
    <w:basedOn w:val="CommentText"/>
    <w:next w:val="CommentText"/>
    <w:link w:val="CommentSubjectChar"/>
    <w:uiPriority w:val="99"/>
    <w:semiHidden/>
    <w:unhideWhenUsed/>
    <w:rsid w:val="00B66846"/>
    <w:rPr>
      <w:b/>
      <w:bCs/>
    </w:rPr>
  </w:style>
  <w:style w:type="character" w:customStyle="1" w:styleId="CommentSubjectChar">
    <w:name w:val="Comment Subject Char"/>
    <w:basedOn w:val="CommentTextChar"/>
    <w:link w:val="CommentSubject"/>
    <w:uiPriority w:val="99"/>
    <w:semiHidden/>
    <w:rsid w:val="00B66846"/>
    <w:rPr>
      <w:b/>
      <w:bCs/>
      <w:sz w:val="20"/>
      <w:szCs w:val="20"/>
    </w:rPr>
  </w:style>
  <w:style w:type="paragraph" w:styleId="FootnoteText">
    <w:name w:val="footnote text"/>
    <w:basedOn w:val="Normal"/>
    <w:link w:val="FootnoteTextChar"/>
    <w:uiPriority w:val="99"/>
    <w:semiHidden/>
    <w:unhideWhenUsed/>
    <w:rsid w:val="00064A09"/>
    <w:pPr>
      <w:spacing w:after="0" w:line="240" w:lineRule="auto"/>
    </w:pPr>
    <w:rPr>
      <w:sz w:val="20"/>
      <w:szCs w:val="20"/>
      <w:lang w:val="en-US"/>
    </w:rPr>
  </w:style>
  <w:style w:type="character" w:customStyle="1" w:styleId="FootnoteTextChar">
    <w:name w:val="Footnote Text Char"/>
    <w:basedOn w:val="DefaultParagraphFont"/>
    <w:link w:val="FootnoteText"/>
    <w:uiPriority w:val="99"/>
    <w:semiHidden/>
    <w:rsid w:val="00064A09"/>
    <w:rPr>
      <w:rFonts w:ascii="Lato Light" w:hAnsi="Lato Light"/>
      <w:sz w:val="20"/>
      <w:szCs w:val="20"/>
      <w:lang w:val="en-US"/>
    </w:rPr>
  </w:style>
  <w:style w:type="character" w:styleId="FootnoteReference">
    <w:name w:val="footnote reference"/>
    <w:basedOn w:val="DefaultParagraphFont"/>
    <w:uiPriority w:val="99"/>
    <w:semiHidden/>
    <w:unhideWhenUsed/>
    <w:rsid w:val="00064A09"/>
    <w:rPr>
      <w:vertAlign w:val="superscript"/>
    </w:rPr>
  </w:style>
  <w:style w:type="paragraph" w:styleId="NormalWeb">
    <w:name w:val="Normal (Web)"/>
    <w:basedOn w:val="Normal"/>
    <w:uiPriority w:val="99"/>
    <w:semiHidden/>
    <w:unhideWhenUsed/>
    <w:rsid w:val="00064A09"/>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1D1BF3"/>
    <w:pPr>
      <w:autoSpaceDE w:val="0"/>
      <w:autoSpaceDN w:val="0"/>
      <w:adjustRightInd w:val="0"/>
      <w:spacing w:after="0" w:line="240" w:lineRule="auto"/>
    </w:pPr>
    <w:rPr>
      <w:rFonts w:ascii="Lato Light" w:hAnsi="Lato Light" w:cs="Lato Light"/>
      <w:color w:val="000000"/>
      <w:sz w:val="24"/>
      <w:szCs w:val="24"/>
    </w:rPr>
  </w:style>
  <w:style w:type="character" w:customStyle="1" w:styleId="Heading2Char">
    <w:name w:val="Heading 2 Char"/>
    <w:basedOn w:val="DefaultParagraphFont"/>
    <w:link w:val="Heading2"/>
    <w:uiPriority w:val="9"/>
    <w:rsid w:val="001746DA"/>
    <w:rPr>
      <w:rFonts w:ascii="Lato" w:eastAsia="Times New Roman" w:hAnsi="Lato"/>
      <w:b/>
      <w:bCs/>
      <w:color w:val="D14120"/>
      <w:sz w:val="24"/>
      <w:szCs w:val="24"/>
      <w:lang w:val="en-GB"/>
    </w:rPr>
  </w:style>
  <w:style w:type="character" w:customStyle="1" w:styleId="Heading1Char">
    <w:name w:val="Heading 1 Char"/>
    <w:basedOn w:val="DefaultParagraphFont"/>
    <w:link w:val="Heading1"/>
    <w:uiPriority w:val="9"/>
    <w:rsid w:val="00CE5D25"/>
    <w:rPr>
      <w:rFonts w:ascii="Lato" w:eastAsia="Times New Roman" w:hAnsi="Lato"/>
      <w:b/>
      <w:bCs/>
      <w:color w:val="222222"/>
      <w:sz w:val="28"/>
      <w:szCs w:val="28"/>
    </w:rPr>
  </w:style>
  <w:style w:type="character" w:customStyle="1" w:styleId="Heading3Char">
    <w:name w:val="Heading 3 Char"/>
    <w:basedOn w:val="DefaultParagraphFont"/>
    <w:link w:val="Heading3"/>
    <w:uiPriority w:val="9"/>
    <w:rsid w:val="00FC4AE9"/>
    <w:rPr>
      <w:rFonts w:ascii="Lato" w:eastAsia="Times New Roman" w:hAnsi="Lato"/>
      <w:b/>
      <w:bCs/>
      <w:i/>
      <w:iCs/>
      <w:color w:val="222222"/>
    </w:rPr>
  </w:style>
  <w:style w:type="character" w:customStyle="1" w:styleId="ListParagraphChar">
    <w:name w:val="List Paragraph Char"/>
    <w:aliases w:val="Definitions Char,Definition1 Char"/>
    <w:basedOn w:val="DefaultParagraphFont"/>
    <w:link w:val="ListParagraph"/>
    <w:uiPriority w:val="34"/>
    <w:locked/>
    <w:rsid w:val="00C37DAE"/>
  </w:style>
  <w:style w:type="paragraph" w:styleId="Header">
    <w:name w:val="header"/>
    <w:basedOn w:val="Normal"/>
    <w:link w:val="HeaderChar"/>
    <w:uiPriority w:val="99"/>
    <w:unhideWhenUsed/>
    <w:rsid w:val="001E33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3341"/>
  </w:style>
  <w:style w:type="paragraph" w:styleId="Footer">
    <w:name w:val="footer"/>
    <w:basedOn w:val="Normal"/>
    <w:link w:val="FooterChar"/>
    <w:uiPriority w:val="99"/>
    <w:unhideWhenUsed/>
    <w:rsid w:val="001E33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3341"/>
  </w:style>
  <w:style w:type="paragraph" w:styleId="NoSpacing">
    <w:name w:val="No Spacing"/>
    <w:link w:val="NoSpacingChar"/>
    <w:uiPriority w:val="1"/>
    <w:qFormat/>
    <w:rsid w:val="001746DA"/>
    <w:pPr>
      <w:spacing w:after="0" w:line="240" w:lineRule="auto"/>
    </w:pPr>
    <w:rPr>
      <w:rFonts w:eastAsiaTheme="minorEastAsia"/>
    </w:rPr>
  </w:style>
  <w:style w:type="character" w:customStyle="1" w:styleId="NoSpacingChar">
    <w:name w:val="No Spacing Char"/>
    <w:basedOn w:val="DefaultParagraphFont"/>
    <w:link w:val="NoSpacing"/>
    <w:uiPriority w:val="1"/>
    <w:rsid w:val="001746DA"/>
    <w:rPr>
      <w:rFonts w:eastAsiaTheme="minorEastAsia"/>
      <w:lang w:val="en-US"/>
    </w:rPr>
  </w:style>
  <w:style w:type="paragraph" w:styleId="TOCHeading">
    <w:name w:val="TOC Heading"/>
    <w:basedOn w:val="Heading1"/>
    <w:next w:val="Normal"/>
    <w:uiPriority w:val="39"/>
    <w:unhideWhenUsed/>
    <w:qFormat/>
    <w:rsid w:val="001746DA"/>
    <w:pPr>
      <w:keepNext/>
      <w:keepLines/>
      <w:numPr>
        <w:numId w:val="0"/>
      </w:numPr>
      <w:spacing w:before="240" w:after="0"/>
      <w:ind w:right="0"/>
      <w:contextualSpacing w:val="0"/>
      <w:outlineLvl w:val="9"/>
    </w:pPr>
    <w:rPr>
      <w:rFonts w:asciiTheme="majorHAnsi" w:eastAsiaTheme="majorEastAsia" w:hAnsiTheme="majorHAnsi" w:cstheme="majorBidi"/>
      <w:b w:val="0"/>
      <w:bCs w:val="0"/>
      <w:color w:val="9C3018" w:themeColor="accent1" w:themeShade="BF"/>
      <w:sz w:val="32"/>
      <w:szCs w:val="32"/>
    </w:rPr>
  </w:style>
  <w:style w:type="paragraph" w:styleId="TOC1">
    <w:name w:val="toc 1"/>
    <w:basedOn w:val="Normal"/>
    <w:next w:val="Normal"/>
    <w:autoRedefine/>
    <w:uiPriority w:val="39"/>
    <w:unhideWhenUsed/>
    <w:rsid w:val="00CE5D25"/>
    <w:pPr>
      <w:tabs>
        <w:tab w:val="left" w:pos="440"/>
        <w:tab w:val="right" w:leader="dot" w:pos="9016"/>
      </w:tabs>
      <w:spacing w:after="100"/>
    </w:pPr>
  </w:style>
  <w:style w:type="paragraph" w:styleId="TOC2">
    <w:name w:val="toc 2"/>
    <w:basedOn w:val="Normal"/>
    <w:next w:val="Normal"/>
    <w:autoRedefine/>
    <w:uiPriority w:val="39"/>
    <w:unhideWhenUsed/>
    <w:rsid w:val="001746DA"/>
    <w:pPr>
      <w:spacing w:after="100"/>
      <w:ind w:left="220"/>
    </w:pPr>
  </w:style>
  <w:style w:type="paragraph" w:styleId="TOC3">
    <w:name w:val="toc 3"/>
    <w:basedOn w:val="Normal"/>
    <w:next w:val="Normal"/>
    <w:autoRedefine/>
    <w:uiPriority w:val="39"/>
    <w:unhideWhenUsed/>
    <w:rsid w:val="00E64BEB"/>
    <w:pPr>
      <w:tabs>
        <w:tab w:val="left" w:pos="1320"/>
        <w:tab w:val="right" w:leader="dot" w:pos="9016"/>
      </w:tabs>
      <w:spacing w:after="100"/>
      <w:ind w:left="440"/>
    </w:pPr>
    <w:rPr>
      <w:rFonts w:asciiTheme="minorHAnsi" w:hAnsiTheme="minorHAnsi"/>
      <w:i/>
      <w:iCs/>
      <w:noProof/>
    </w:rPr>
  </w:style>
  <w:style w:type="character" w:styleId="Hyperlink">
    <w:name w:val="Hyperlink"/>
    <w:basedOn w:val="DefaultParagraphFont"/>
    <w:uiPriority w:val="99"/>
    <w:unhideWhenUsed/>
    <w:rsid w:val="001746DA"/>
    <w:rPr>
      <w:color w:val="FFFFFF" w:themeColor="hyperlink"/>
      <w:u w:val="single"/>
    </w:rPr>
  </w:style>
  <w:style w:type="character" w:customStyle="1" w:styleId="Heading4Char">
    <w:name w:val="Heading 4 Char"/>
    <w:basedOn w:val="DefaultParagraphFont"/>
    <w:link w:val="Heading4"/>
    <w:uiPriority w:val="9"/>
    <w:rsid w:val="004A4F02"/>
    <w:rPr>
      <w:rFonts w:ascii="Lato" w:eastAsia="Times New Roman" w:hAnsi="Lato"/>
      <w:i/>
      <w:iCs/>
      <w:color w:val="222222"/>
    </w:rPr>
  </w:style>
  <w:style w:type="paragraph" w:styleId="Revision">
    <w:name w:val="Revision"/>
    <w:hidden/>
    <w:uiPriority w:val="99"/>
    <w:semiHidden/>
    <w:rsid w:val="000A1936"/>
    <w:pPr>
      <w:spacing w:after="0" w:line="240" w:lineRule="auto"/>
    </w:pPr>
    <w:rPr>
      <w:rFonts w:ascii="Lato Light" w:eastAsia="Times New Roman" w:hAnsi="Lato Light"/>
      <w:color w:val="222222"/>
      <w:shd w:val="clear" w:color="auto" w:fill="FFFFFF"/>
      <w:lang w:val="en-GB"/>
    </w:rPr>
  </w:style>
  <w:style w:type="paragraph" w:customStyle="1" w:styleId="Bullet">
    <w:name w:val="Bullet"/>
    <w:basedOn w:val="ListParagraph"/>
    <w:next w:val="Normal"/>
    <w:link w:val="BulletChar"/>
    <w:uiPriority w:val="1"/>
    <w:qFormat/>
    <w:rsid w:val="000143DA"/>
    <w:pPr>
      <w:numPr>
        <w:numId w:val="9"/>
      </w:numPr>
    </w:pPr>
    <w:rPr>
      <w:rFonts w:asciiTheme="minorHAnsi" w:eastAsiaTheme="minorHAnsi" w:hAnsiTheme="minorHAnsi"/>
      <w:shd w:val="clear" w:color="auto" w:fill="auto"/>
    </w:rPr>
  </w:style>
  <w:style w:type="character" w:customStyle="1" w:styleId="BulletChar">
    <w:name w:val="Bullet Char"/>
    <w:basedOn w:val="DefaultParagraphFont"/>
    <w:link w:val="Bullet"/>
    <w:uiPriority w:val="1"/>
    <w:rsid w:val="000143DA"/>
    <w:rPr>
      <w:color w:val="222222"/>
      <w:lang w:val="en-GB"/>
    </w:rPr>
  </w:style>
  <w:style w:type="table" w:customStyle="1" w:styleId="TableGrid2">
    <w:name w:val="Table Grid2"/>
    <w:basedOn w:val="TableNormal"/>
    <w:next w:val="TableGrid"/>
    <w:uiPriority w:val="39"/>
    <w:rsid w:val="000143DA"/>
    <w:pPr>
      <w:spacing w:after="0" w:line="240" w:lineRule="auto"/>
    </w:pPr>
    <w:rPr>
      <w:rFonts w:eastAsia="Lato Light"/>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143DA"/>
    <w:pPr>
      <w:spacing w:after="0" w:line="240" w:lineRule="auto"/>
    </w:pPr>
    <w:rPr>
      <w:rFonts w:eastAsia="Lato Light"/>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143DA"/>
    <w:pPr>
      <w:spacing w:after="0" w:line="240" w:lineRule="auto"/>
    </w:pPr>
    <w:rPr>
      <w:rFonts w:eastAsia="Lato Light"/>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0143DA"/>
    <w:pPr>
      <w:spacing w:after="0" w:line="240" w:lineRule="auto"/>
    </w:pPr>
    <w:rPr>
      <w:rFonts w:eastAsia="Lato Light"/>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14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D001D"/>
    <w:pPr>
      <w:spacing w:after="0" w:line="240" w:lineRule="auto"/>
    </w:pPr>
    <w:rPr>
      <w:kern w:val="2"/>
      <w:sz w:val="24"/>
      <w:szCs w:val="24"/>
      <w:lang w:val="en-GB"/>
      <w14:ligatures w14:val="standardContextual"/>
    </w:rPr>
    <w:tblPr>
      <w:tblStyleRowBandSize w:val="1"/>
      <w:tblStyleColBandSize w:val="1"/>
      <w:tblBorders>
        <w:top w:val="single" w:sz="4" w:space="0" w:color="E98872" w:themeColor="accent1" w:themeTint="99"/>
        <w:left w:val="single" w:sz="4" w:space="0" w:color="E98872" w:themeColor="accent1" w:themeTint="99"/>
        <w:bottom w:val="single" w:sz="4" w:space="0" w:color="E98872" w:themeColor="accent1" w:themeTint="99"/>
        <w:right w:val="single" w:sz="4" w:space="0" w:color="E98872" w:themeColor="accent1" w:themeTint="99"/>
        <w:insideH w:val="single" w:sz="4" w:space="0" w:color="E98872" w:themeColor="accent1" w:themeTint="99"/>
        <w:insideV w:val="single" w:sz="4" w:space="0" w:color="E98872" w:themeColor="accent1" w:themeTint="99"/>
      </w:tblBorders>
    </w:tblPr>
    <w:tblStylePr w:type="firstRow">
      <w:rPr>
        <w:b/>
        <w:bCs/>
        <w:color w:val="FFFFFF" w:themeColor="background1"/>
      </w:rPr>
      <w:tblPr/>
      <w:tcPr>
        <w:tcBorders>
          <w:top w:val="single" w:sz="4" w:space="0" w:color="D14120" w:themeColor="accent1"/>
          <w:left w:val="single" w:sz="4" w:space="0" w:color="D14120" w:themeColor="accent1"/>
          <w:bottom w:val="single" w:sz="4" w:space="0" w:color="D14120" w:themeColor="accent1"/>
          <w:right w:val="single" w:sz="4" w:space="0" w:color="D14120" w:themeColor="accent1"/>
          <w:insideH w:val="nil"/>
          <w:insideV w:val="nil"/>
        </w:tcBorders>
        <w:shd w:val="clear" w:color="auto" w:fill="D14120" w:themeFill="accent1"/>
      </w:tcPr>
    </w:tblStylePr>
    <w:tblStylePr w:type="lastRow">
      <w:rPr>
        <w:b/>
        <w:bCs/>
      </w:rPr>
      <w:tblPr/>
      <w:tcPr>
        <w:tcBorders>
          <w:top w:val="double" w:sz="4" w:space="0" w:color="D14120" w:themeColor="accent1"/>
        </w:tcBorders>
      </w:tcPr>
    </w:tblStylePr>
    <w:tblStylePr w:type="firstCol">
      <w:rPr>
        <w:b/>
        <w:bCs/>
      </w:rPr>
    </w:tblStylePr>
    <w:tblStylePr w:type="lastCol">
      <w:rPr>
        <w:b/>
        <w:bCs/>
      </w:rPr>
    </w:tblStylePr>
    <w:tblStylePr w:type="band1Vert">
      <w:tblPr/>
      <w:tcPr>
        <w:shd w:val="clear" w:color="auto" w:fill="F7D7D0" w:themeFill="accent1" w:themeFillTint="33"/>
      </w:tcPr>
    </w:tblStylePr>
    <w:tblStylePr w:type="band1Horz">
      <w:tblPr/>
      <w:tcPr>
        <w:shd w:val="clear" w:color="auto" w:fill="F7D7D0" w:themeFill="accent1" w:themeFillTint="33"/>
      </w:tcPr>
    </w:tblStylePr>
  </w:style>
  <w:style w:type="table" w:styleId="TableGridLight">
    <w:name w:val="Grid Table Light"/>
    <w:basedOn w:val="TableNormal"/>
    <w:uiPriority w:val="40"/>
    <w:rsid w:val="00CD001D"/>
    <w:pPr>
      <w:spacing w:after="0" w:line="240" w:lineRule="auto"/>
    </w:pPr>
    <w:rPr>
      <w:kern w:val="2"/>
      <w:sz w:val="24"/>
      <w:szCs w:val="24"/>
      <w:lang w:val="en-GB"/>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RTest">
    <w:name w:val="ER_Test"/>
    <w:basedOn w:val="Normal"/>
    <w:link w:val="ERTestChar"/>
    <w:qFormat/>
    <w:rsid w:val="00EA61D2"/>
    <w:pPr>
      <w:shd w:val="clear" w:color="auto" w:fill="D14120" w:themeFill="accent1"/>
    </w:pPr>
  </w:style>
  <w:style w:type="character" w:customStyle="1" w:styleId="ERTestChar">
    <w:name w:val="ER_Test Char"/>
    <w:basedOn w:val="DefaultParagraphFont"/>
    <w:link w:val="ERTest"/>
    <w:rsid w:val="00EA61D2"/>
    <w:rPr>
      <w:rFonts w:ascii="Lato Light" w:eastAsia="Times New Roman" w:hAnsi="Lato Light"/>
      <w:color w:val="222222"/>
      <w:shd w:val="clear" w:color="auto" w:fill="D14120" w:themeFill="accent1"/>
      <w:lang w:val="en-GB"/>
    </w:rPr>
  </w:style>
  <w:style w:type="character" w:styleId="UnresolvedMention">
    <w:name w:val="Unresolved Mention"/>
    <w:basedOn w:val="DefaultParagraphFont"/>
    <w:uiPriority w:val="99"/>
    <w:semiHidden/>
    <w:unhideWhenUsed/>
    <w:rsid w:val="00267AE1"/>
    <w:rPr>
      <w:color w:val="605E5C"/>
      <w:shd w:val="clear" w:color="auto" w:fill="E1DFDD"/>
    </w:rPr>
  </w:style>
  <w:style w:type="character" w:styleId="FollowedHyperlink">
    <w:name w:val="FollowedHyperlink"/>
    <w:basedOn w:val="DefaultParagraphFont"/>
    <w:uiPriority w:val="99"/>
    <w:semiHidden/>
    <w:unhideWhenUsed/>
    <w:rsid w:val="004060C7"/>
    <w:rPr>
      <w:color w:val="56748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68976">
      <w:bodyDiv w:val="1"/>
      <w:marLeft w:val="0"/>
      <w:marRight w:val="0"/>
      <w:marTop w:val="0"/>
      <w:marBottom w:val="0"/>
      <w:divBdr>
        <w:top w:val="none" w:sz="0" w:space="0" w:color="auto"/>
        <w:left w:val="none" w:sz="0" w:space="0" w:color="auto"/>
        <w:bottom w:val="none" w:sz="0" w:space="0" w:color="auto"/>
        <w:right w:val="none" w:sz="0" w:space="0" w:color="auto"/>
      </w:divBdr>
    </w:div>
    <w:div w:id="472336099">
      <w:bodyDiv w:val="1"/>
      <w:marLeft w:val="0"/>
      <w:marRight w:val="0"/>
      <w:marTop w:val="0"/>
      <w:marBottom w:val="0"/>
      <w:divBdr>
        <w:top w:val="none" w:sz="0" w:space="0" w:color="auto"/>
        <w:left w:val="none" w:sz="0" w:space="0" w:color="auto"/>
        <w:bottom w:val="none" w:sz="0" w:space="0" w:color="auto"/>
        <w:right w:val="none" w:sz="0" w:space="0" w:color="auto"/>
      </w:divBdr>
      <w:divsChild>
        <w:div w:id="1217204302">
          <w:marLeft w:val="446"/>
          <w:marRight w:val="0"/>
          <w:marTop w:val="0"/>
          <w:marBottom w:val="0"/>
          <w:divBdr>
            <w:top w:val="none" w:sz="0" w:space="0" w:color="auto"/>
            <w:left w:val="none" w:sz="0" w:space="0" w:color="auto"/>
            <w:bottom w:val="none" w:sz="0" w:space="0" w:color="auto"/>
            <w:right w:val="none" w:sz="0" w:space="0" w:color="auto"/>
          </w:divBdr>
        </w:div>
        <w:div w:id="1383746543">
          <w:marLeft w:val="446"/>
          <w:marRight w:val="0"/>
          <w:marTop w:val="0"/>
          <w:marBottom w:val="0"/>
          <w:divBdr>
            <w:top w:val="none" w:sz="0" w:space="0" w:color="auto"/>
            <w:left w:val="none" w:sz="0" w:space="0" w:color="auto"/>
            <w:bottom w:val="none" w:sz="0" w:space="0" w:color="auto"/>
            <w:right w:val="none" w:sz="0" w:space="0" w:color="auto"/>
          </w:divBdr>
        </w:div>
        <w:div w:id="1577743259">
          <w:marLeft w:val="446"/>
          <w:marRight w:val="0"/>
          <w:marTop w:val="0"/>
          <w:marBottom w:val="0"/>
          <w:divBdr>
            <w:top w:val="none" w:sz="0" w:space="0" w:color="auto"/>
            <w:left w:val="none" w:sz="0" w:space="0" w:color="auto"/>
            <w:bottom w:val="none" w:sz="0" w:space="0" w:color="auto"/>
            <w:right w:val="none" w:sz="0" w:space="0" w:color="auto"/>
          </w:divBdr>
        </w:div>
        <w:div w:id="1767000011">
          <w:marLeft w:val="446"/>
          <w:marRight w:val="0"/>
          <w:marTop w:val="0"/>
          <w:marBottom w:val="0"/>
          <w:divBdr>
            <w:top w:val="none" w:sz="0" w:space="0" w:color="auto"/>
            <w:left w:val="none" w:sz="0" w:space="0" w:color="auto"/>
            <w:bottom w:val="none" w:sz="0" w:space="0" w:color="auto"/>
            <w:right w:val="none" w:sz="0" w:space="0" w:color="auto"/>
          </w:divBdr>
        </w:div>
        <w:div w:id="1939289530">
          <w:marLeft w:val="446"/>
          <w:marRight w:val="0"/>
          <w:marTop w:val="0"/>
          <w:marBottom w:val="0"/>
          <w:divBdr>
            <w:top w:val="none" w:sz="0" w:space="0" w:color="auto"/>
            <w:left w:val="none" w:sz="0" w:space="0" w:color="auto"/>
            <w:bottom w:val="none" w:sz="0" w:space="0" w:color="auto"/>
            <w:right w:val="none" w:sz="0" w:space="0" w:color="auto"/>
          </w:divBdr>
        </w:div>
        <w:div w:id="2013213620">
          <w:marLeft w:val="446"/>
          <w:marRight w:val="0"/>
          <w:marTop w:val="0"/>
          <w:marBottom w:val="0"/>
          <w:divBdr>
            <w:top w:val="none" w:sz="0" w:space="0" w:color="auto"/>
            <w:left w:val="none" w:sz="0" w:space="0" w:color="auto"/>
            <w:bottom w:val="none" w:sz="0" w:space="0" w:color="auto"/>
            <w:right w:val="none" w:sz="0" w:space="0" w:color="auto"/>
          </w:divBdr>
        </w:div>
      </w:divsChild>
    </w:div>
    <w:div w:id="492991068">
      <w:bodyDiv w:val="1"/>
      <w:marLeft w:val="0"/>
      <w:marRight w:val="0"/>
      <w:marTop w:val="0"/>
      <w:marBottom w:val="0"/>
      <w:divBdr>
        <w:top w:val="none" w:sz="0" w:space="0" w:color="auto"/>
        <w:left w:val="none" w:sz="0" w:space="0" w:color="auto"/>
        <w:bottom w:val="none" w:sz="0" w:space="0" w:color="auto"/>
        <w:right w:val="none" w:sz="0" w:space="0" w:color="auto"/>
      </w:divBdr>
    </w:div>
    <w:div w:id="1136878664">
      <w:bodyDiv w:val="1"/>
      <w:marLeft w:val="0"/>
      <w:marRight w:val="0"/>
      <w:marTop w:val="0"/>
      <w:marBottom w:val="0"/>
      <w:divBdr>
        <w:top w:val="none" w:sz="0" w:space="0" w:color="auto"/>
        <w:left w:val="none" w:sz="0" w:space="0" w:color="auto"/>
        <w:bottom w:val="none" w:sz="0" w:space="0" w:color="auto"/>
        <w:right w:val="none" w:sz="0" w:space="0" w:color="auto"/>
      </w:divBdr>
    </w:div>
    <w:div w:id="1140030605">
      <w:bodyDiv w:val="1"/>
      <w:marLeft w:val="0"/>
      <w:marRight w:val="0"/>
      <w:marTop w:val="0"/>
      <w:marBottom w:val="0"/>
      <w:divBdr>
        <w:top w:val="none" w:sz="0" w:space="0" w:color="auto"/>
        <w:left w:val="none" w:sz="0" w:space="0" w:color="auto"/>
        <w:bottom w:val="none" w:sz="0" w:space="0" w:color="auto"/>
        <w:right w:val="none" w:sz="0" w:space="0" w:color="auto"/>
      </w:divBdr>
    </w:div>
    <w:div w:id="1337684691">
      <w:bodyDiv w:val="1"/>
      <w:marLeft w:val="0"/>
      <w:marRight w:val="0"/>
      <w:marTop w:val="0"/>
      <w:marBottom w:val="0"/>
      <w:divBdr>
        <w:top w:val="none" w:sz="0" w:space="0" w:color="auto"/>
        <w:left w:val="none" w:sz="0" w:space="0" w:color="auto"/>
        <w:bottom w:val="none" w:sz="0" w:space="0" w:color="auto"/>
        <w:right w:val="none" w:sz="0" w:space="0" w:color="auto"/>
      </w:divBdr>
    </w:div>
    <w:div w:id="1365324163">
      <w:bodyDiv w:val="1"/>
      <w:marLeft w:val="0"/>
      <w:marRight w:val="0"/>
      <w:marTop w:val="0"/>
      <w:marBottom w:val="0"/>
      <w:divBdr>
        <w:top w:val="none" w:sz="0" w:space="0" w:color="auto"/>
        <w:left w:val="none" w:sz="0" w:space="0" w:color="auto"/>
        <w:bottom w:val="none" w:sz="0" w:space="0" w:color="auto"/>
        <w:right w:val="none" w:sz="0" w:space="0" w:color="auto"/>
      </w:divBdr>
    </w:div>
    <w:div w:id="1568876139">
      <w:bodyDiv w:val="1"/>
      <w:marLeft w:val="0"/>
      <w:marRight w:val="0"/>
      <w:marTop w:val="0"/>
      <w:marBottom w:val="0"/>
      <w:divBdr>
        <w:top w:val="none" w:sz="0" w:space="0" w:color="auto"/>
        <w:left w:val="none" w:sz="0" w:space="0" w:color="auto"/>
        <w:bottom w:val="none" w:sz="0" w:space="0" w:color="auto"/>
        <w:right w:val="none" w:sz="0" w:space="0" w:color="auto"/>
      </w:divBdr>
    </w:div>
    <w:div w:id="1649047526">
      <w:bodyDiv w:val="1"/>
      <w:marLeft w:val="0"/>
      <w:marRight w:val="0"/>
      <w:marTop w:val="0"/>
      <w:marBottom w:val="0"/>
      <w:divBdr>
        <w:top w:val="none" w:sz="0" w:space="0" w:color="auto"/>
        <w:left w:val="none" w:sz="0" w:space="0" w:color="auto"/>
        <w:bottom w:val="none" w:sz="0" w:space="0" w:color="auto"/>
        <w:right w:val="none" w:sz="0" w:space="0" w:color="auto"/>
      </w:divBdr>
    </w:div>
    <w:div w:id="1843616754">
      <w:bodyDiv w:val="1"/>
      <w:marLeft w:val="0"/>
      <w:marRight w:val="0"/>
      <w:marTop w:val="0"/>
      <w:marBottom w:val="0"/>
      <w:divBdr>
        <w:top w:val="none" w:sz="0" w:space="0" w:color="auto"/>
        <w:left w:val="none" w:sz="0" w:space="0" w:color="auto"/>
        <w:bottom w:val="none" w:sz="0" w:space="0" w:color="auto"/>
        <w:right w:val="none" w:sz="0" w:space="0" w:color="auto"/>
      </w:divBdr>
    </w:div>
    <w:div w:id="2130708240">
      <w:bodyDiv w:val="1"/>
      <w:marLeft w:val="0"/>
      <w:marRight w:val="0"/>
      <w:marTop w:val="0"/>
      <w:marBottom w:val="0"/>
      <w:divBdr>
        <w:top w:val="none" w:sz="0" w:space="0" w:color="auto"/>
        <w:left w:val="none" w:sz="0" w:space="0" w:color="auto"/>
        <w:bottom w:val="none" w:sz="0" w:space="0" w:color="auto"/>
        <w:right w:val="none" w:sz="0" w:space="0" w:color="auto"/>
      </w:divBdr>
    </w:div>
    <w:div w:id="2139834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ynaptikDigitalUK/WdfCompassElearningAppDoctorAssets" TargetMode="External"/><Relationship Id="rId18" Type="http://schemas.openxmlformats.org/officeDocument/2006/relationships/hyperlink" Target="https://code.visualstudio.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ynaptikDigitalUK/WdfCompassElearningAppDoctorDocumenta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github.com/SynaptikDigitalUK/WdfCompassElearningAppNurs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github.com/SynaptikDigitalUK/WdfCompassElearningApp" TargetMode="External"/><Relationship Id="rId19" Type="http://schemas.openxmlformats.org/officeDocument/2006/relationships/hyperlink" Target="https://marketplace.visualstudio.com/items?itemName=nickdemayo.vscode-json-editor" TargetMode="External"/><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SynaptikDigitalUK/WdfCompassElearningAppNurseAsset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mailto:contact@worlddiabetesfoundation.org"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SynaptikDigitalUK/WdfCompassElearningAppNurseDocumentation"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developer.mozilla.org/en-US/docs/Web/HTTP/MIME_types/Common_typ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Cloud\Box\IMP%20-%20EU%20WDF\WDF%20ebook%20and%20capacity%20building\Templates\Diabetes%20Compass%20template.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567483"/>
      </a:dk2>
      <a:lt2>
        <a:srgbClr val="FFFFFF"/>
      </a:lt2>
      <a:accent1>
        <a:srgbClr val="D14120"/>
      </a:accent1>
      <a:accent2>
        <a:srgbClr val="567483"/>
      </a:accent2>
      <a:accent3>
        <a:srgbClr val="9E8F70"/>
      </a:accent3>
      <a:accent4>
        <a:srgbClr val="F0F2F4"/>
      </a:accent4>
      <a:accent5>
        <a:srgbClr val="F3F2ED"/>
      </a:accent5>
      <a:accent6>
        <a:srgbClr val="B5BFC7"/>
      </a:accent6>
      <a:hlink>
        <a:srgbClr val="FFFFFF"/>
      </a:hlink>
      <a:folHlink>
        <a:srgbClr val="567483"/>
      </a:folHlink>
    </a:clrScheme>
    <a:fontScheme name="Custom 1">
      <a:majorFont>
        <a:latin typeface="Lato Black"/>
        <a:ea typeface=""/>
        <a:cs typeface=""/>
      </a:majorFont>
      <a:minorFont>
        <a:latin typeface="Lat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DRAFT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E7BA9B-C29C-481D-9268-20D0A4FBB56A}">
  <ds:schemaRefs>
    <ds:schemaRef ds:uri="http://schemas.openxmlformats.org/officeDocument/2006/bibliography"/>
  </ds:schemaRefs>
</ds:datastoreItem>
</file>

<file path=docMetadata/LabelInfo.xml><?xml version="1.0" encoding="utf-8"?>
<clbl:labelList xmlns:clbl="http://schemas.microsoft.com/office/2020/mipLabelMetadata">
  <clbl:label id="{fdfed7bd-9f6a-44a1-b694-6e39c468c150}" enabled="0" method="" siteId="{fdfed7bd-9f6a-44a1-b694-6e39c468c150}" removed="1"/>
</clbl:labelList>
</file>

<file path=docProps/app.xml><?xml version="1.0" encoding="utf-8"?>
<Properties xmlns="http://schemas.openxmlformats.org/officeDocument/2006/extended-properties" xmlns:vt="http://schemas.openxmlformats.org/officeDocument/2006/docPropsVTypes">
  <Template>Diabetes Compass template.dotx</Template>
  <TotalTime>35</TotalTime>
  <Pages>17</Pages>
  <Words>2464</Words>
  <Characters>14048</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16480</CharactersWithSpaces>
  <SharedDoc>false</SharedDoc>
  <HLinks>
    <vt:vector size="228" baseType="variant">
      <vt:variant>
        <vt:i4>7864388</vt:i4>
      </vt:variant>
      <vt:variant>
        <vt:i4>192</vt:i4>
      </vt:variant>
      <vt:variant>
        <vt:i4>0</vt:i4>
      </vt:variant>
      <vt:variant>
        <vt:i4>5</vt:i4>
      </vt:variant>
      <vt:variant>
        <vt:lpwstr>mailto:contact@worlddiabetesfoundation.org</vt:lpwstr>
      </vt:variant>
      <vt:variant>
        <vt:lpwstr/>
      </vt:variant>
      <vt:variant>
        <vt:i4>8061047</vt:i4>
      </vt:variant>
      <vt:variant>
        <vt:i4>189</vt:i4>
      </vt:variant>
      <vt:variant>
        <vt:i4>0</vt:i4>
      </vt:variant>
      <vt:variant>
        <vt:i4>5</vt:i4>
      </vt:variant>
      <vt:variant>
        <vt:lpwstr>https://developer.mozilla.org/en-US/docs/Web/HTTP/MIME_types/Common_types</vt:lpwstr>
      </vt:variant>
      <vt:variant>
        <vt:lpwstr/>
      </vt:variant>
      <vt:variant>
        <vt:i4>1245232</vt:i4>
      </vt:variant>
      <vt:variant>
        <vt:i4>186</vt:i4>
      </vt:variant>
      <vt:variant>
        <vt:i4>0</vt:i4>
      </vt:variant>
      <vt:variant>
        <vt:i4>5</vt:i4>
      </vt:variant>
      <vt:variant>
        <vt:lpwstr/>
      </vt:variant>
      <vt:variant>
        <vt:lpwstr>_Updating_the_App</vt:lpwstr>
      </vt:variant>
      <vt:variant>
        <vt:i4>1179698</vt:i4>
      </vt:variant>
      <vt:variant>
        <vt:i4>183</vt:i4>
      </vt:variant>
      <vt:variant>
        <vt:i4>0</vt:i4>
      </vt:variant>
      <vt:variant>
        <vt:i4>5</vt:i4>
      </vt:variant>
      <vt:variant>
        <vt:lpwstr/>
      </vt:variant>
      <vt:variant>
        <vt:lpwstr>_Running_the_App</vt:lpwstr>
      </vt:variant>
      <vt:variant>
        <vt:i4>4784130</vt:i4>
      </vt:variant>
      <vt:variant>
        <vt:i4>180</vt:i4>
      </vt:variant>
      <vt:variant>
        <vt:i4>0</vt:i4>
      </vt:variant>
      <vt:variant>
        <vt:i4>5</vt:i4>
      </vt:variant>
      <vt:variant>
        <vt:lpwstr>https://marketplace.visualstudio.com/items?itemName=nickdemayo.vscode-json-editor</vt:lpwstr>
      </vt:variant>
      <vt:variant>
        <vt:lpwstr/>
      </vt:variant>
      <vt:variant>
        <vt:i4>8257640</vt:i4>
      </vt:variant>
      <vt:variant>
        <vt:i4>177</vt:i4>
      </vt:variant>
      <vt:variant>
        <vt:i4>0</vt:i4>
      </vt:variant>
      <vt:variant>
        <vt:i4>5</vt:i4>
      </vt:variant>
      <vt:variant>
        <vt:lpwstr>https://code.visualstudio.com/</vt:lpwstr>
      </vt:variant>
      <vt:variant>
        <vt:lpwstr/>
      </vt:variant>
      <vt:variant>
        <vt:i4>22</vt:i4>
      </vt:variant>
      <vt:variant>
        <vt:i4>174</vt:i4>
      </vt:variant>
      <vt:variant>
        <vt:i4>0</vt:i4>
      </vt:variant>
      <vt:variant>
        <vt:i4>5</vt:i4>
      </vt:variant>
      <vt:variant>
        <vt:lpwstr>https://github.com/SynaptikDigitalUK/WdfCompassElearningAppNurse</vt:lpwstr>
      </vt:variant>
      <vt:variant>
        <vt:lpwstr/>
      </vt:variant>
      <vt:variant>
        <vt:i4>6619248</vt:i4>
      </vt:variant>
      <vt:variant>
        <vt:i4>171</vt:i4>
      </vt:variant>
      <vt:variant>
        <vt:i4>0</vt:i4>
      </vt:variant>
      <vt:variant>
        <vt:i4>5</vt:i4>
      </vt:variant>
      <vt:variant>
        <vt:lpwstr>https://github.com/SynaptikDigitalUK/WdfCompassElearningAppNurseAssets</vt:lpwstr>
      </vt:variant>
      <vt:variant>
        <vt:lpwstr/>
      </vt:variant>
      <vt:variant>
        <vt:i4>7798895</vt:i4>
      </vt:variant>
      <vt:variant>
        <vt:i4>168</vt:i4>
      </vt:variant>
      <vt:variant>
        <vt:i4>0</vt:i4>
      </vt:variant>
      <vt:variant>
        <vt:i4>5</vt:i4>
      </vt:variant>
      <vt:variant>
        <vt:lpwstr>https://github.com/SynaptikDigitalUK/WdfCompassElearningAppDoctorAssets</vt:lpwstr>
      </vt:variant>
      <vt:variant>
        <vt:lpwstr/>
      </vt:variant>
      <vt:variant>
        <vt:i4>1048602</vt:i4>
      </vt:variant>
      <vt:variant>
        <vt:i4>165</vt:i4>
      </vt:variant>
      <vt:variant>
        <vt:i4>0</vt:i4>
      </vt:variant>
      <vt:variant>
        <vt:i4>5</vt:i4>
      </vt:variant>
      <vt:variant>
        <vt:lpwstr>https://github.com/SynaptikDigitalUK/WdfCompassElearningAppNurseDocumentation</vt:lpwstr>
      </vt:variant>
      <vt:variant>
        <vt:lpwstr/>
      </vt:variant>
      <vt:variant>
        <vt:i4>7536745</vt:i4>
      </vt:variant>
      <vt:variant>
        <vt:i4>162</vt:i4>
      </vt:variant>
      <vt:variant>
        <vt:i4>0</vt:i4>
      </vt:variant>
      <vt:variant>
        <vt:i4>5</vt:i4>
      </vt:variant>
      <vt:variant>
        <vt:lpwstr>https://github.com/SynaptikDigitalUK/WdfCompassElearningAppDoctorDocumentation</vt:lpwstr>
      </vt:variant>
      <vt:variant>
        <vt:lpwstr/>
      </vt:variant>
      <vt:variant>
        <vt:i4>7929952</vt:i4>
      </vt:variant>
      <vt:variant>
        <vt:i4>159</vt:i4>
      </vt:variant>
      <vt:variant>
        <vt:i4>0</vt:i4>
      </vt:variant>
      <vt:variant>
        <vt:i4>5</vt:i4>
      </vt:variant>
      <vt:variant>
        <vt:lpwstr>https://github.com/SynaptikDigitalUK/WdfCompassElearningApp</vt:lpwstr>
      </vt:variant>
      <vt:variant>
        <vt:lpwstr/>
      </vt:variant>
      <vt:variant>
        <vt:i4>1703996</vt:i4>
      </vt:variant>
      <vt:variant>
        <vt:i4>152</vt:i4>
      </vt:variant>
      <vt:variant>
        <vt:i4>0</vt:i4>
      </vt:variant>
      <vt:variant>
        <vt:i4>5</vt:i4>
      </vt:variant>
      <vt:variant>
        <vt:lpwstr/>
      </vt:variant>
      <vt:variant>
        <vt:lpwstr>_Toc181742808</vt:lpwstr>
      </vt:variant>
      <vt:variant>
        <vt:i4>1703996</vt:i4>
      </vt:variant>
      <vt:variant>
        <vt:i4>146</vt:i4>
      </vt:variant>
      <vt:variant>
        <vt:i4>0</vt:i4>
      </vt:variant>
      <vt:variant>
        <vt:i4>5</vt:i4>
      </vt:variant>
      <vt:variant>
        <vt:lpwstr/>
      </vt:variant>
      <vt:variant>
        <vt:lpwstr>_Toc181742807</vt:lpwstr>
      </vt:variant>
      <vt:variant>
        <vt:i4>1703996</vt:i4>
      </vt:variant>
      <vt:variant>
        <vt:i4>140</vt:i4>
      </vt:variant>
      <vt:variant>
        <vt:i4>0</vt:i4>
      </vt:variant>
      <vt:variant>
        <vt:i4>5</vt:i4>
      </vt:variant>
      <vt:variant>
        <vt:lpwstr/>
      </vt:variant>
      <vt:variant>
        <vt:lpwstr>_Toc181742806</vt:lpwstr>
      </vt:variant>
      <vt:variant>
        <vt:i4>1703996</vt:i4>
      </vt:variant>
      <vt:variant>
        <vt:i4>134</vt:i4>
      </vt:variant>
      <vt:variant>
        <vt:i4>0</vt:i4>
      </vt:variant>
      <vt:variant>
        <vt:i4>5</vt:i4>
      </vt:variant>
      <vt:variant>
        <vt:lpwstr/>
      </vt:variant>
      <vt:variant>
        <vt:lpwstr>_Toc181742805</vt:lpwstr>
      </vt:variant>
      <vt:variant>
        <vt:i4>1703996</vt:i4>
      </vt:variant>
      <vt:variant>
        <vt:i4>128</vt:i4>
      </vt:variant>
      <vt:variant>
        <vt:i4>0</vt:i4>
      </vt:variant>
      <vt:variant>
        <vt:i4>5</vt:i4>
      </vt:variant>
      <vt:variant>
        <vt:lpwstr/>
      </vt:variant>
      <vt:variant>
        <vt:lpwstr>_Toc181742804</vt:lpwstr>
      </vt:variant>
      <vt:variant>
        <vt:i4>1703996</vt:i4>
      </vt:variant>
      <vt:variant>
        <vt:i4>122</vt:i4>
      </vt:variant>
      <vt:variant>
        <vt:i4>0</vt:i4>
      </vt:variant>
      <vt:variant>
        <vt:i4>5</vt:i4>
      </vt:variant>
      <vt:variant>
        <vt:lpwstr/>
      </vt:variant>
      <vt:variant>
        <vt:lpwstr>_Toc181742803</vt:lpwstr>
      </vt:variant>
      <vt:variant>
        <vt:i4>1703996</vt:i4>
      </vt:variant>
      <vt:variant>
        <vt:i4>116</vt:i4>
      </vt:variant>
      <vt:variant>
        <vt:i4>0</vt:i4>
      </vt:variant>
      <vt:variant>
        <vt:i4>5</vt:i4>
      </vt:variant>
      <vt:variant>
        <vt:lpwstr/>
      </vt:variant>
      <vt:variant>
        <vt:lpwstr>_Toc181742802</vt:lpwstr>
      </vt:variant>
      <vt:variant>
        <vt:i4>1703996</vt:i4>
      </vt:variant>
      <vt:variant>
        <vt:i4>110</vt:i4>
      </vt:variant>
      <vt:variant>
        <vt:i4>0</vt:i4>
      </vt:variant>
      <vt:variant>
        <vt:i4>5</vt:i4>
      </vt:variant>
      <vt:variant>
        <vt:lpwstr/>
      </vt:variant>
      <vt:variant>
        <vt:lpwstr>_Toc181742801</vt:lpwstr>
      </vt:variant>
      <vt:variant>
        <vt:i4>1703996</vt:i4>
      </vt:variant>
      <vt:variant>
        <vt:i4>104</vt:i4>
      </vt:variant>
      <vt:variant>
        <vt:i4>0</vt:i4>
      </vt:variant>
      <vt:variant>
        <vt:i4>5</vt:i4>
      </vt:variant>
      <vt:variant>
        <vt:lpwstr/>
      </vt:variant>
      <vt:variant>
        <vt:lpwstr>_Toc181742800</vt:lpwstr>
      </vt:variant>
      <vt:variant>
        <vt:i4>1245235</vt:i4>
      </vt:variant>
      <vt:variant>
        <vt:i4>98</vt:i4>
      </vt:variant>
      <vt:variant>
        <vt:i4>0</vt:i4>
      </vt:variant>
      <vt:variant>
        <vt:i4>5</vt:i4>
      </vt:variant>
      <vt:variant>
        <vt:lpwstr/>
      </vt:variant>
      <vt:variant>
        <vt:lpwstr>_Toc181742799</vt:lpwstr>
      </vt:variant>
      <vt:variant>
        <vt:i4>1245235</vt:i4>
      </vt:variant>
      <vt:variant>
        <vt:i4>92</vt:i4>
      </vt:variant>
      <vt:variant>
        <vt:i4>0</vt:i4>
      </vt:variant>
      <vt:variant>
        <vt:i4>5</vt:i4>
      </vt:variant>
      <vt:variant>
        <vt:lpwstr/>
      </vt:variant>
      <vt:variant>
        <vt:lpwstr>_Toc181742798</vt:lpwstr>
      </vt:variant>
      <vt:variant>
        <vt:i4>1245235</vt:i4>
      </vt:variant>
      <vt:variant>
        <vt:i4>86</vt:i4>
      </vt:variant>
      <vt:variant>
        <vt:i4>0</vt:i4>
      </vt:variant>
      <vt:variant>
        <vt:i4>5</vt:i4>
      </vt:variant>
      <vt:variant>
        <vt:lpwstr/>
      </vt:variant>
      <vt:variant>
        <vt:lpwstr>_Toc181742797</vt:lpwstr>
      </vt:variant>
      <vt:variant>
        <vt:i4>1245235</vt:i4>
      </vt:variant>
      <vt:variant>
        <vt:i4>80</vt:i4>
      </vt:variant>
      <vt:variant>
        <vt:i4>0</vt:i4>
      </vt:variant>
      <vt:variant>
        <vt:i4>5</vt:i4>
      </vt:variant>
      <vt:variant>
        <vt:lpwstr/>
      </vt:variant>
      <vt:variant>
        <vt:lpwstr>_Toc181742796</vt:lpwstr>
      </vt:variant>
      <vt:variant>
        <vt:i4>1245235</vt:i4>
      </vt:variant>
      <vt:variant>
        <vt:i4>74</vt:i4>
      </vt:variant>
      <vt:variant>
        <vt:i4>0</vt:i4>
      </vt:variant>
      <vt:variant>
        <vt:i4>5</vt:i4>
      </vt:variant>
      <vt:variant>
        <vt:lpwstr/>
      </vt:variant>
      <vt:variant>
        <vt:lpwstr>_Toc181742795</vt:lpwstr>
      </vt:variant>
      <vt:variant>
        <vt:i4>1245235</vt:i4>
      </vt:variant>
      <vt:variant>
        <vt:i4>68</vt:i4>
      </vt:variant>
      <vt:variant>
        <vt:i4>0</vt:i4>
      </vt:variant>
      <vt:variant>
        <vt:i4>5</vt:i4>
      </vt:variant>
      <vt:variant>
        <vt:lpwstr/>
      </vt:variant>
      <vt:variant>
        <vt:lpwstr>_Toc181742794</vt:lpwstr>
      </vt:variant>
      <vt:variant>
        <vt:i4>1245235</vt:i4>
      </vt:variant>
      <vt:variant>
        <vt:i4>62</vt:i4>
      </vt:variant>
      <vt:variant>
        <vt:i4>0</vt:i4>
      </vt:variant>
      <vt:variant>
        <vt:i4>5</vt:i4>
      </vt:variant>
      <vt:variant>
        <vt:lpwstr/>
      </vt:variant>
      <vt:variant>
        <vt:lpwstr>_Toc181742793</vt:lpwstr>
      </vt:variant>
      <vt:variant>
        <vt:i4>1245235</vt:i4>
      </vt:variant>
      <vt:variant>
        <vt:i4>56</vt:i4>
      </vt:variant>
      <vt:variant>
        <vt:i4>0</vt:i4>
      </vt:variant>
      <vt:variant>
        <vt:i4>5</vt:i4>
      </vt:variant>
      <vt:variant>
        <vt:lpwstr/>
      </vt:variant>
      <vt:variant>
        <vt:lpwstr>_Toc181742792</vt:lpwstr>
      </vt:variant>
      <vt:variant>
        <vt:i4>1245235</vt:i4>
      </vt:variant>
      <vt:variant>
        <vt:i4>50</vt:i4>
      </vt:variant>
      <vt:variant>
        <vt:i4>0</vt:i4>
      </vt:variant>
      <vt:variant>
        <vt:i4>5</vt:i4>
      </vt:variant>
      <vt:variant>
        <vt:lpwstr/>
      </vt:variant>
      <vt:variant>
        <vt:lpwstr>_Toc181742791</vt:lpwstr>
      </vt:variant>
      <vt:variant>
        <vt:i4>1245235</vt:i4>
      </vt:variant>
      <vt:variant>
        <vt:i4>44</vt:i4>
      </vt:variant>
      <vt:variant>
        <vt:i4>0</vt:i4>
      </vt:variant>
      <vt:variant>
        <vt:i4>5</vt:i4>
      </vt:variant>
      <vt:variant>
        <vt:lpwstr/>
      </vt:variant>
      <vt:variant>
        <vt:lpwstr>_Toc181742790</vt:lpwstr>
      </vt:variant>
      <vt:variant>
        <vt:i4>1179699</vt:i4>
      </vt:variant>
      <vt:variant>
        <vt:i4>38</vt:i4>
      </vt:variant>
      <vt:variant>
        <vt:i4>0</vt:i4>
      </vt:variant>
      <vt:variant>
        <vt:i4>5</vt:i4>
      </vt:variant>
      <vt:variant>
        <vt:lpwstr/>
      </vt:variant>
      <vt:variant>
        <vt:lpwstr>_Toc181742789</vt:lpwstr>
      </vt:variant>
      <vt:variant>
        <vt:i4>1179699</vt:i4>
      </vt:variant>
      <vt:variant>
        <vt:i4>32</vt:i4>
      </vt:variant>
      <vt:variant>
        <vt:i4>0</vt:i4>
      </vt:variant>
      <vt:variant>
        <vt:i4>5</vt:i4>
      </vt:variant>
      <vt:variant>
        <vt:lpwstr/>
      </vt:variant>
      <vt:variant>
        <vt:lpwstr>_Toc181742788</vt:lpwstr>
      </vt:variant>
      <vt:variant>
        <vt:i4>1179699</vt:i4>
      </vt:variant>
      <vt:variant>
        <vt:i4>26</vt:i4>
      </vt:variant>
      <vt:variant>
        <vt:i4>0</vt:i4>
      </vt:variant>
      <vt:variant>
        <vt:i4>5</vt:i4>
      </vt:variant>
      <vt:variant>
        <vt:lpwstr/>
      </vt:variant>
      <vt:variant>
        <vt:lpwstr>_Toc181742787</vt:lpwstr>
      </vt:variant>
      <vt:variant>
        <vt:i4>1179699</vt:i4>
      </vt:variant>
      <vt:variant>
        <vt:i4>20</vt:i4>
      </vt:variant>
      <vt:variant>
        <vt:i4>0</vt:i4>
      </vt:variant>
      <vt:variant>
        <vt:i4>5</vt:i4>
      </vt:variant>
      <vt:variant>
        <vt:lpwstr/>
      </vt:variant>
      <vt:variant>
        <vt:lpwstr>_Toc181742786</vt:lpwstr>
      </vt:variant>
      <vt:variant>
        <vt:i4>1179699</vt:i4>
      </vt:variant>
      <vt:variant>
        <vt:i4>14</vt:i4>
      </vt:variant>
      <vt:variant>
        <vt:i4>0</vt:i4>
      </vt:variant>
      <vt:variant>
        <vt:i4>5</vt:i4>
      </vt:variant>
      <vt:variant>
        <vt:lpwstr/>
      </vt:variant>
      <vt:variant>
        <vt:lpwstr>_Toc181742785</vt:lpwstr>
      </vt:variant>
      <vt:variant>
        <vt:i4>1179699</vt:i4>
      </vt:variant>
      <vt:variant>
        <vt:i4>8</vt:i4>
      </vt:variant>
      <vt:variant>
        <vt:i4>0</vt:i4>
      </vt:variant>
      <vt:variant>
        <vt:i4>5</vt:i4>
      </vt:variant>
      <vt:variant>
        <vt:lpwstr/>
      </vt:variant>
      <vt:variant>
        <vt:lpwstr>_Toc181742784</vt:lpwstr>
      </vt:variant>
      <vt:variant>
        <vt:i4>1179699</vt:i4>
      </vt:variant>
      <vt:variant>
        <vt:i4>2</vt:i4>
      </vt:variant>
      <vt:variant>
        <vt:i4>0</vt:i4>
      </vt:variant>
      <vt:variant>
        <vt:i4>5</vt:i4>
      </vt:variant>
      <vt:variant>
        <vt:lpwstr/>
      </vt:variant>
      <vt:variant>
        <vt:lpwstr>_Toc181742783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Subtitle</dc:subject>
  <dc:creator>Emdy Rahman (SYN)</dc:creator>
  <cp:keywords/>
  <dc:description/>
  <cp:lastModifiedBy>Emdy Rahman</cp:lastModifiedBy>
  <cp:revision>10</cp:revision>
  <cp:lastPrinted>2024-11-19T09:42:00Z</cp:lastPrinted>
  <dcterms:created xsi:type="dcterms:W3CDTF">2024-11-25T14:03:00Z</dcterms:created>
  <dcterms:modified xsi:type="dcterms:W3CDTF">2024-11-25T14:38:00Z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5e53c2d9-9d9b-4844-a7ee-3160808a66a8</vt:lpwstr>
  </property>
</Properties>
</file>